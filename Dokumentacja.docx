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54" w:rsidRDefault="00F342D4" w:rsidP="002F788A">
      <w:pPr>
        <w:pStyle w:val="Bezodstpw"/>
        <w:framePr w:hSpace="187" w:wrap="around" w:vAnchor="page" w:hAnchor="margin" w:y="1381"/>
        <w:suppressOverlap/>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ytuł"/>
          <w:id w:val="220683848"/>
          <w:placeholder>
            <w:docPart w:val="3FE481D4EE0E4416B4DCCA01C80A3D39"/>
          </w:placeholder>
          <w:dataBinding w:prefixMappings="xmlns:ns0='http://schemas.openxmlformats.org/package/2006/metadata/core-properties' xmlns:ns1='http://purl.org/dc/elements/1.1/'" w:xpath="/ns0:coreProperties[1]/ns1:title[1]" w:storeItemID="{6C3C8BC8-F283-45AE-878A-BAB7291924A1}"/>
          <w:text/>
        </w:sdtPr>
        <w:sdtEndPr/>
        <w:sdtContent>
          <w:r w:rsidR="00D1516E">
            <w:rPr>
              <w:rFonts w:asciiTheme="majorHAnsi" w:eastAsiaTheme="majorEastAsia" w:hAnsiTheme="majorHAnsi" w:cstheme="majorBidi"/>
              <w:color w:val="3E3E67" w:themeColor="accent1" w:themeShade="BF"/>
              <w:sz w:val="72"/>
              <w:szCs w:val="72"/>
            </w:rPr>
            <w:t>Dokumentacja aplikacji bazodanowej biura turystycznego</w:t>
          </w:r>
        </w:sdtContent>
      </w:sdt>
    </w:p>
    <w:p w:rsidR="00974D12" w:rsidRDefault="00F342D4" w:rsidP="002F788A">
      <w:pPr>
        <w:spacing w:line="240" w:lineRule="auto"/>
        <w:rPr>
          <w:i/>
          <w:iCs/>
          <w:color w:val="424456" w:themeColor="text2"/>
          <w:sz w:val="28"/>
          <w:szCs w:val="28"/>
        </w:rPr>
      </w:pPr>
      <w:sdt>
        <w:sdtPr>
          <w:rPr>
            <w:i/>
            <w:iCs/>
            <w:color w:val="424456" w:themeColor="text2"/>
            <w:sz w:val="28"/>
            <w:szCs w:val="28"/>
          </w:rPr>
          <w:alias w:val="Podtytuł"/>
          <w:id w:val="220683832"/>
          <w:placeholder>
            <w:docPart w:val="CBED6031BA944ADE98927A6139949671"/>
          </w:placeholder>
          <w:dataBinding w:prefixMappings="xmlns:ns0='http://schemas.openxmlformats.org/package/2006/metadata/core-properties' xmlns:ns1='http://purl.org/dc/elements/1.1/'" w:xpath="/ns0:coreProperties[1]/ns1:subject[1]" w:storeItemID="{6C3C8BC8-F283-45AE-878A-BAB7291924A1}"/>
          <w:text/>
        </w:sdtPr>
        <w:sdtEndPr/>
        <w:sdtContent>
          <w:r w:rsidR="00D1516E">
            <w:rPr>
              <w:i/>
              <w:iCs/>
              <w:color w:val="424456" w:themeColor="text2"/>
              <w:sz w:val="28"/>
              <w:szCs w:val="28"/>
            </w:rPr>
            <w:t>Inżyniera Systemów Baz danych Projekt</w:t>
          </w:r>
        </w:sdtContent>
      </w:sdt>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643A47" w:rsidRDefault="00643A47" w:rsidP="002F788A">
      <w:pPr>
        <w:spacing w:line="240" w:lineRule="auto"/>
      </w:pP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Daniel Furgał, 192245</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Wtorek, 13:15-15:00 </w:t>
      </w:r>
    </w:p>
    <w:p w:rsidR="00D1516E" w:rsidRDefault="00D1516E" w:rsidP="00D1516E">
      <w:pPr>
        <w:spacing w:line="240" w:lineRule="auto"/>
        <w:jc w:val="right"/>
        <w:rPr>
          <w:rFonts w:asciiTheme="majorHAnsi" w:eastAsiaTheme="majorEastAsia" w:hAnsiTheme="majorHAnsi" w:cstheme="majorBidi"/>
          <w:color w:val="3E3E67" w:themeColor="accent1" w:themeShade="BF"/>
          <w:sz w:val="44"/>
          <w:szCs w:val="44"/>
        </w:rPr>
      </w:pPr>
    </w:p>
    <w:p w:rsidR="00E025A3" w:rsidRDefault="00643A47" w:rsidP="00D1516E">
      <w:pPr>
        <w:spacing w:line="240" w:lineRule="auto"/>
        <w:jc w:val="right"/>
        <w:rPr>
          <w:rFonts w:asciiTheme="majorHAnsi" w:eastAsiaTheme="majorEastAsia" w:hAnsiTheme="majorHAnsi" w:cstheme="majorBidi"/>
          <w:color w:val="3E3E67" w:themeColor="accent1" w:themeShade="BF"/>
          <w:sz w:val="44"/>
          <w:szCs w:val="44"/>
        </w:rPr>
      </w:pPr>
      <w:r w:rsidRPr="00643A47">
        <w:rPr>
          <w:rFonts w:asciiTheme="majorHAnsi" w:eastAsiaTheme="majorEastAsia" w:hAnsiTheme="majorHAnsi" w:cstheme="majorBidi"/>
          <w:color w:val="3E3E67" w:themeColor="accent1" w:themeShade="BF"/>
          <w:sz w:val="44"/>
          <w:szCs w:val="44"/>
        </w:rPr>
        <w:t>Arkadiusz Warzyński</w:t>
      </w:r>
      <w:r w:rsidR="00D1516E">
        <w:rPr>
          <w:rFonts w:asciiTheme="majorHAnsi" w:eastAsiaTheme="majorEastAsia" w:hAnsiTheme="majorHAnsi" w:cstheme="majorBidi"/>
          <w:color w:val="3E3E67" w:themeColor="accent1" w:themeShade="BF"/>
          <w:sz w:val="44"/>
          <w:szCs w:val="44"/>
        </w:rPr>
        <w:t xml:space="preserve">, </w:t>
      </w:r>
      <w:r w:rsidR="00E025A3">
        <w:rPr>
          <w:rFonts w:asciiTheme="majorHAnsi" w:eastAsiaTheme="majorEastAsia" w:hAnsiTheme="majorHAnsi" w:cstheme="majorBidi"/>
          <w:color w:val="3E3E67" w:themeColor="accent1" w:themeShade="BF"/>
          <w:sz w:val="44"/>
          <w:szCs w:val="44"/>
        </w:rPr>
        <w:t>192199</w:t>
      </w:r>
    </w:p>
    <w:p w:rsidR="00E025A3" w:rsidRDefault="00D1516E" w:rsidP="002F788A">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Środa, 9:15-11:00</w:t>
      </w:r>
    </w:p>
    <w:p w:rsidR="00BD0CB8" w:rsidRDefault="00BD0CB8" w:rsidP="002F788A">
      <w:pPr>
        <w:spacing w:line="240" w:lineRule="auto"/>
        <w:jc w:val="right"/>
        <w:rPr>
          <w:rFonts w:asciiTheme="majorHAnsi" w:eastAsiaTheme="majorEastAsia" w:hAnsiTheme="majorHAnsi" w:cstheme="majorBidi"/>
          <w:color w:val="3E3E67" w:themeColor="accent1" w:themeShade="BF"/>
          <w:sz w:val="28"/>
          <w:szCs w:val="28"/>
        </w:rPr>
      </w:pPr>
    </w:p>
    <w:p w:rsidR="00BD0CB8" w:rsidRDefault="00BD0CB8"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Prowadząca: mgr Hanna Mazur</w:t>
      </w:r>
    </w:p>
    <w:p w:rsidR="00BD0CB8" w:rsidRPr="00D1516E" w:rsidRDefault="00BD0CB8" w:rsidP="00BD0CB8">
      <w:pPr>
        <w:spacing w:line="240" w:lineRule="auto"/>
        <w:rPr>
          <w:rFonts w:asciiTheme="majorHAnsi" w:eastAsiaTheme="majorEastAsia" w:hAnsiTheme="majorHAnsi" w:cstheme="majorBidi"/>
          <w:color w:val="3E3E67" w:themeColor="accent1" w:themeShade="BF"/>
          <w:sz w:val="28"/>
          <w:szCs w:val="28"/>
        </w:rPr>
      </w:pPr>
    </w:p>
    <w:p w:rsidR="00E025A3" w:rsidRDefault="00E025A3" w:rsidP="00D1516E">
      <w:pPr>
        <w:spacing w:line="240" w:lineRule="auto"/>
        <w:rPr>
          <w:rFonts w:asciiTheme="majorHAnsi" w:eastAsiaTheme="majorEastAsia" w:hAnsiTheme="majorHAnsi" w:cstheme="majorBidi"/>
          <w:color w:val="3E3E67" w:themeColor="accent1" w:themeShade="BF"/>
          <w:sz w:val="28"/>
          <w:szCs w:val="28"/>
        </w:rPr>
      </w:pPr>
    </w:p>
    <w:p w:rsidR="00BD0CB8" w:rsidRPr="00D1516E" w:rsidRDefault="00BD0CB8" w:rsidP="00D1516E">
      <w:pPr>
        <w:spacing w:line="240" w:lineRule="auto"/>
        <w:rPr>
          <w:rFonts w:asciiTheme="majorHAnsi" w:eastAsiaTheme="majorEastAsia" w:hAnsiTheme="majorHAnsi" w:cstheme="majorBidi"/>
          <w:color w:val="3E3E67" w:themeColor="accent1" w:themeShade="BF"/>
          <w:sz w:val="28"/>
          <w:szCs w:val="28"/>
        </w:rPr>
      </w:pPr>
    </w:p>
    <w:tbl>
      <w:tblPr>
        <w:tblStyle w:val="Tabela-Siatka"/>
        <w:tblW w:w="0" w:type="auto"/>
        <w:tblLook w:val="04A0" w:firstRow="1" w:lastRow="0" w:firstColumn="1" w:lastColumn="0" w:noHBand="0" w:noVBand="1"/>
      </w:tblPr>
      <w:tblGrid>
        <w:gridCol w:w="3020"/>
        <w:gridCol w:w="3020"/>
        <w:gridCol w:w="3021"/>
      </w:tblGrid>
      <w:tr w:rsidR="00D1516E" w:rsidTr="00D1516E">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Użytkownik</w:t>
            </w:r>
          </w:p>
        </w:tc>
        <w:tc>
          <w:tcPr>
            <w:tcW w:w="3020"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Login</w:t>
            </w:r>
          </w:p>
        </w:tc>
        <w:tc>
          <w:tcPr>
            <w:tcW w:w="3021" w:type="dxa"/>
          </w:tcPr>
          <w:p w:rsidR="00D1516E" w:rsidRPr="00D1516E" w:rsidRDefault="00D1516E" w:rsidP="00D1516E">
            <w:pPr>
              <w:jc w:val="center"/>
              <w:rPr>
                <w:rFonts w:asciiTheme="majorHAnsi" w:eastAsiaTheme="majorEastAsia" w:hAnsiTheme="majorHAnsi" w:cstheme="majorBidi"/>
                <w:b/>
                <w:color w:val="3E3E67" w:themeColor="accent1" w:themeShade="BF"/>
                <w:sz w:val="28"/>
                <w:szCs w:val="28"/>
              </w:rPr>
            </w:pPr>
            <w:r>
              <w:rPr>
                <w:rFonts w:asciiTheme="majorHAnsi" w:eastAsiaTheme="majorEastAsia" w:hAnsiTheme="majorHAnsi" w:cstheme="majorBidi"/>
                <w:b/>
                <w:color w:val="3E3E67" w:themeColor="accent1" w:themeShade="BF"/>
                <w:sz w:val="28"/>
                <w:szCs w:val="28"/>
              </w:rPr>
              <w:t>Hasło</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Klient</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jablon27</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test123</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Pracownik</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praclog</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prachas</w:t>
            </w:r>
          </w:p>
        </w:tc>
      </w:tr>
      <w:tr w:rsidR="00D1516E" w:rsidTr="00D1516E">
        <w:tc>
          <w:tcPr>
            <w:tcW w:w="3020" w:type="dxa"/>
          </w:tcPr>
          <w:p w:rsidR="00D1516E" w:rsidRDefault="00D1516E"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 biura</w:t>
            </w:r>
          </w:p>
        </w:tc>
        <w:tc>
          <w:tcPr>
            <w:tcW w:w="3020"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logSzef1</w:t>
            </w:r>
          </w:p>
        </w:tc>
        <w:tc>
          <w:tcPr>
            <w:tcW w:w="3021" w:type="dxa"/>
          </w:tcPr>
          <w:p w:rsidR="00D1516E" w:rsidRDefault="00C7217F" w:rsidP="00D1516E">
            <w:pPr>
              <w:rPr>
                <w:rFonts w:asciiTheme="majorHAnsi" w:eastAsiaTheme="majorEastAsia" w:hAnsiTheme="majorHAnsi" w:cstheme="majorBidi"/>
                <w:color w:val="3E3E67" w:themeColor="accent1" w:themeShade="BF"/>
                <w:sz w:val="28"/>
                <w:szCs w:val="28"/>
              </w:rPr>
            </w:pPr>
            <w:r>
              <w:rPr>
                <w:rFonts w:asciiTheme="majorHAnsi" w:eastAsiaTheme="majorEastAsia" w:hAnsiTheme="majorHAnsi" w:cstheme="majorBidi"/>
                <w:color w:val="3E3E67" w:themeColor="accent1" w:themeShade="BF"/>
                <w:sz w:val="28"/>
                <w:szCs w:val="28"/>
              </w:rPr>
              <w:t>Szef123</w:t>
            </w:r>
          </w:p>
        </w:tc>
      </w:tr>
    </w:tbl>
    <w:p w:rsidR="00D1516E" w:rsidRPr="00D1516E" w:rsidRDefault="00D1516E" w:rsidP="00D1516E">
      <w:pPr>
        <w:spacing w:line="240" w:lineRule="auto"/>
        <w:rPr>
          <w:rFonts w:asciiTheme="majorHAnsi" w:eastAsiaTheme="majorEastAsia" w:hAnsiTheme="majorHAnsi" w:cstheme="majorBidi"/>
          <w:color w:val="3E3E67" w:themeColor="accent1" w:themeShade="BF"/>
          <w:sz w:val="28"/>
          <w:szCs w:val="28"/>
        </w:rPr>
      </w:pPr>
    </w:p>
    <w:p w:rsidR="00D1516E" w:rsidRDefault="00D1516E" w:rsidP="00BD0CB8">
      <w:pPr>
        <w:spacing w:line="240" w:lineRule="auto"/>
        <w:jc w:val="right"/>
        <w:rPr>
          <w:rFonts w:asciiTheme="majorHAnsi" w:eastAsiaTheme="majorEastAsia" w:hAnsiTheme="majorHAnsi" w:cstheme="majorBidi"/>
          <w:color w:val="3E3E67" w:themeColor="accent1" w:themeShade="BF"/>
          <w:sz w:val="44"/>
          <w:szCs w:val="44"/>
        </w:rPr>
      </w:pPr>
      <w:r>
        <w:rPr>
          <w:rFonts w:asciiTheme="majorHAnsi" w:eastAsiaTheme="majorEastAsia" w:hAnsiTheme="majorHAnsi" w:cstheme="majorBidi"/>
          <w:color w:val="3E3E67" w:themeColor="accent1" w:themeShade="BF"/>
          <w:sz w:val="44"/>
          <w:szCs w:val="44"/>
        </w:rPr>
        <w:t xml:space="preserve">Wrocław </w:t>
      </w:r>
      <w:r w:rsidR="00643A47">
        <w:rPr>
          <w:rFonts w:asciiTheme="majorHAnsi" w:eastAsiaTheme="majorEastAsia" w:hAnsiTheme="majorHAnsi" w:cstheme="majorBidi"/>
          <w:color w:val="3E3E67" w:themeColor="accent1" w:themeShade="BF"/>
          <w:sz w:val="44"/>
          <w:szCs w:val="44"/>
        </w:rPr>
        <w:t>1</w:t>
      </w:r>
      <w:r w:rsidR="00B949BE">
        <w:rPr>
          <w:rFonts w:asciiTheme="majorHAnsi" w:eastAsiaTheme="majorEastAsia" w:hAnsiTheme="majorHAnsi" w:cstheme="majorBidi"/>
          <w:color w:val="3E3E67" w:themeColor="accent1" w:themeShade="BF"/>
          <w:sz w:val="44"/>
          <w:szCs w:val="44"/>
        </w:rPr>
        <w:t>3</w:t>
      </w:r>
      <w:r w:rsidR="00643A47">
        <w:rPr>
          <w:rFonts w:asciiTheme="majorHAnsi" w:eastAsiaTheme="majorEastAsia" w:hAnsiTheme="majorHAnsi" w:cstheme="majorBidi"/>
          <w:color w:val="3E3E67" w:themeColor="accent1" w:themeShade="BF"/>
          <w:sz w:val="44"/>
          <w:szCs w:val="44"/>
        </w:rPr>
        <w:t>.</w:t>
      </w:r>
      <w:r w:rsidR="00B949BE">
        <w:rPr>
          <w:rFonts w:asciiTheme="majorHAnsi" w:eastAsiaTheme="majorEastAsia" w:hAnsiTheme="majorHAnsi" w:cstheme="majorBidi"/>
          <w:color w:val="3E3E67" w:themeColor="accent1" w:themeShade="BF"/>
          <w:sz w:val="44"/>
          <w:szCs w:val="44"/>
        </w:rPr>
        <w:t>01</w:t>
      </w:r>
      <w:r w:rsidR="00643A47">
        <w:rPr>
          <w:rFonts w:asciiTheme="majorHAnsi" w:eastAsiaTheme="majorEastAsia" w:hAnsiTheme="majorHAnsi" w:cstheme="majorBidi"/>
          <w:color w:val="3E3E67" w:themeColor="accent1" w:themeShade="BF"/>
          <w:sz w:val="44"/>
          <w:szCs w:val="44"/>
        </w:rPr>
        <w:t>.201</w:t>
      </w:r>
      <w:r w:rsidR="00B949BE">
        <w:rPr>
          <w:rFonts w:asciiTheme="majorHAnsi" w:eastAsiaTheme="majorEastAsia" w:hAnsiTheme="majorHAnsi" w:cstheme="majorBidi"/>
          <w:color w:val="3E3E67" w:themeColor="accent1" w:themeShade="BF"/>
          <w:sz w:val="44"/>
          <w:szCs w:val="44"/>
        </w:rPr>
        <w:t>4</w:t>
      </w:r>
    </w:p>
    <w:p w:rsidR="00D1516E" w:rsidRPr="00247725" w:rsidRDefault="00D1516E" w:rsidP="009B1218">
      <w:pPr>
        <w:spacing w:line="240" w:lineRule="auto"/>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lastRenderedPageBreak/>
        <w:t>Spis treści</w:t>
      </w:r>
    </w:p>
    <w:p w:rsidR="00D1516E" w:rsidRPr="00247725" w:rsidRDefault="00D1516E">
      <w:pPr>
        <w:rPr>
          <w:rFonts w:ascii="Times New Roman" w:eastAsiaTheme="majorEastAsia" w:hAnsi="Times New Roman" w:cs="Times New Roman"/>
          <w:noProof/>
          <w:sz w:val="24"/>
          <w:szCs w:val="28"/>
          <w:lang w:eastAsia="pl-PL"/>
        </w:rPr>
      </w:pPr>
      <w:r w:rsidRPr="00247725">
        <w:rPr>
          <w:rFonts w:ascii="Times New Roman" w:eastAsiaTheme="majorEastAsia" w:hAnsi="Times New Roman" w:cs="Times New Roman"/>
          <w:noProof/>
          <w:sz w:val="24"/>
          <w:szCs w:val="28"/>
          <w:lang w:eastAsia="pl-PL"/>
        </w:rPr>
        <w:br w:type="page"/>
      </w:r>
    </w:p>
    <w:p w:rsidR="00D1516E" w:rsidRPr="00247725" w:rsidRDefault="00151FAF" w:rsidP="00151FAF">
      <w:pPr>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Cel, zakres przedsięwzięcia, użytkownicy.</w:t>
      </w:r>
    </w:p>
    <w:p w:rsidR="00151FAF" w:rsidRPr="00247725" w:rsidRDefault="00151FAF" w:rsidP="00151FAF">
      <w:pPr>
        <w:rPr>
          <w:rStyle w:val="Pogrubienie"/>
          <w:rFonts w:ascii="Times New Roman" w:hAnsi="Times New Roman" w:cs="Times New Roman"/>
          <w:sz w:val="24"/>
          <w:szCs w:val="24"/>
        </w:rPr>
      </w:pPr>
    </w:p>
    <w:p w:rsidR="00151FAF" w:rsidRPr="00247725" w:rsidRDefault="00151FAF" w:rsidP="00151FAF">
      <w:pPr>
        <w:jc w:val="both"/>
        <w:rPr>
          <w:rFonts w:ascii="Times New Roman" w:eastAsia="Times New Roman" w:hAnsi="Times New Roman" w:cs="Times New Roman"/>
          <w:sz w:val="24"/>
          <w:szCs w:val="24"/>
          <w:lang w:eastAsia="pl-PL"/>
        </w:rPr>
      </w:pPr>
      <w:r w:rsidRPr="00247725">
        <w:rPr>
          <w:rStyle w:val="Pogrubienie"/>
          <w:rFonts w:ascii="Times New Roman" w:hAnsi="Times New Roman" w:cs="Times New Roman"/>
          <w:b w:val="0"/>
          <w:sz w:val="24"/>
          <w:szCs w:val="24"/>
        </w:rPr>
        <w:tab/>
        <w:t xml:space="preserve">Celem projektu było </w:t>
      </w:r>
      <w:r w:rsidRPr="00247725">
        <w:rPr>
          <w:rFonts w:ascii="Times New Roman" w:eastAsia="Times New Roman" w:hAnsi="Times New Roman" w:cs="Times New Roman"/>
          <w:sz w:val="24"/>
          <w:szCs w:val="24"/>
          <w:lang w:eastAsia="pl-PL"/>
        </w:rPr>
        <w:t xml:space="preserve">stworzenie aplikacji bazodanowej umożliwiającej prowadzenie biura turystycznego. Jej użytkownikami mieli zostać klienci biura, jego pracownicy oraz szef. Aplikacja miała pozwalać na modelowanie ofert wyjazdów turystycznych, rejestrację klientów, przeglądanie ofert biura oraz wykupowanie miejsc oraz składanie rezerwacji. Wśród funkcjonalności dostępnych szefowi biura miały znaleźć się </w:t>
      </w:r>
      <w:r w:rsidR="005320DE" w:rsidRPr="00247725">
        <w:rPr>
          <w:rFonts w:ascii="Times New Roman" w:eastAsia="Times New Roman" w:hAnsi="Times New Roman" w:cs="Times New Roman"/>
          <w:sz w:val="24"/>
          <w:szCs w:val="24"/>
          <w:lang w:eastAsia="pl-PL"/>
        </w:rPr>
        <w:t xml:space="preserve">tworzenie raportów płacowych oraz zestawień sprzedaży ofert biura. </w:t>
      </w:r>
    </w:p>
    <w:p w:rsidR="005320DE" w:rsidRPr="00247725" w:rsidRDefault="005320DE" w:rsidP="00151FAF">
      <w:pPr>
        <w:jc w:val="both"/>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ab/>
        <w:t>Użytkownikami naszej aplikacji mają być Goście, niezalogowani użytkownicy, Klienci, Pracownicy oraz Szef.</w:t>
      </w:r>
    </w:p>
    <w:p w:rsidR="005320DE" w:rsidRPr="00247725" w:rsidRDefault="005320DE">
      <w:pPr>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br w:type="page"/>
      </w:r>
    </w:p>
    <w:p w:rsidR="005320DE" w:rsidRPr="00247725" w:rsidRDefault="00BD0CB8" w:rsidP="00151FAF">
      <w:pPr>
        <w:jc w:val="both"/>
        <w:rPr>
          <w:rStyle w:val="Pogrubienie"/>
          <w:rFonts w:ascii="Times New Roman" w:hAnsi="Times New Roman" w:cs="Times New Roman"/>
          <w:sz w:val="24"/>
          <w:szCs w:val="24"/>
        </w:rPr>
      </w:pPr>
      <w:r w:rsidRPr="00247725">
        <w:rPr>
          <w:rStyle w:val="Pogrubienie"/>
          <w:rFonts w:ascii="Times New Roman" w:hAnsi="Times New Roman" w:cs="Times New Roman"/>
          <w:sz w:val="24"/>
          <w:szCs w:val="24"/>
        </w:rPr>
        <w:lastRenderedPageBreak/>
        <w:t>Opis wymagań dla projektowanego systemu.</w:t>
      </w:r>
    </w:p>
    <w:p w:rsidR="00BD0CB8" w:rsidRPr="00247725" w:rsidRDefault="00BD0CB8" w:rsidP="00151FAF">
      <w:pPr>
        <w:jc w:val="both"/>
        <w:rPr>
          <w:rStyle w:val="Pogrubienie"/>
          <w:rFonts w:ascii="Times New Roman" w:hAnsi="Times New Roman" w:cs="Times New Roman"/>
          <w:sz w:val="24"/>
          <w:szCs w:val="24"/>
        </w:rPr>
      </w:pPr>
    </w:p>
    <w:p w:rsidR="00BD0CB8" w:rsidRPr="00247725" w:rsidRDefault="00BD0CB8" w:rsidP="00BD0CB8">
      <w:pPr>
        <w:pStyle w:val="Nagwek2"/>
        <w:keepNext/>
        <w:keepLines/>
        <w:spacing w:before="200"/>
        <w:rPr>
          <w:rFonts w:ascii="Times New Roman" w:hAnsi="Times New Roman" w:cs="Times New Roman"/>
          <w:b/>
          <w:color w:val="auto"/>
          <w:sz w:val="24"/>
          <w:szCs w:val="24"/>
        </w:rPr>
      </w:pPr>
      <w:bookmarkStart w:id="0" w:name="_Toc377520574"/>
      <w:r w:rsidRPr="00247725">
        <w:rPr>
          <w:rFonts w:ascii="Times New Roman" w:hAnsi="Times New Roman" w:cs="Times New Roman"/>
          <w:b/>
          <w:color w:val="auto"/>
          <w:sz w:val="24"/>
          <w:szCs w:val="24"/>
        </w:rPr>
        <w:t>Wymagania funkcjonalne</w:t>
      </w:r>
      <w:bookmarkEnd w:id="0"/>
    </w:p>
    <w:p w:rsidR="00BD0CB8" w:rsidRPr="00247725" w:rsidRDefault="00BD0CB8" w:rsidP="00BD0CB8">
      <w:pPr>
        <w:rPr>
          <w:rFonts w:ascii="Times New Roman" w:hAnsi="Times New Roman" w:cs="Times New Roman"/>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Gość:</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dostęp do formularza rejestracyjnego</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 xml:space="preserve">możliwość przeszukiwania bazy ofert </w:t>
      </w:r>
    </w:p>
    <w:p w:rsidR="00247725" w:rsidRPr="00247725" w:rsidRDefault="00247725"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możliwość przeglądania ofert</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Klient:</w:t>
      </w:r>
      <w:r w:rsidRPr="00247725">
        <w:rPr>
          <w:rFonts w:ascii="Times New Roman" w:eastAsia="Times New Roman" w:hAnsi="Times New Roman" w:cs="Times New Roman"/>
          <w:sz w:val="24"/>
          <w:szCs w:val="24"/>
          <w:lang w:eastAsia="pl-PL"/>
        </w:rPr>
        <w:tab/>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przeszukanie ofert biura</w:t>
      </w:r>
    </w:p>
    <w:p w:rsidR="00247725" w:rsidRPr="00247725" w:rsidRDefault="00247725"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dokonywanie rezerwacji wyjazdu</w:t>
      </w:r>
      <w:r w:rsidRPr="00247725">
        <w:rPr>
          <w:rFonts w:ascii="Times New Roman" w:eastAsia="Times New Roman" w:hAnsi="Times New Roman" w:cs="Times New Roman"/>
          <w:sz w:val="24"/>
          <w:szCs w:val="24"/>
          <w:lang w:eastAsia="pl-PL"/>
        </w:rPr>
        <w:br/>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Pracownik:</w:t>
      </w:r>
    </w:p>
    <w:p w:rsidR="00247725" w:rsidRP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potwierdzanie rezerwacji</w:t>
      </w:r>
    </w:p>
    <w:p w:rsidR="00247725" w:rsidRDefault="00247725"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usuwanie rezerwacji</w:t>
      </w:r>
    </w:p>
    <w:p w:rsidR="004C0E9E" w:rsidRPr="00247725" w:rsidRDefault="004C0E9E"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tworzenie ofert biura </w:t>
      </w:r>
    </w:p>
    <w:p w:rsidR="00247725" w:rsidRPr="00247725" w:rsidRDefault="00247725" w:rsidP="00247725">
      <w:pPr>
        <w:spacing w:after="0" w:line="240" w:lineRule="auto"/>
        <w:rPr>
          <w:rFonts w:ascii="Times New Roman" w:eastAsia="Times New Roman" w:hAnsi="Times New Roman" w:cs="Times New Roman"/>
          <w:sz w:val="24"/>
          <w:szCs w:val="24"/>
          <w:lang w:eastAsia="pl-PL"/>
        </w:rPr>
      </w:pPr>
    </w:p>
    <w:p w:rsidR="00247725" w:rsidRPr="00247725" w:rsidRDefault="00247725" w:rsidP="00247725">
      <w:pPr>
        <w:spacing w:after="0" w:line="240" w:lineRule="auto"/>
        <w:rPr>
          <w:rFonts w:ascii="Times New Roman" w:eastAsia="Times New Roman" w:hAnsi="Times New Roman" w:cs="Times New Roman"/>
          <w:sz w:val="24"/>
          <w:szCs w:val="24"/>
          <w:lang w:eastAsia="pl-PL"/>
        </w:rPr>
      </w:pPr>
      <w:r w:rsidRPr="00247725">
        <w:rPr>
          <w:rFonts w:ascii="Times New Roman" w:eastAsia="Times New Roman" w:hAnsi="Times New Roman" w:cs="Times New Roman"/>
          <w:sz w:val="24"/>
          <w:szCs w:val="24"/>
          <w:lang w:eastAsia="pl-PL"/>
        </w:rPr>
        <w:t>Szef biura</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płac pracowników</w:t>
      </w:r>
    </w:p>
    <w:p w:rsidR="00247725" w:rsidRPr="00247725" w:rsidRDefault="00247725"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Pr>
          <w:rFonts w:ascii="Times New Roman" w:eastAsia="Times New Roman" w:hAnsi="Times New Roman" w:cs="Times New Roman"/>
          <w:sz w:val="24"/>
          <w:szCs w:val="24"/>
          <w:lang w:eastAsia="pl-PL"/>
        </w:rPr>
        <w:t>przeglądanie i drukowanie raportów dotyczących sprzedaży ofert biura</w:t>
      </w:r>
    </w:p>
    <w:p w:rsidR="00247725" w:rsidRDefault="00247725" w:rsidP="00247725">
      <w:pPr>
        <w:spacing w:after="0" w:line="240" w:lineRule="auto"/>
        <w:textAlignment w:val="baseline"/>
        <w:rPr>
          <w:rFonts w:ascii="Times New Roman" w:eastAsia="Times New Roman" w:hAnsi="Times New Roman" w:cs="Times New Roman"/>
          <w:sz w:val="24"/>
          <w:szCs w:val="24"/>
          <w:lang w:eastAsia="pl-PL"/>
        </w:rPr>
      </w:pPr>
    </w:p>
    <w:p w:rsidR="00247725" w:rsidRPr="002E24EE" w:rsidRDefault="00247725" w:rsidP="00247725">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Wymagania niefunkcjonalne</w:t>
      </w:r>
      <w:r w:rsidRPr="00D1383C">
        <w:rPr>
          <w:rFonts w:ascii="Times New Roman" w:eastAsia="Times New Roman" w:hAnsi="Times New Roman" w:cs="Times New Roman"/>
          <w:sz w:val="24"/>
          <w:szCs w:val="24"/>
          <w:lang w:eastAsia="pl-PL"/>
        </w:rPr>
        <w:br/>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Konfiguracja komputerów </w:t>
      </w:r>
      <w:r w:rsidR="002E24EE">
        <w:rPr>
          <w:rFonts w:ascii="Times New Roman" w:eastAsia="Times New Roman" w:hAnsi="Times New Roman" w:cs="Times New Roman"/>
          <w:sz w:val="24"/>
          <w:szCs w:val="24"/>
          <w:lang w:eastAsia="pl-PL"/>
        </w:rPr>
        <w:t>wymaganych do działania aplikacji</w:t>
      </w:r>
      <w:r w:rsidRPr="00D1383C">
        <w:rPr>
          <w:rFonts w:ascii="Times New Roman" w:eastAsia="Times New Roman" w:hAnsi="Times New Roman" w:cs="Times New Roman"/>
          <w:sz w:val="24"/>
          <w:szCs w:val="24"/>
          <w:lang w:eastAsia="pl-PL"/>
        </w:rPr>
        <w:t>:</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w:t>
      </w:r>
      <w:r w:rsidR="002E24EE">
        <w:rPr>
          <w:rFonts w:ascii="Times New Roman" w:eastAsia="Times New Roman" w:hAnsi="Times New Roman" w:cs="Times New Roman"/>
          <w:sz w:val="24"/>
          <w:szCs w:val="24"/>
          <w:lang w:eastAsia="pl-PL"/>
        </w:rPr>
        <w:t>eracyjny Windows xp bądź nowszy</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247725" w:rsidRPr="00D1383C" w:rsidRDefault="00247725"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pamięć operacyjna minimum 2GB </w:t>
      </w:r>
    </w:p>
    <w:p w:rsidR="00247725" w:rsidRPr="00D1383C" w:rsidRDefault="00247725" w:rsidP="00247725">
      <w:pPr>
        <w:spacing w:after="0" w:line="240" w:lineRule="auto"/>
        <w:rPr>
          <w:rFonts w:ascii="Times New Roman" w:eastAsia="Times New Roman" w:hAnsi="Times New Roman" w:cs="Times New Roman"/>
          <w:sz w:val="24"/>
          <w:szCs w:val="24"/>
          <w:lang w:eastAsia="pl-PL"/>
        </w:rPr>
      </w:pPr>
    </w:p>
    <w:p w:rsidR="00247725" w:rsidRPr="00D1383C" w:rsidRDefault="00247725" w:rsidP="00247725">
      <w:pPr>
        <w:spacing w:after="0" w:line="240" w:lineRule="auto"/>
        <w:rPr>
          <w:rFonts w:ascii="Times New Roman" w:eastAsia="Times New Roman" w:hAnsi="Times New Roman" w:cs="Times New Roman"/>
          <w:sz w:val="24"/>
          <w:szCs w:val="24"/>
          <w:lang w:eastAsia="pl-PL"/>
        </w:rPr>
      </w:pPr>
      <w:r w:rsidRPr="002E24EE">
        <w:rPr>
          <w:rFonts w:ascii="Times New Roman" w:eastAsia="Times New Roman" w:hAnsi="Times New Roman" w:cs="Times New Roman"/>
          <w:sz w:val="24"/>
          <w:szCs w:val="24"/>
          <w:lang w:eastAsia="pl-PL"/>
        </w:rPr>
        <w:t xml:space="preserve">Całodobowy dostęp do </w:t>
      </w:r>
      <w:r w:rsidRPr="00D1383C">
        <w:rPr>
          <w:rFonts w:ascii="Times New Roman" w:eastAsia="Times New Roman" w:hAnsi="Times New Roman" w:cs="Times New Roman"/>
          <w:sz w:val="24"/>
          <w:szCs w:val="24"/>
          <w:lang w:eastAsia="pl-PL"/>
        </w:rPr>
        <w:t>bazy</w:t>
      </w:r>
    </w:p>
    <w:p w:rsidR="00247725" w:rsidRPr="00D1383C" w:rsidRDefault="002E24EE" w:rsidP="00247725">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Ś</w:t>
      </w:r>
      <w:r w:rsidR="00247725" w:rsidRPr="00D1383C">
        <w:rPr>
          <w:rFonts w:ascii="Times New Roman" w:eastAsia="Times New Roman" w:hAnsi="Times New Roman" w:cs="Times New Roman"/>
          <w:sz w:val="24"/>
          <w:szCs w:val="24"/>
          <w:lang w:eastAsia="pl-PL"/>
        </w:rPr>
        <w:t>rodowisko implementacyjne bazy danych Access 2007</w:t>
      </w:r>
    </w:p>
    <w:p w:rsidR="00247725" w:rsidRPr="00247725" w:rsidRDefault="00247725" w:rsidP="00247725">
      <w:pPr>
        <w:spacing w:after="0" w:line="240" w:lineRule="auto"/>
        <w:textAlignment w:val="baseline"/>
        <w:rPr>
          <w:rFonts w:ascii="Times New Roman" w:eastAsia="Times New Roman" w:hAnsi="Times New Roman" w:cs="Times New Roman"/>
          <w:b/>
          <w:bCs/>
          <w:sz w:val="24"/>
          <w:szCs w:val="24"/>
          <w:lang w:eastAsia="pl-PL"/>
        </w:rPr>
      </w:pPr>
    </w:p>
    <w:p w:rsidR="005B5C25" w:rsidRDefault="005B5C25" w:rsidP="00151FAF">
      <w:pPr>
        <w:jc w:val="both"/>
        <w:rPr>
          <w:rStyle w:val="Pogrubienie"/>
          <w:rFonts w:ascii="Times New Roman" w:hAnsi="Times New Roman" w:cs="Times New Roman"/>
          <w:sz w:val="24"/>
          <w:szCs w:val="24"/>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855E14" w:rsidRPr="00855E14" w:rsidRDefault="005B5C25" w:rsidP="00855E14">
      <w:pPr>
        <w:jc w:val="both"/>
        <w:rPr>
          <w:rFonts w:ascii="Times New Roman" w:hAnsi="Times New Roman" w:cs="Times New Roman"/>
          <w:b/>
          <w:bCs/>
          <w:sz w:val="24"/>
          <w:szCs w:val="24"/>
        </w:rPr>
      </w:pPr>
      <w:r>
        <w:rPr>
          <w:rStyle w:val="Pogrubienie"/>
          <w:rFonts w:ascii="Times New Roman" w:hAnsi="Times New Roman" w:cs="Times New Roman"/>
          <w:sz w:val="24"/>
          <w:szCs w:val="24"/>
        </w:rPr>
        <w:lastRenderedPageBreak/>
        <w:t>Projekt</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Temat, cel, użytkownicy i założenia przedsięwzięcia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Temat: </w:t>
      </w:r>
      <w:r w:rsidRPr="00D1383C">
        <w:rPr>
          <w:rFonts w:ascii="Times New Roman" w:eastAsia="Times New Roman" w:hAnsi="Times New Roman" w:cs="Times New Roman"/>
          <w:sz w:val="24"/>
          <w:szCs w:val="24"/>
          <w:lang w:eastAsia="pl-PL"/>
        </w:rPr>
        <w:t>Projekt bazy danych dla biura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Cel:</w:t>
      </w:r>
      <w:r w:rsidRPr="00D1383C">
        <w:rPr>
          <w:rFonts w:ascii="Times New Roman" w:eastAsia="Times New Roman" w:hAnsi="Times New Roman" w:cs="Times New Roman"/>
          <w:sz w:val="24"/>
          <w:szCs w:val="24"/>
          <w:lang w:eastAsia="pl-PL"/>
        </w:rPr>
        <w:t xml:space="preserve"> Zaprojektowanie bazy danych umożliwiającej prowadzenie biura turystycznego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Użytkownicy: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Gość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Pracownik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Szef biura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Przewoźnik </w:t>
      </w:r>
    </w:p>
    <w:p w:rsidR="00855E14" w:rsidRPr="00D1383C" w:rsidRDefault="00855E14" w:rsidP="00F342D4">
      <w:pPr>
        <w:numPr>
          <w:ilvl w:val="0"/>
          <w:numId w:val="1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pobytu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Założenia przedsięwzięcia:</w:t>
      </w:r>
      <w:r w:rsidRPr="00D1383C">
        <w:rPr>
          <w:rFonts w:ascii="Times New Roman" w:eastAsia="Times New Roman" w:hAnsi="Times New Roman" w:cs="Times New Roman"/>
          <w:b/>
          <w:bCs/>
          <w:sz w:val="24"/>
          <w:szCs w:val="24"/>
          <w:lang w:eastAsia="pl-PL"/>
        </w:rPr>
        <w:br/>
      </w:r>
      <w:r w:rsidRPr="00D1383C">
        <w:rPr>
          <w:rFonts w:ascii="Times New Roman" w:eastAsia="Times New Roman" w:hAnsi="Times New Roman" w:cs="Times New Roman"/>
          <w:sz w:val="24"/>
          <w:szCs w:val="24"/>
          <w:lang w:eastAsia="pl-PL"/>
        </w:rPr>
        <w:t>Nowopowstające biuro podróży potrzebuje systemu bazodanowego do prowadzenia swojej działalności. Poszukuje rozwiązania możliwie taniego i przystosowanego do własnych potrzeb. Naszym zadaniem jest przygotowanie systemu pozwalającego na efektywne zarządzanie danymi klientów i ich rezerwacji oraz umożliwiającym prowadzenie współpracy z firmami zewnętrznymi.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Etap 2</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Analiza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2.1 Opis rzeczywistości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Nowopowstające biuro podróży ma zamiar organizować pobyty zarówno na rynku krajowym jak i zagranicznym. Niezbędna w tym celu jest współpraca z firmami zewnętrznymi, zapewniającymi nocleg oraz świadczącymi usługi transportowe. Oferty biura będzie można przeglądać w formie elektronicznej, poprzez stronę internetową, oraz tradycyjnego katalogu dostępnego w biurze firmowym. W celu zapewnienia łatwego dostępu powstanie mechanizm wyszukiwania ofert o parametrach podanych przez użytkownika. Zostanie też udostępniona możliwość zakupienia miejsca dla wybranej oferty poprzez Internet.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dzielą się na dwie grupy:</w:t>
      </w:r>
    </w:p>
    <w:p w:rsidR="00855E14" w:rsidRPr="00D1383C" w:rsidRDefault="00855E14" w:rsidP="00F342D4">
      <w:pPr>
        <w:numPr>
          <w:ilvl w:val="0"/>
          <w:numId w:val="1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Przewoźników, których zadaniem będzie transport uczestników wyjazdów do miejsca pobytu jak i transport powrotny.</w:t>
      </w:r>
    </w:p>
    <w:p w:rsidR="00855E14" w:rsidRPr="00D1383C" w:rsidRDefault="00855E14" w:rsidP="00F342D4">
      <w:pPr>
        <w:numPr>
          <w:ilvl w:val="0"/>
          <w:numId w:val="14"/>
        </w:numPr>
        <w:spacing w:after="0" w:line="240" w:lineRule="auto"/>
        <w:jc w:val="both"/>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Organizatorów pobytu, którzy będą  zapewniać bazę hotelową w miejscu pobytu, organizować   plan pobytu wraz z możliwymi opcjami dodatkowymi oraz gwarantować opiekę rezydentów.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 zewnętrzne będą miały dostęp jedynie do danych uczestników, których dotyczy dany wyjazd.</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Klientami biura będą zarówno osoby indywidualne jak i firmy. Klientem biura podróży jest osoba, która dokonała rejestracji na stronie biura podróży lub dokonała rezerwacji w oddziale biura. Klientem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może:</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Przeglądać aktualną ofertę biura podróży </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rezerwacji wyjazdów</w:t>
      </w:r>
    </w:p>
    <w:p w:rsidR="00855E14" w:rsidRPr="00D1383C" w:rsidRDefault="00855E14" w:rsidP="00F342D4">
      <w:pPr>
        <w:numPr>
          <w:ilvl w:val="0"/>
          <w:numId w:val="1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Dokonywać wyboru dodatkowych opcji w ramach wyjazdu</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Podczas rezerwacji klient podaje dane wszystkich uczestników wyjazdu. Klient także może być uczestnikiem wyjazdu.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w:t>
      </w:r>
    </w:p>
    <w:p w:rsidR="00855E14" w:rsidRPr="00D1383C" w:rsidRDefault="00855E14" w:rsidP="00855E14">
      <w:pPr>
        <w:spacing w:after="0" w:line="240" w:lineRule="auto"/>
        <w:ind w:hanging="36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sz w:val="24"/>
          <w:szCs w:val="24"/>
          <w:lang w:eastAsia="pl-PL"/>
        </w:rPr>
        <w:tab/>
        <w:t>Osoby, które nie wykonały autoryzacji danych będą traktowani, jako goście i będą miały możliwość:</w:t>
      </w:r>
    </w:p>
    <w:p w:rsidR="00855E14" w:rsidRPr="00D1383C" w:rsidRDefault="00855E14" w:rsidP="00F342D4">
      <w:pPr>
        <w:numPr>
          <w:ilvl w:val="0"/>
          <w:numId w:val="1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Przeglądania oferty biura podróży</w:t>
      </w:r>
    </w:p>
    <w:p w:rsidR="00855E14" w:rsidRPr="00D1383C" w:rsidRDefault="00855E14" w:rsidP="00F342D4">
      <w:pPr>
        <w:numPr>
          <w:ilvl w:val="0"/>
          <w:numId w:val="1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Dokonania rejestracji lub logowania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Uczestnikiem wyjazdu może być także osoba niepełnoletnia, pod warunkiem pisemnej zgody rodziców oraz podróży z uczestnikiem pełnoletnim. Uczestnik wyjazdu musi posiadać dokumenty umożliwiające jego podróż do miejsca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Podpisanie umowy zgłoszenia oznacza zawarcie umowy pomiędzy biurem podróży a klientem. Płatność zależnie od pobytu może być rozłożona na raty. Dokonywanie rezerwacji będzie możliwe on-line, telefonicznie jak i w oddziałach biura podróży. W przypadku rezerwacji dokonanej w oddziale biura podróży umowa jest podpisywana w następnej kolejności. W pozostałych przypadkach umowa może być przesłana faxem  lub dostarczona </w:t>
      </w:r>
      <w:r w:rsidRPr="00D1383C">
        <w:rPr>
          <w:rFonts w:ascii="Times New Roman" w:eastAsia="Times New Roman" w:hAnsi="Times New Roman" w:cs="Times New Roman"/>
          <w:sz w:val="24"/>
          <w:szCs w:val="24"/>
          <w:lang w:eastAsia="pl-PL"/>
        </w:rPr>
        <w:lastRenderedPageBreak/>
        <w:t>za pośrednictwem poczty. Po podpisaniu umowy klient jest zobowiązany do wpłaty zaliczki w ciągu 3 dni, reszta kwoty musi wpłynąć w terminie do 30 dni przed wyjazdem. W przypadku ofert typu Last Minute, których wyjazd jest realizowany w czasie krótszym niż 30 dni, podpisanie umowy oraz wpłata pełnej kwoty musi być zrealizowana w przeciągu 24 godzin od momentu rezerwacji. Rezerwacja jest potwierdzana po otrzymaniu płatności od klienta oraz podpisania, niego umowy oraz dostarczeniu kserokopii wszystkich dokumentów wymaganych do podróży.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Warunki rezygnacji: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Przed potwierdzenie rezerwacji rezygnacja może być dokonane bez żadnych konsekwencji. Brak dostarczania podpisanej umowy jak i dokonania płatności w terminie do tygodnia skutkuje rezygnacją z pobytu. W przypadku podpisania umowy rezygnacja klienta wiąże się z pokryciem kosztów poniesionych przez biuro.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Wyżej wymienione koszty kształtują się następująco: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 xml:space="preserve">• do 40 dni przed datą wyjazdu – stała opłata manipulacyjna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 pln/os.,</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39 do 31 dni przed datą wyjazdu – do 20%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30 do 21 dni przed datą wyjazdu – do 30%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od 20 do 14 dni przed datą wyjazdu – do 50% ceny imprezy, </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13 do 8 dni przed datą wyjazdu – do 70%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od 7 do 2 dni przed datą wyjazdu – do 80% ceny imprezy,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na 1 dzień przed datą wyjazdu i mniej – do 90% ceny imprezy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Biuro podróży zastrzega sobie możliwość odwołania wyjazdu w terminie do trzech dni z powodu zbyt małej liczy chętnych bez konsekwencji prawnych. W przypadku zmian w ofertach wszelkie rezerwacje zostają anulowane, a klienci otrzymają stosowne powiadomienie mailowe.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 biura podróży zajmują się:</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Realizacją rezerwacji w oddziałach biura podróży</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Dbaniem o przestrzeganie terminów płatności przez klientów</w:t>
      </w:r>
    </w:p>
    <w:p w:rsidR="00855E14" w:rsidRPr="00D1383C" w:rsidRDefault="00855E14" w:rsidP="00F342D4">
      <w:pPr>
        <w:numPr>
          <w:ilvl w:val="0"/>
          <w:numId w:val="1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Potwierdzaniem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 będzie umożliwiać pracownikom szybkie wyszukiwanie klientów, które zalegają z płatnościami.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Biurem podróży zarządza szef, który może zatrudniać, zwalniać oraz edytować dane pracowników. Szef także zawiera umowy z pośrednikami oraz dodaje oferty do bazy danych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bookmarkStart w:id="1" w:name="_GoBack"/>
      <w:bookmarkEnd w:id="1"/>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2.2 Definicja pojęć</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 - usługa sprzedawana przez biuro podróży, dotyczy określonego miejsca docelowego ma ograniczoną liczbę miejsc rezerwowanych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pobytu - hotel, pensjonat, bądź inne miejsce, w którym organizator zapewnia nocleg.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Rezerwacja - przypisanie klientowi określonej liczby miejsc dla uczestników na określaną ofertę pobytu wraz z wybranymi opcjami.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 potwierdzona - rezerwacja potwierdzona przez pracownika biura po wpłacie przez klienta zaliczki, dostarczeniu podpisanej umowy oraz dostarczeniu kserokopii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biura - wykaz wszystkich wyjazdów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Dodatkowych opcje - opcjonalne składniki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Umowy - dokument mający moc prawą, określający wzajemne zobowiązania między klientem a sprzedającym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Zaliczka - kwota obejmująca 30% ceny całego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Last Minute - wyjazd, do którego realizacji pozostało mniej niż 30 dni.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2.3 Definicja użytkowników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 - osoba odwiedzająca stronę biura podróży, która wykonała procedury logowania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 osoba fizyczna lub firma, która dokonała rejestracji na stronie biura podróży. W przypadku rezerwacji w oddziale biura w pierwszej kolejności wykonywany jest proces rejestracji nowego klienta.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 osoba biorąca udział w wyjeździe wymieniona przez klienta podczas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 - firma zewnętrzna współpracująca z biurem podróży, świadcząca usługę transportu uczestników na miejsce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Organizator - firma zewnętrzna, która organizuje pobyt w miejscu docelowym oraz sprzedaje swoją ofertę za pośrednictwem biura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Pracownik - pracownik biura, w którego kompetencjach leży przyjmowanie rezerwacji w oddziałach biura, dbanie o przestrzeganie terminów płatności przez klientów oraz potwierdzanie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 - osoba zatrudniająca pracowników, negocjacjami z pośrednikami oraz dodająca nowe oferty turystyczne do bazy danych.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2.4 Wymagania funkcjonalne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Gość:</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formularza rejestracyjnego</w:t>
      </w:r>
    </w:p>
    <w:p w:rsidR="00855E14" w:rsidRPr="00D1383C" w:rsidRDefault="00855E14" w:rsidP="00F342D4">
      <w:pPr>
        <w:numPr>
          <w:ilvl w:val="0"/>
          <w:numId w:val="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możliwość przeszukiwania bazy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edycja własnych danych osobowych jak i danych uczestników wyjazdu</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przeszukanie ofert biura</w:t>
      </w:r>
    </w:p>
    <w:p w:rsidR="00855E14" w:rsidRPr="00D1383C" w:rsidRDefault="00855E14" w:rsidP="00F342D4">
      <w:pPr>
        <w:numPr>
          <w:ilvl w:val="0"/>
          <w:numId w:val="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dokonywanie rezerwacji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Uczestnik :</w:t>
      </w:r>
    </w:p>
    <w:p w:rsidR="00855E14" w:rsidRPr="00D1383C" w:rsidRDefault="00855E14" w:rsidP="00F342D4">
      <w:pPr>
        <w:numPr>
          <w:ilvl w:val="0"/>
          <w:numId w:val="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otrzymuje powiadomienia dotyczące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F342D4">
      <w:pPr>
        <w:numPr>
          <w:ilvl w:val="0"/>
          <w:numId w:val="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p w:rsidR="00855E14" w:rsidRPr="00D1383C" w:rsidRDefault="00855E14" w:rsidP="00F342D4">
      <w:pPr>
        <w:numPr>
          <w:ilvl w:val="0"/>
          <w:numId w:val="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dostęp do danych uczestników zapisanych na dany wyjazd</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nowych klientów</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potwierdzanie rezerwacji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wyszukiwanie klientów zalegających z płatnościami</w:t>
      </w:r>
    </w:p>
    <w:p w:rsidR="00855E14" w:rsidRPr="00D1383C" w:rsidRDefault="00855E14" w:rsidP="00F342D4">
      <w:pPr>
        <w:numPr>
          <w:ilvl w:val="0"/>
          <w:numId w:val="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usuwanie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zatrudnianie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zwalnianie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edycja danych pracowników</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prowadzenie zestawień sprzedaży</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przydzielanie premii pracownikom</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pobytu</w:t>
      </w:r>
    </w:p>
    <w:p w:rsidR="00855E14" w:rsidRPr="00D1383C" w:rsidRDefault="00855E14" w:rsidP="00F342D4">
      <w:pPr>
        <w:numPr>
          <w:ilvl w:val="0"/>
          <w:numId w:val="10"/>
        </w:numPr>
        <w:spacing w:after="0" w:line="240" w:lineRule="auto"/>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t>dodawanie, usuwanie i edycja ofert transportowych</w:t>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2.5 Wymagania niefunkcjonalne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serwera:</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System operacyjny Windows Server 2008 bądź Linux </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 o przepustowości 100Mbps</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procesor Intel </w:t>
      </w:r>
      <w:r w:rsidRPr="00D1383C">
        <w:rPr>
          <w:rFonts w:ascii="Times New Roman" w:eastAsia="Times New Roman" w:hAnsi="Times New Roman" w:cs="Times New Roman"/>
          <w:sz w:val="24"/>
          <w:szCs w:val="24"/>
          <w:shd w:val="clear" w:color="auto" w:fill="FFFFFF"/>
          <w:lang w:eastAsia="pl-PL"/>
        </w:rPr>
        <w:t>i5 2500K</w:t>
      </w:r>
      <w:r w:rsidRPr="00D1383C">
        <w:rPr>
          <w:rFonts w:ascii="Times New Roman" w:eastAsia="Times New Roman" w:hAnsi="Times New Roman" w:cs="Times New Roman"/>
          <w:sz w:val="24"/>
          <w:szCs w:val="24"/>
          <w:lang w:eastAsia="pl-PL"/>
        </w:rPr>
        <w:t xml:space="preserve"> bądź lepszy</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4GB DDR3</w:t>
      </w:r>
    </w:p>
    <w:p w:rsidR="00855E14" w:rsidRPr="00D1383C" w:rsidRDefault="00855E14" w:rsidP="00F342D4">
      <w:pPr>
        <w:numPr>
          <w:ilvl w:val="0"/>
          <w:numId w:val="1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dyskowa RAID 1 o minimalnej pojemności 1TB</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Konfiguracja komputerów pracowników biura:</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System operacyjny Windows xp bądź nowszy lub Linux</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łącze internetowe</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procesor o minimalnej częstotliwości taktowaniu 2.0 GHz</w:t>
      </w:r>
    </w:p>
    <w:p w:rsidR="00855E14" w:rsidRPr="00D1383C" w:rsidRDefault="00855E14" w:rsidP="00F342D4">
      <w:pPr>
        <w:numPr>
          <w:ilvl w:val="0"/>
          <w:numId w:val="1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pamięć operacyjna minimum 2GB DDR3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Praca na wszystkich przeglądarkach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Całodobowy dostęp do bazy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implementacyjne bazy danych Access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środowisko programistyczne eclipse indigo 3.7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prowadzenie statystyk sprzedaży poprzez arkusz Excel 2007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2.6 Analiza istniejących rozwiązań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 rynku dostępne są gotowe rozwiązania ukierunkowane na prowadzenia działalności turystycznej, jak np. system SART, jednak celem projektu jest stworzenie produktu tańszego, spersonalizowanego, którego użytkowanie nie będzie wymagało płacenia prowizji.  Na obecnym etapie biuro podróży nie posiada żadnych wdrożonych rozwiązań. Projektowana baza danych będzie pierwszym wykorzystywanym systemem.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2.7 Analiza kosztów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 przygotowania jednego stanowiska pracowniczego wnosi 2500zł. Cena wymaganego serwera zamknie się w kwocie 3500zł. Utrzymanie łącza 100Mbps to miesięczny koszt </w:t>
      </w:r>
      <w:hyperlink r:id="rId11" w:history="1">
        <w:r w:rsidRPr="00D1383C">
          <w:rPr>
            <w:rFonts w:ascii="Times New Roman" w:eastAsia="Times New Roman" w:hAnsi="Times New Roman" w:cs="Times New Roman"/>
            <w:sz w:val="24"/>
            <w:szCs w:val="24"/>
            <w:lang w:eastAsia="pl-PL"/>
          </w:rPr>
          <w:t>85zł.</w:t>
        </w:r>
      </w:hyperlink>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 zakupu oprogramowania: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Server 2008 - 500zł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t>Windows 7 - 320zł.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Pakiet Office dla małych firm - 670zł. za stanowisko</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Koszty stałe związane z opłatami za prąd i konserwacje urządzeń 300zł miesięcznie.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projektu bazy danych wyniesie 2000zł.</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3</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kategorii</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KAT/001</w:t>
      </w:r>
      <w:r w:rsidRPr="00D1383C">
        <w:rPr>
          <w:rFonts w:ascii="Times New Roman" w:eastAsia="Times New Roman" w:hAnsi="Times New Roman" w:cs="Times New Roman"/>
          <w:sz w:val="24"/>
          <w:szCs w:val="24"/>
          <w:lang w:eastAsia="pl-PL"/>
        </w:rPr>
        <w:t xml:space="preserve">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korzystająca z usług biura, zarejestrowana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KAT/002</w:t>
      </w:r>
      <w:r w:rsidRPr="00D1383C">
        <w:rPr>
          <w:rFonts w:ascii="Times New Roman" w:eastAsia="Times New Roman" w:hAnsi="Times New Roman" w:cs="Times New Roman"/>
          <w:sz w:val="24"/>
          <w:szCs w:val="24"/>
          <w:lang w:eastAsia="pl-PL"/>
        </w:rPr>
        <w:t xml:space="preserve"> 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wyjeżdżająca na wycieczkę, jeżeli jest niepełnoletnia musi być powiązana z innym uczestnikiem tego samego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Znizka - opcjonalna zniżka odliczana od kwoty, np. </w:t>
      </w:r>
      <w:r w:rsidRPr="00D1383C">
        <w:rPr>
          <w:rFonts w:ascii="Times New Roman" w:eastAsia="Times New Roman" w:hAnsi="Times New Roman" w:cs="Times New Roman"/>
          <w:i/>
          <w:iCs/>
          <w:sz w:val="24"/>
          <w:szCs w:val="24"/>
          <w:lang w:eastAsia="pl-PL"/>
        </w:rPr>
        <w:t>0.05</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KAT/003</w:t>
      </w:r>
      <w:r w:rsidRPr="00D1383C">
        <w:rPr>
          <w:rFonts w:ascii="Times New Roman" w:eastAsia="Times New Roman" w:hAnsi="Times New Roman" w:cs="Times New Roman"/>
          <w:sz w:val="24"/>
          <w:szCs w:val="24"/>
          <w:lang w:eastAsia="pl-PL"/>
        </w:rPr>
        <w:t xml:space="preserve">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świadcząca usługi transportu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NazwaPrzewoznika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 /004 </w:t>
      </w:r>
      <w:r w:rsidRPr="00D1383C">
        <w:rPr>
          <w:rFonts w:ascii="Times New Roman" w:eastAsia="Times New Roman" w:hAnsi="Times New Roman" w:cs="Times New Roman"/>
          <w:sz w:val="24"/>
          <w:szCs w:val="24"/>
          <w:lang w:eastAsia="pl-PL"/>
        </w:rPr>
        <w:t>Organizator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Firma zapewniająca nocleg i atrakcje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NazwaOrganizatora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z adresu firmy,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firmę,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używanie do logowanie w serwisie, np. 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KAT/005</w:t>
      </w:r>
      <w:r w:rsidRPr="00D1383C">
        <w:rPr>
          <w:rFonts w:ascii="Times New Roman" w:eastAsia="Times New Roman" w:hAnsi="Times New Roman" w:cs="Times New Roman"/>
          <w:sz w:val="24"/>
          <w:szCs w:val="24"/>
          <w:lang w:eastAsia="pl-PL"/>
        </w:rPr>
        <w:t xml:space="preserve"> Pracownik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zatrudniona w biurze.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123-45-67-890</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SprzedaneWycieczki - liczba sprzedanych ofert przez pracownika,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pracownika np. </w:t>
      </w:r>
      <w:r w:rsidRPr="00D1383C">
        <w:rPr>
          <w:rFonts w:ascii="Times New Roman" w:eastAsia="Times New Roman" w:hAnsi="Times New Roman" w:cs="Times New Roman"/>
          <w:i/>
          <w:sz w:val="24"/>
          <w:szCs w:val="24"/>
          <w:lang w:eastAsia="pl-PL"/>
        </w:rPr>
        <w:t>3000</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Premia - wysokość premii jaką otrzyma pracownik, np. </w:t>
      </w:r>
      <w:r w:rsidRPr="00D1383C">
        <w:rPr>
          <w:rFonts w:ascii="Times New Roman" w:eastAsia="Times New Roman" w:hAnsi="Times New Roman" w:cs="Times New Roman"/>
          <w:i/>
          <w:iCs/>
          <w:sz w:val="24"/>
          <w:szCs w:val="24"/>
          <w:lang w:eastAsia="pl-PL"/>
        </w:rPr>
        <w:t>5%</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pracownika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4"/>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pracownika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KAT/006 </w:t>
      </w:r>
      <w:r w:rsidRPr="00D1383C">
        <w:rPr>
          <w:rFonts w:ascii="Times New Roman" w:eastAsia="Times New Roman" w:hAnsi="Times New Roman" w:cs="Times New Roman"/>
          <w:sz w:val="24"/>
          <w:szCs w:val="24"/>
          <w:lang w:eastAsia="pl-PL"/>
        </w:rPr>
        <w:t>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Osoba kierująca biurem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Imię - imię klienta, np. </w:t>
      </w:r>
      <w:r w:rsidRPr="00D1383C">
        <w:rPr>
          <w:rFonts w:ascii="Times New Roman" w:eastAsia="Times New Roman" w:hAnsi="Times New Roman" w:cs="Times New Roman"/>
          <w:i/>
          <w:iCs/>
          <w:sz w:val="24"/>
          <w:szCs w:val="24"/>
          <w:lang w:eastAsia="pl-PL"/>
        </w:rPr>
        <w:t>Jan</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Nazwisko - nazwisko klienta np. </w:t>
      </w:r>
      <w:r w:rsidRPr="00D1383C">
        <w:rPr>
          <w:rFonts w:ascii="Times New Roman" w:eastAsia="Times New Roman" w:hAnsi="Times New Roman" w:cs="Times New Roman"/>
          <w:i/>
          <w:iCs/>
          <w:sz w:val="24"/>
          <w:szCs w:val="24"/>
          <w:lang w:eastAsia="pl-PL"/>
        </w:rPr>
        <w:t>Nowak</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mieszka klient, np. </w:t>
      </w:r>
      <w:r w:rsidRPr="00D1383C">
        <w:rPr>
          <w:rFonts w:ascii="Times New Roman" w:eastAsia="Times New Roman" w:hAnsi="Times New Roman" w:cs="Times New Roman"/>
          <w:i/>
          <w:iCs/>
          <w:sz w:val="24"/>
          <w:szCs w:val="24"/>
          <w:lang w:eastAsia="pl-PL"/>
        </w:rPr>
        <w:t>Słoneczna 33/9</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klienta,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poczta, np. </w:t>
      </w:r>
      <w:r w:rsidRPr="00D1383C">
        <w:rPr>
          <w:rFonts w:ascii="Times New Roman" w:eastAsia="Times New Roman" w:hAnsi="Times New Roman" w:cs="Times New Roman"/>
          <w:i/>
          <w:iCs/>
          <w:sz w:val="24"/>
          <w:szCs w:val="24"/>
          <w:lang w:eastAsia="pl-PL"/>
        </w:rPr>
        <w:t>Warszawa</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sz w:val="23"/>
          <w:szCs w:val="23"/>
          <w:shd w:val="clear" w:color="auto" w:fill="FFFFFF"/>
          <w:lang w:eastAsia="pl-PL"/>
        </w:rPr>
        <w:t>606751457</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Email - adres poczty elektronicznej, na który będą wysyłane wiadomości dla klienta, np. </w:t>
      </w:r>
      <w:r w:rsidRPr="00D1383C">
        <w:rPr>
          <w:rFonts w:ascii="Times New Roman" w:eastAsia="Times New Roman" w:hAnsi="Times New Roman" w:cs="Times New Roman"/>
          <w:i/>
          <w:iCs/>
          <w:sz w:val="24"/>
          <w:szCs w:val="24"/>
          <w:lang w:eastAsia="pl-PL"/>
        </w:rPr>
        <w:t>jan123@poczta.pl</w:t>
      </w:r>
    </w:p>
    <w:p w:rsidR="00855E14" w:rsidRPr="00D1383C" w:rsidRDefault="00855E14" w:rsidP="00F342D4">
      <w:pPr>
        <w:numPr>
          <w:ilvl w:val="0"/>
          <w:numId w:val="1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urodzenia - data urodzenia klienta np. </w:t>
      </w:r>
      <w:r w:rsidRPr="00D1383C">
        <w:rPr>
          <w:rFonts w:ascii="Times New Roman" w:eastAsia="Times New Roman" w:hAnsi="Times New Roman" w:cs="Times New Roman"/>
          <w:i/>
          <w:sz w:val="24"/>
          <w:szCs w:val="24"/>
          <w:lang w:eastAsia="pl-PL"/>
        </w:rPr>
        <w:t>08.12.1990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Nr konta - numer konta bankowego, np. </w:t>
      </w:r>
      <w:r w:rsidRPr="00D1383C">
        <w:rPr>
          <w:rFonts w:ascii="Times New Roman" w:eastAsia="Times New Roman" w:hAnsi="Times New Roman" w:cs="Times New Roman"/>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Pensja - ustalona pensja szefa np. </w:t>
      </w:r>
      <w:r w:rsidRPr="00D1383C">
        <w:rPr>
          <w:rFonts w:ascii="Times New Roman" w:eastAsia="Times New Roman" w:hAnsi="Times New Roman" w:cs="Times New Roman"/>
          <w:i/>
          <w:sz w:val="24"/>
          <w:szCs w:val="24"/>
          <w:lang w:eastAsia="pl-PL"/>
        </w:rPr>
        <w:t>9000</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numer identyﬁkacyjny podatnika, np. 1234563218</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Login - login używany do logowania w serwisie, np. </w:t>
      </w:r>
      <w:r w:rsidRPr="00D1383C">
        <w:rPr>
          <w:rFonts w:ascii="Times New Roman" w:eastAsia="Times New Roman" w:hAnsi="Times New Roman" w:cs="Times New Roman"/>
          <w:i/>
          <w:iCs/>
          <w:sz w:val="24"/>
          <w:szCs w:val="24"/>
          <w:lang w:eastAsia="pl-PL"/>
        </w:rPr>
        <w:t>janek123</w:t>
      </w:r>
    </w:p>
    <w:p w:rsidR="00855E14" w:rsidRPr="00D1383C" w:rsidRDefault="00855E14" w:rsidP="00F342D4">
      <w:pPr>
        <w:numPr>
          <w:ilvl w:val="0"/>
          <w:numId w:val="25"/>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Haslo - hasło używanie do logowanie w serwisie, np. </w:t>
      </w:r>
      <w:r w:rsidRPr="00D1383C">
        <w:rPr>
          <w:rFonts w:ascii="Times New Roman" w:eastAsia="Times New Roman" w:hAnsi="Times New Roman" w:cs="Times New Roman"/>
          <w:i/>
          <w:sz w:val="24"/>
          <w:szCs w:val="24"/>
          <w:lang w:eastAsia="pl-PL"/>
        </w:rPr>
        <w:t>P@ssw0rd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KAT/007 </w:t>
      </w:r>
      <w:r w:rsidRPr="00D1383C">
        <w:rPr>
          <w:rFonts w:ascii="Times New Roman" w:eastAsia="Times New Roman" w:hAnsi="Times New Roman" w:cs="Times New Roman"/>
          <w:sz w:val="24"/>
          <w:szCs w:val="24"/>
          <w:lang w:eastAsia="pl-PL"/>
        </w:rPr>
        <w:t>Oferta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przedstawiająca warunki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NazwaOferty - nazwa identyfikująca ofertę, np. </w:t>
      </w:r>
      <w:r w:rsidRPr="00D1383C">
        <w:rPr>
          <w:rFonts w:ascii="Times New Roman" w:eastAsia="Times New Roman" w:hAnsi="Times New Roman" w:cs="Times New Roman"/>
          <w:i/>
          <w:iCs/>
          <w:sz w:val="24"/>
          <w:szCs w:val="24"/>
          <w:lang w:eastAsia="pl-PL"/>
        </w:rPr>
        <w:t>5 dniowy wyjazd na Mazury</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Kraj - nazwa kraju, w którym odbywa się pobyt np. </w:t>
      </w:r>
      <w:r w:rsidRPr="00D1383C">
        <w:rPr>
          <w:rFonts w:ascii="Times New Roman" w:eastAsia="Times New Roman" w:hAnsi="Times New Roman" w:cs="Times New Roman"/>
          <w:i/>
          <w:sz w:val="24"/>
          <w:szCs w:val="24"/>
          <w:lang w:eastAsia="pl-PL"/>
        </w:rPr>
        <w:t>Polska</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OpisOferty - szczegółowy opis oferty pobytu np. </w:t>
      </w:r>
      <w:r w:rsidRPr="00D1383C">
        <w:rPr>
          <w:rFonts w:ascii="Times New Roman" w:eastAsia="Times New Roman" w:hAnsi="Times New Roman" w:cs="Times New Roman"/>
          <w:i/>
          <w:iCs/>
          <w:sz w:val="24"/>
          <w:szCs w:val="24"/>
          <w:lang w:eastAsia="pl-PL"/>
        </w:rPr>
        <w:t>Poznaj piękno polskich jezior...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DataRozpoczecia - data rozpoczęcia wycieczki np. </w:t>
      </w:r>
      <w:r w:rsidRPr="00D1383C">
        <w:rPr>
          <w:rFonts w:ascii="Times New Roman" w:eastAsia="Times New Roman" w:hAnsi="Times New Roman" w:cs="Times New Roman"/>
          <w:i/>
          <w:sz w:val="24"/>
          <w:szCs w:val="24"/>
          <w:lang w:eastAsia="pl-PL"/>
        </w:rPr>
        <w:t>11.08.2013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DataZakonczenia - data zakończenia wycieczki np. </w:t>
      </w:r>
      <w:r w:rsidRPr="00D1383C">
        <w:rPr>
          <w:rFonts w:ascii="Times New Roman" w:eastAsia="Times New Roman" w:hAnsi="Times New Roman" w:cs="Times New Roman"/>
          <w:i/>
          <w:sz w:val="24"/>
          <w:szCs w:val="24"/>
          <w:lang w:eastAsia="pl-PL"/>
        </w:rPr>
        <w:t>18.08.2013</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 - miejsce, którego dotyczy oferta wycieczki, np. </w:t>
      </w:r>
      <w:r w:rsidRPr="00D1383C">
        <w:rPr>
          <w:rFonts w:ascii="Times New Roman" w:eastAsia="Times New Roman" w:hAnsi="Times New Roman" w:cs="Times New Roman"/>
          <w:i/>
          <w:sz w:val="24"/>
          <w:szCs w:val="24"/>
          <w:lang w:eastAsia="pl-PL"/>
        </w:rPr>
        <w:t>Kair</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miejsc w ramach oferty, np. </w:t>
      </w:r>
      <w:r w:rsidRPr="00D1383C">
        <w:rPr>
          <w:rFonts w:ascii="Times New Roman" w:eastAsia="Times New Roman" w:hAnsi="Times New Roman" w:cs="Times New Roman"/>
          <w:i/>
          <w:iCs/>
          <w:sz w:val="24"/>
          <w:szCs w:val="24"/>
          <w:lang w:eastAsia="pl-PL"/>
        </w:rPr>
        <w:t>100</w:t>
      </w:r>
    </w:p>
    <w:p w:rsidR="00855E14" w:rsidRPr="00D1383C" w:rsidRDefault="00855E14" w:rsidP="00F342D4">
      <w:pPr>
        <w:numPr>
          <w:ilvl w:val="0"/>
          <w:numId w:val="26"/>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DostępneMiejsca - liczba pozostałych wolnych miejsc, np. </w:t>
      </w:r>
      <w:r w:rsidRPr="00D1383C">
        <w:rPr>
          <w:rFonts w:ascii="Times New Roman" w:eastAsia="Times New Roman" w:hAnsi="Times New Roman" w:cs="Times New Roman"/>
          <w:i/>
          <w:iCs/>
          <w:sz w:val="24"/>
          <w:szCs w:val="24"/>
          <w:lang w:eastAsia="pl-PL"/>
        </w:rPr>
        <w:t>50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KAT/008 </w:t>
      </w:r>
      <w:r w:rsidRPr="00D1383C">
        <w:rPr>
          <w:rFonts w:ascii="Times New Roman" w:eastAsia="Times New Roman" w:hAnsi="Times New Roman" w:cs="Times New Roman"/>
          <w:sz w:val="24"/>
          <w:szCs w:val="24"/>
          <w:lang w:eastAsia="pl-PL"/>
        </w:rPr>
        <w:t>Oferta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MiejsceWyjazdu - miejsce, z którego rusza transport np. </w:t>
      </w:r>
      <w:r w:rsidRPr="00D1383C">
        <w:rPr>
          <w:rFonts w:ascii="Times New Roman" w:eastAsia="Times New Roman" w:hAnsi="Times New Roman" w:cs="Times New Roman"/>
          <w:i/>
          <w:sz w:val="24"/>
          <w:szCs w:val="24"/>
          <w:lang w:eastAsia="pl-PL"/>
        </w:rPr>
        <w:t>Wrocław</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NazwaMiejscaW - nazwa miejsca z wyjazdu np. </w:t>
      </w:r>
      <w:r w:rsidRPr="00D1383C">
        <w:rPr>
          <w:rFonts w:ascii="Times New Roman" w:eastAsia="Times New Roman" w:hAnsi="Times New Roman" w:cs="Times New Roman"/>
          <w:i/>
          <w:sz w:val="24"/>
          <w:szCs w:val="24"/>
          <w:lang w:eastAsia="pl-PL"/>
        </w:rPr>
        <w:t>Port Lotniczy</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MiejscePrzyjazdu - miejsce, do którego ma dotrzeć transport np. </w:t>
      </w:r>
      <w:r w:rsidRPr="00D1383C">
        <w:rPr>
          <w:rFonts w:ascii="Times New Roman" w:eastAsia="Times New Roman" w:hAnsi="Times New Roman" w:cs="Times New Roman"/>
          <w:i/>
          <w:sz w:val="24"/>
          <w:szCs w:val="24"/>
          <w:shd w:val="clear" w:color="auto" w:fill="FFFFFF"/>
          <w:lang w:eastAsia="pl-PL"/>
        </w:rPr>
        <w:t>Ankara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w:t>
      </w:r>
      <w:r w:rsidRPr="00D1383C">
        <w:rPr>
          <w:rFonts w:ascii="Times New Roman" w:eastAsia="Times New Roman" w:hAnsi="Times New Roman" w:cs="Times New Roman"/>
          <w:i/>
          <w:sz w:val="24"/>
          <w:szCs w:val="24"/>
          <w:lang w:eastAsia="pl-PL"/>
        </w:rPr>
        <w:t>Lotnisko</w:t>
      </w:r>
      <w:r w:rsidRPr="00D1383C">
        <w:rPr>
          <w:rFonts w:ascii="Times New Roman" w:eastAsia="Times New Roman" w:hAnsi="Times New Roman" w:cs="Times New Roman"/>
          <w:i/>
          <w:sz w:val="23"/>
          <w:szCs w:val="23"/>
          <w:lang w:eastAsia="pl-PL"/>
        </w:rPr>
        <w:t> Esenboga</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wyjazdu - data wyjazdu do miejsca przeznaczenia np. </w:t>
      </w:r>
      <w:r w:rsidRPr="00D1383C">
        <w:rPr>
          <w:rFonts w:ascii="Times New Roman" w:eastAsia="Times New Roman" w:hAnsi="Times New Roman" w:cs="Times New Roman"/>
          <w:i/>
          <w:sz w:val="24"/>
          <w:szCs w:val="24"/>
          <w:lang w:eastAsia="pl-PL"/>
        </w:rPr>
        <w:t>01.01.2013</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GodzinaZbiorki - godzina zbiórki przed wyjazdem np. </w:t>
      </w:r>
      <w:r w:rsidRPr="00D1383C">
        <w:rPr>
          <w:rFonts w:ascii="Times New Roman" w:eastAsia="Times New Roman" w:hAnsi="Times New Roman" w:cs="Times New Roman"/>
          <w:i/>
          <w:sz w:val="24"/>
          <w:szCs w:val="24"/>
          <w:lang w:eastAsia="pl-PL"/>
        </w:rPr>
        <w:t>12:00</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GodzinaWyjazdu - godzina wyjazdu do miejsca przeznaczenia np. </w:t>
      </w:r>
      <w:r w:rsidRPr="00D1383C">
        <w:rPr>
          <w:rFonts w:ascii="Times New Roman" w:eastAsia="Times New Roman" w:hAnsi="Times New Roman" w:cs="Times New Roman"/>
          <w:i/>
          <w:sz w:val="24"/>
          <w:szCs w:val="24"/>
          <w:lang w:eastAsia="pl-PL"/>
        </w:rPr>
        <w:t>13:30</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CzasPodrozy - planowany czas trwania podróży np. </w:t>
      </w:r>
      <w:r w:rsidRPr="00D1383C">
        <w:rPr>
          <w:rFonts w:ascii="Times New Roman" w:eastAsia="Times New Roman" w:hAnsi="Times New Roman" w:cs="Times New Roman"/>
          <w:i/>
          <w:sz w:val="24"/>
          <w:szCs w:val="24"/>
          <w:lang w:eastAsia="pl-PL"/>
        </w:rPr>
        <w:t>6h 30min</w:t>
      </w:r>
    </w:p>
    <w:p w:rsidR="00855E14" w:rsidRPr="00D1383C" w:rsidRDefault="00855E14" w:rsidP="00F342D4">
      <w:pPr>
        <w:numPr>
          <w:ilvl w:val="0"/>
          <w:numId w:val="27"/>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FormaTransportu - rodzaj środka transportu np. </w:t>
      </w:r>
      <w:r w:rsidRPr="00D1383C">
        <w:rPr>
          <w:rFonts w:ascii="Times New Roman" w:eastAsia="Times New Roman" w:hAnsi="Times New Roman" w:cs="Times New Roman"/>
          <w:i/>
          <w:sz w:val="24"/>
          <w:szCs w:val="24"/>
          <w:lang w:eastAsia="pl-PL"/>
        </w:rPr>
        <w:t>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KAT/009 </w:t>
      </w:r>
      <w:r w:rsidRPr="00D1383C">
        <w:rPr>
          <w:rFonts w:ascii="Times New Roman" w:eastAsia="Times New Roman" w:hAnsi="Times New Roman" w:cs="Times New Roman"/>
          <w:sz w:val="24"/>
          <w:szCs w:val="24"/>
          <w:lang w:eastAsia="pl-PL"/>
        </w:rPr>
        <w:t>Oferta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szczegółów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OpisNoclegu - szczegółowy opis oferty noclegowej np. </w:t>
      </w:r>
      <w:r w:rsidRPr="00D1383C">
        <w:rPr>
          <w:rFonts w:ascii="Times New Roman" w:eastAsia="Times New Roman" w:hAnsi="Times New Roman" w:cs="Times New Roman"/>
          <w:i/>
          <w:sz w:val="24"/>
          <w:szCs w:val="24"/>
          <w:lang w:eastAsia="pl-PL"/>
        </w:rPr>
        <w:t>Obszerny apartament z widokiem na morze...</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28"/>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LiczbaMiejsc - liczba noclegowych miejsc w pokoju np. </w:t>
      </w:r>
      <w:r w:rsidRPr="00D1383C">
        <w:rPr>
          <w:rFonts w:ascii="Times New Roman" w:eastAsia="Times New Roman" w:hAnsi="Times New Roman" w:cs="Times New Roman"/>
          <w:i/>
          <w:sz w:val="24"/>
          <w:szCs w:val="24"/>
          <w:lang w:eastAsia="pl-PL"/>
        </w:rPr>
        <w:t>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KAT/010 </w:t>
      </w:r>
      <w:r w:rsidRPr="00D1383C">
        <w:rPr>
          <w:rFonts w:ascii="Times New Roman" w:eastAsia="Times New Roman" w:hAnsi="Times New Roman" w:cs="Times New Roman"/>
          <w:sz w:val="24"/>
          <w:szCs w:val="24"/>
          <w:lang w:eastAsia="pl-PL"/>
        </w:rPr>
        <w:t>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hotelu zapewniającego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NazwaHotelu - nazwa hotelu np. </w:t>
      </w:r>
      <w:r w:rsidRPr="00D1383C">
        <w:rPr>
          <w:rFonts w:ascii="Times New Roman" w:eastAsia="Times New Roman" w:hAnsi="Times New Roman" w:cs="Times New Roman"/>
          <w:i/>
          <w:sz w:val="24"/>
          <w:szCs w:val="24"/>
          <w:lang w:eastAsia="pl-PL"/>
        </w:rPr>
        <w:t>Orient</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Miejscowosc - nazwa miejscowości, w której znajduje hotel np. </w:t>
      </w:r>
      <w:r w:rsidRPr="00D1383C">
        <w:rPr>
          <w:rFonts w:ascii="Times New Roman" w:eastAsia="Times New Roman" w:hAnsi="Times New Roman" w:cs="Times New Roman"/>
          <w:i/>
          <w:iCs/>
          <w:sz w:val="24"/>
          <w:szCs w:val="24"/>
          <w:lang w:eastAsia="pl-PL"/>
        </w:rPr>
        <w:t>Kair</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Ulica - nazwa ulicy, na której znajduje się hotel np. </w:t>
      </w:r>
      <w:hyperlink r:id="rId12" w:history="1">
        <w:r w:rsidRPr="00D1383C">
          <w:rPr>
            <w:rFonts w:ascii="Times New Roman" w:eastAsia="Times New Roman" w:hAnsi="Times New Roman" w:cs="Times New Roman"/>
            <w:i/>
            <w:sz w:val="24"/>
            <w:szCs w:val="24"/>
            <w:lang w:eastAsia="pl-PL"/>
          </w:rPr>
          <w:t>Hurghada</w:t>
        </w:r>
      </w:hyperlink>
      <w:r w:rsidRPr="00D1383C">
        <w:rPr>
          <w:rFonts w:ascii="Times New Roman" w:eastAsia="Times New Roman" w:hAnsi="Times New Roman" w:cs="Times New Roman"/>
          <w:i/>
          <w:sz w:val="24"/>
          <w:szCs w:val="24"/>
          <w:lang w:eastAsia="pl-PL"/>
        </w:rPr>
        <w:t xml:space="preserve"> 40</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 pocztowy - kod poczty obsługującej hotel, np. </w:t>
      </w:r>
      <w:r w:rsidRPr="00D1383C">
        <w:rPr>
          <w:rFonts w:ascii="Times New Roman" w:eastAsia="Times New Roman" w:hAnsi="Times New Roman" w:cs="Times New Roman"/>
          <w:i/>
          <w:iCs/>
          <w:sz w:val="24"/>
          <w:szCs w:val="24"/>
          <w:lang w:eastAsia="pl-PL"/>
        </w:rPr>
        <w:t>00-002</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OpisHotelu - szczegółowy opis hotelu np. </w:t>
      </w:r>
      <w:r w:rsidRPr="00D1383C">
        <w:rPr>
          <w:rFonts w:ascii="Times New Roman" w:eastAsia="Times New Roman" w:hAnsi="Times New Roman" w:cs="Times New Roman"/>
          <w:i/>
          <w:sz w:val="24"/>
          <w:szCs w:val="24"/>
          <w:lang w:eastAsia="pl-PL"/>
        </w:rPr>
        <w:t>Hotel położony pól kilometra od plaży...</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Liczba gwiazdek - liczba gwiazdek określająca standard hotelu np. </w:t>
      </w:r>
      <w:r w:rsidRPr="00D1383C">
        <w:rPr>
          <w:rFonts w:ascii="Times New Roman" w:eastAsia="Times New Roman" w:hAnsi="Times New Roman" w:cs="Times New Roman"/>
          <w:i/>
          <w:sz w:val="24"/>
          <w:szCs w:val="24"/>
          <w:lang w:eastAsia="pl-PL"/>
        </w:rPr>
        <w:t>5</w:t>
      </w:r>
    </w:p>
    <w:p w:rsidR="00855E14" w:rsidRPr="00D1383C" w:rsidRDefault="00855E14" w:rsidP="00F342D4">
      <w:pPr>
        <w:numPr>
          <w:ilvl w:val="0"/>
          <w:numId w:val="29"/>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do hotelu </w:t>
      </w:r>
      <w:r w:rsidRPr="00D1383C">
        <w:rPr>
          <w:rFonts w:ascii="Times New Roman" w:eastAsia="Times New Roman" w:hAnsi="Times New Roman" w:cs="Times New Roman"/>
          <w:i/>
          <w:sz w:val="24"/>
          <w:szCs w:val="24"/>
          <w:lang w:eastAsia="pl-PL"/>
        </w:rPr>
        <w:t>+</w:t>
      </w:r>
      <w:r w:rsidRPr="00D1383C">
        <w:rPr>
          <w:rFonts w:ascii="Times New Roman" w:eastAsia="Times New Roman" w:hAnsi="Times New Roman" w:cs="Times New Roman"/>
          <w:i/>
          <w:sz w:val="24"/>
          <w:szCs w:val="24"/>
          <w:shd w:val="clear" w:color="auto" w:fill="FFFFFF"/>
          <w:lang w:eastAsia="pl-PL"/>
        </w:rPr>
        <w:t>20227367456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KAT/011 </w:t>
      </w:r>
      <w:r w:rsidRPr="00D1383C">
        <w:rPr>
          <w:rFonts w:ascii="Times New Roman" w:eastAsia="Times New Roman" w:hAnsi="Times New Roman" w:cs="Times New Roman"/>
          <w:sz w:val="24"/>
          <w:szCs w:val="24"/>
          <w:lang w:eastAsia="pl-PL"/>
        </w:rPr>
        <w:t>Opcja dodatkowa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możliwych opcji dodatkowych w ramach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NazwaOpcji - nazwa dodatkowej opcji np. </w:t>
      </w:r>
      <w:r w:rsidRPr="00D1383C">
        <w:rPr>
          <w:rFonts w:ascii="Times New Roman" w:eastAsia="Times New Roman" w:hAnsi="Times New Roman" w:cs="Times New Roman"/>
          <w:i/>
          <w:sz w:val="24"/>
          <w:szCs w:val="24"/>
          <w:lang w:eastAsia="pl-PL"/>
        </w:rPr>
        <w:t>Wypożyczenie samochodu</w:t>
      </w:r>
    </w:p>
    <w:p w:rsidR="00855E14" w:rsidRPr="00D1383C" w:rsidRDefault="00855E14" w:rsidP="00F342D4">
      <w:pPr>
        <w:numPr>
          <w:ilvl w:val="0"/>
          <w:numId w:val="30"/>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OpisOpcji - szczegółowy opis opcji np. </w:t>
      </w:r>
      <w:r w:rsidRPr="00D1383C">
        <w:rPr>
          <w:rFonts w:ascii="Times New Roman" w:eastAsia="Times New Roman" w:hAnsi="Times New Roman" w:cs="Times New Roman"/>
          <w:i/>
          <w:sz w:val="24"/>
          <w:szCs w:val="24"/>
          <w:lang w:eastAsia="pl-PL"/>
        </w:rPr>
        <w:t>Wypożyczenie samochodu Suzuki Swift...</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KAT/012 </w:t>
      </w:r>
      <w:r w:rsidRPr="00D1383C">
        <w:rPr>
          <w:rFonts w:ascii="Times New Roman" w:eastAsia="Times New Roman" w:hAnsi="Times New Roman" w:cs="Times New Roman"/>
          <w:sz w:val="24"/>
          <w:szCs w:val="24"/>
          <w:lang w:eastAsia="pl-PL"/>
        </w:rPr>
        <w:t>Oferta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Notatka dotycząca planowanych atrakcji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NazwaAtrakcji - nazwa zaplanowanej aktywności np. </w:t>
      </w:r>
      <w:r w:rsidRPr="00D1383C">
        <w:rPr>
          <w:rFonts w:ascii="Times New Roman" w:eastAsia="Times New Roman" w:hAnsi="Times New Roman" w:cs="Times New Roman"/>
          <w:i/>
          <w:sz w:val="24"/>
          <w:szCs w:val="24"/>
          <w:lang w:eastAsia="pl-PL"/>
        </w:rPr>
        <w:t>Zwiedzanie Wenecji</w:t>
      </w:r>
    </w:p>
    <w:p w:rsidR="00855E14" w:rsidRPr="00D1383C" w:rsidRDefault="00855E14" w:rsidP="00F342D4">
      <w:pPr>
        <w:numPr>
          <w:ilvl w:val="0"/>
          <w:numId w:val="31"/>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OpisAtrakcji - szczegółowy opis atrakcji np. </w:t>
      </w:r>
      <w:r w:rsidRPr="00D1383C">
        <w:rPr>
          <w:rFonts w:ascii="Times New Roman" w:eastAsia="Times New Roman" w:hAnsi="Times New Roman" w:cs="Times New Roman"/>
          <w:i/>
          <w:sz w:val="24"/>
          <w:szCs w:val="24"/>
          <w:lang w:eastAsia="pl-PL"/>
        </w:rPr>
        <w:t>Przejazd gondolą, zwiedzanie bazyliki św. Piotra</w:t>
      </w: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KAT/013 </w:t>
      </w:r>
      <w:r w:rsidRPr="00D1383C">
        <w:rPr>
          <w:rFonts w:ascii="Times New Roman" w:eastAsia="Times New Roman" w:hAnsi="Times New Roman" w:cs="Times New Roman"/>
          <w:sz w:val="24"/>
          <w:szCs w:val="24"/>
          <w:lang w:eastAsia="pl-PL"/>
        </w:rPr>
        <w:t>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potrzebne do weryfikacji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NazwaFirmy -  nazwa identyfikująca firmę, np. </w:t>
      </w:r>
      <w:r w:rsidRPr="00D1383C">
        <w:rPr>
          <w:rFonts w:ascii="Times New Roman" w:eastAsia="Times New Roman" w:hAnsi="Times New Roman" w:cs="Times New Roman"/>
          <w:i/>
          <w:iCs/>
          <w:sz w:val="24"/>
          <w:szCs w:val="24"/>
          <w:lang w:eastAsia="pl-PL"/>
        </w:rPr>
        <w:t>Martex</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zarejestrowana jest firma np. </w:t>
      </w:r>
      <w:r w:rsidRPr="00D1383C">
        <w:rPr>
          <w:rFonts w:ascii="Times New Roman" w:eastAsia="Times New Roman" w:hAnsi="Times New Roman" w:cs="Times New Roman"/>
          <w:i/>
          <w:sz w:val="24"/>
          <w:szCs w:val="24"/>
          <w:lang w:eastAsia="pl-PL"/>
        </w:rPr>
        <w:t>Warszawa</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KodPocztowy - kod pocztowy firmy </w:t>
      </w:r>
      <w:r w:rsidRPr="00D1383C">
        <w:rPr>
          <w:rFonts w:ascii="Times New Roman" w:eastAsia="Times New Roman" w:hAnsi="Times New Roman" w:cs="Times New Roman"/>
          <w:sz w:val="24"/>
          <w:szCs w:val="24"/>
          <w:shd w:val="clear" w:color="auto" w:fill="FFFFFF"/>
          <w:lang w:eastAsia="pl-PL"/>
        </w:rPr>
        <w:t xml:space="preserve"> np. </w:t>
      </w:r>
      <w:r w:rsidRPr="00D1383C">
        <w:rPr>
          <w:rFonts w:ascii="Times New Roman" w:eastAsia="Times New Roman" w:hAnsi="Times New Roman" w:cs="Times New Roman"/>
          <w:i/>
          <w:sz w:val="24"/>
          <w:szCs w:val="24"/>
          <w:shd w:val="clear" w:color="auto" w:fill="FFFFFF"/>
          <w:lang w:eastAsia="pl-PL"/>
        </w:rPr>
        <w:t>02-912</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Ulica - ulica, na której mieści się firma np. </w:t>
      </w:r>
      <w:r w:rsidRPr="00D1383C">
        <w:rPr>
          <w:rFonts w:ascii="Times New Roman" w:eastAsia="Times New Roman" w:hAnsi="Times New Roman" w:cs="Times New Roman"/>
          <w:i/>
          <w:sz w:val="24"/>
          <w:szCs w:val="24"/>
          <w:lang w:eastAsia="pl-PL"/>
        </w:rPr>
        <w:t>Słoneczna 45/3</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NIP - numer identyﬁkacyjny podatnika, np. </w:t>
      </w:r>
      <w:r w:rsidRPr="00D1383C">
        <w:rPr>
          <w:rFonts w:ascii="Times New Roman" w:eastAsia="Times New Roman" w:hAnsi="Times New Roman" w:cs="Times New Roman"/>
          <w:i/>
          <w:sz w:val="24"/>
          <w:szCs w:val="24"/>
          <w:lang w:eastAsia="pl-PL"/>
        </w:rPr>
        <w:t>123-45-63-218</w:t>
      </w:r>
      <w:r w:rsidRPr="00D1383C">
        <w:rPr>
          <w:rFonts w:ascii="Times New Roman" w:eastAsia="Times New Roman" w:hAnsi="Times New Roman" w:cs="Times New Roman"/>
          <w:sz w:val="24"/>
          <w:szCs w:val="24"/>
          <w:lang w:eastAsia="pl-PL"/>
        </w:rPr>
        <w:tab/>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 xml:space="preserve">numer identyfikacyjny firmy, np. </w:t>
      </w:r>
      <w:r w:rsidRPr="00D1383C">
        <w:rPr>
          <w:rFonts w:ascii="Times New Roman" w:eastAsia="Times New Roman" w:hAnsi="Times New Roman" w:cs="Times New Roman"/>
          <w:i/>
          <w:sz w:val="24"/>
          <w:szCs w:val="24"/>
          <w:shd w:val="clear" w:color="auto" w:fill="FFFFFF"/>
          <w:lang w:eastAsia="pl-PL"/>
        </w:rPr>
        <w:t>472836141</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NumerKonta - numer konta firmy, np. </w:t>
      </w:r>
      <w:r w:rsidRPr="00D1383C">
        <w:rPr>
          <w:rFonts w:ascii="Times New Roman" w:eastAsia="Times New Roman" w:hAnsi="Times New Roman" w:cs="Times New Roman"/>
          <w:i/>
          <w:sz w:val="24"/>
          <w:szCs w:val="24"/>
          <w:shd w:val="clear" w:color="auto" w:fill="F9F9F9"/>
          <w:lang w:eastAsia="pl-PL"/>
        </w:rPr>
        <w:t>70 0000  1111  2222  3333  4444  5555</w:t>
      </w:r>
      <w:r w:rsidRPr="00D1383C">
        <w:rPr>
          <w:rFonts w:ascii="Times New Roman" w:eastAsia="Times New Roman" w:hAnsi="Times New Roman" w:cs="Times New Roman"/>
          <w:sz w:val="24"/>
          <w:szCs w:val="24"/>
          <w:lang w:eastAsia="pl-PL"/>
        </w:rPr>
        <w:t xml:space="preserve"> </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 numer telefonu kontaktowego, np. </w:t>
      </w:r>
      <w:r w:rsidRPr="00D1383C">
        <w:rPr>
          <w:rFonts w:ascii="Times New Roman" w:eastAsia="Times New Roman" w:hAnsi="Times New Roman" w:cs="Times New Roman"/>
          <w:i/>
          <w:iCs/>
          <w:sz w:val="24"/>
          <w:szCs w:val="24"/>
          <w:lang w:eastAsia="pl-PL"/>
        </w:rPr>
        <w:t>789123456</w:t>
      </w:r>
    </w:p>
    <w:p w:rsidR="00855E14" w:rsidRPr="00D1383C" w:rsidRDefault="00855E14" w:rsidP="00F342D4">
      <w:pPr>
        <w:numPr>
          <w:ilvl w:val="0"/>
          <w:numId w:val="32"/>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Email -  adres poczty elektronicznej do kontaktu z firmą, </w:t>
      </w:r>
      <w:hyperlink r:id="rId13" w:history="1">
        <w:r w:rsidRPr="00D1383C">
          <w:rPr>
            <w:rFonts w:ascii="Times New Roman" w:eastAsia="Times New Roman" w:hAnsi="Times New Roman" w:cs="Times New Roman"/>
            <w:sz w:val="24"/>
            <w:szCs w:val="24"/>
            <w:lang w:eastAsia="pl-PL"/>
          </w:rPr>
          <w:t xml:space="preserve">np. </w:t>
        </w:r>
      </w:hyperlink>
      <w:r w:rsidRPr="00D1383C">
        <w:rPr>
          <w:rFonts w:ascii="Times New Roman" w:eastAsia="Times New Roman" w:hAnsi="Times New Roman" w:cs="Times New Roman"/>
          <w:i/>
          <w:sz w:val="24"/>
          <w:szCs w:val="24"/>
          <w:lang w:eastAsia="pl-PL"/>
        </w:rPr>
        <w:t>Martex@poczta.pl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KAT/014</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zawiera dane rezerwacji dokonanej przez klienta dla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Atrybuty:</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DataRezerwacji - data rezerwacji dokonanej przez klienta,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DataUmowy - data dostarczenia umowy,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DataDokumentow - data dostarczenia wymaganych dokumentów,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DataZaliczki - data wpłaty zaliczki,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DataPłatnosci - data wpłaty pełnej kwoty za wyjazd, np. </w:t>
      </w:r>
      <w:r w:rsidRPr="00D1383C">
        <w:rPr>
          <w:rFonts w:ascii="Times New Roman" w:eastAsia="Times New Roman" w:hAnsi="Times New Roman" w:cs="Times New Roman"/>
          <w:i/>
          <w:sz w:val="24"/>
          <w:szCs w:val="24"/>
          <w:lang w:eastAsia="pl-PL"/>
        </w:rPr>
        <w:t>25.04.2013</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KwotaRezerwacji - łączna kwota do zapłaty za wszystkich uczestników i podopiecznych, np. </w:t>
      </w:r>
      <w:r w:rsidRPr="00D1383C">
        <w:rPr>
          <w:rFonts w:ascii="Times New Roman" w:eastAsia="Times New Roman" w:hAnsi="Times New Roman" w:cs="Times New Roman"/>
          <w:i/>
          <w:sz w:val="24"/>
          <w:szCs w:val="24"/>
          <w:lang w:eastAsia="pl-PL"/>
        </w:rPr>
        <w:t>1200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KosztRezerwacji - łączna kwota do zapłaty przez biuro organizatorom, np. </w:t>
      </w:r>
      <w:r w:rsidRPr="00D1383C">
        <w:rPr>
          <w:rFonts w:ascii="Times New Roman" w:eastAsia="Times New Roman" w:hAnsi="Times New Roman" w:cs="Times New Roman"/>
          <w:i/>
          <w:sz w:val="24"/>
          <w:szCs w:val="24"/>
          <w:lang w:eastAsia="pl-PL"/>
        </w:rPr>
        <w:t>1000</w:t>
      </w:r>
    </w:p>
    <w:p w:rsidR="00855E14" w:rsidRPr="00D1383C" w:rsidRDefault="00855E14" w:rsidP="00F342D4">
      <w:pPr>
        <w:numPr>
          <w:ilvl w:val="0"/>
          <w:numId w:val="33"/>
        </w:num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CzyPotwierdzona - pole oznaczające czy rezerwacja jest potwierdzona przez pracownika biur, np. </w:t>
      </w:r>
      <w:r w:rsidRPr="00D1383C">
        <w:rPr>
          <w:rFonts w:ascii="Times New Roman" w:eastAsia="Times New Roman" w:hAnsi="Times New Roman" w:cs="Times New Roman"/>
          <w:i/>
          <w:sz w:val="24"/>
          <w:szCs w:val="24"/>
          <w:lang w:eastAsia="pl-PL"/>
        </w:rPr>
        <w:t>true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 xml:space="preserve"> </w:t>
      </w: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textAlignment w:val="baseline"/>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4</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Reguły funkcjonowania</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REG/003</w:t>
      </w:r>
      <w:r w:rsidRPr="00D1383C">
        <w:rPr>
          <w:rFonts w:ascii="Times New Roman" w:eastAsia="Times New Roman" w:hAnsi="Times New Roman" w:cs="Times New Roman"/>
          <w:sz w:val="24"/>
          <w:szCs w:val="24"/>
          <w:lang w:eastAsia="pl-PL"/>
        </w:rPr>
        <w:t xml:space="preserve"> Klient musi być osobą pełnoletnią.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REG/004 </w:t>
      </w:r>
      <w:r w:rsidRPr="00D1383C">
        <w:rPr>
          <w:rFonts w:ascii="Times New Roman" w:eastAsia="Times New Roman" w:hAnsi="Times New Roman" w:cs="Times New Roman"/>
          <w:sz w:val="24"/>
          <w:szCs w:val="24"/>
          <w:lang w:eastAsia="pl-PL"/>
        </w:rPr>
        <w:t>Klient może dokonać rezerwacji jeżeli liczba rezerwowanych miejsc jest mniejsza bądź równa liczbie wolnych 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REG/005 </w:t>
      </w:r>
      <w:r w:rsidRPr="00D1383C">
        <w:rPr>
          <w:rFonts w:ascii="Times New Roman" w:eastAsia="Times New Roman" w:hAnsi="Times New Roman" w:cs="Times New Roman"/>
          <w:sz w:val="24"/>
          <w:szCs w:val="24"/>
          <w:lang w:eastAsia="pl-PL"/>
        </w:rPr>
        <w:t>Klient może być uczestnikiem wyjazdu.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REG/007 </w:t>
      </w:r>
      <w:r w:rsidRPr="00D1383C">
        <w:rPr>
          <w:rFonts w:ascii="Times New Roman" w:eastAsia="Times New Roman" w:hAnsi="Times New Roman" w:cs="Times New Roman"/>
          <w:sz w:val="24"/>
          <w:szCs w:val="24"/>
          <w:lang w:eastAsia="pl-PL"/>
        </w:rPr>
        <w:t>Klient jest zobowiązany do wpłaty zaliczki równej 30% ceny wyjazdu, wysłania podpisanej umowy oraz kserokopii wymaganych dokumentów w czasie do 3 dni od dokonania rezerwacji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REG/008 </w:t>
      </w:r>
      <w:r w:rsidRPr="00D1383C">
        <w:rPr>
          <w:rFonts w:ascii="Times New Roman" w:eastAsia="Times New Roman" w:hAnsi="Times New Roman" w:cs="Times New Roman"/>
          <w:sz w:val="24"/>
          <w:szCs w:val="24"/>
          <w:lang w:eastAsia="pl-PL"/>
        </w:rPr>
        <w:t>Klient jest zobowiązany do wpłaty pełnej kwoty za wyjazd do 30 dni przed wyjazdem w przypadku oferty zwykłej.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REG/009 </w:t>
      </w:r>
      <w:r w:rsidRPr="00D1383C">
        <w:rPr>
          <w:rFonts w:ascii="Times New Roman" w:eastAsia="Times New Roman" w:hAnsi="Times New Roman" w:cs="Times New Roman"/>
          <w:sz w:val="24"/>
          <w:szCs w:val="24"/>
          <w:lang w:eastAsia="pl-PL"/>
        </w:rPr>
        <w:t>Klient jest zobowiązany do wpłaty pełnej ceny wyjazdu, wysłania podpisanej umowy oraz kserokopii wymaganych dokumentów w czasie do 24 godzin od dokonania rezerwacji w przypadku oferty Last Minute.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REG/010 </w:t>
      </w:r>
      <w:r w:rsidRPr="00D1383C">
        <w:rPr>
          <w:rFonts w:ascii="Times New Roman" w:eastAsia="Times New Roman" w:hAnsi="Times New Roman" w:cs="Times New Roman"/>
          <w:sz w:val="24"/>
          <w:szCs w:val="24"/>
          <w:lang w:eastAsia="pl-PL"/>
        </w:rPr>
        <w:t>Klient musi być osobą zarejestrowaną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REG/011 </w:t>
      </w:r>
      <w:r w:rsidRPr="00D1383C">
        <w:rPr>
          <w:rFonts w:ascii="Times New Roman" w:eastAsia="Times New Roman" w:hAnsi="Times New Roman" w:cs="Times New Roman"/>
          <w:sz w:val="24"/>
          <w:szCs w:val="24"/>
          <w:lang w:eastAsia="pl-PL"/>
        </w:rPr>
        <w:t>Klient może anulować rezerwacje bez konsekwencji prawnych przed podpisaniem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REG/012 </w:t>
      </w:r>
      <w:r w:rsidRPr="00D1383C">
        <w:rPr>
          <w:rFonts w:ascii="Times New Roman" w:eastAsia="Times New Roman" w:hAnsi="Times New Roman" w:cs="Times New Roman"/>
          <w:sz w:val="24"/>
          <w:szCs w:val="24"/>
          <w:lang w:eastAsia="pl-PL"/>
        </w:rPr>
        <w:t>Klient może anulować rezerwacje po podpisaniu umowy licząc się z konsekwencjami ustalonymi w umowie.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REG/013 </w:t>
      </w:r>
      <w:r w:rsidRPr="00D1383C">
        <w:rPr>
          <w:rFonts w:ascii="Times New Roman" w:eastAsia="Times New Roman" w:hAnsi="Times New Roman" w:cs="Times New Roman"/>
          <w:sz w:val="24"/>
          <w:szCs w:val="24"/>
          <w:lang w:eastAsia="pl-PL"/>
        </w:rPr>
        <w:t>Aby dokonać rezerwacji klient musi być zalogowany w serwisie.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REG/014 </w:t>
      </w:r>
      <w:r w:rsidRPr="00D1383C">
        <w:rPr>
          <w:rFonts w:ascii="Times New Roman" w:eastAsia="Times New Roman" w:hAnsi="Times New Roman" w:cs="Times New Roman"/>
          <w:sz w:val="24"/>
          <w:szCs w:val="24"/>
          <w:lang w:eastAsia="pl-PL"/>
        </w:rPr>
        <w:t>Klient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REG/016 </w:t>
      </w:r>
      <w:r w:rsidRPr="00D1383C">
        <w:rPr>
          <w:rFonts w:ascii="Times New Roman" w:eastAsia="Times New Roman" w:hAnsi="Times New Roman" w:cs="Times New Roman"/>
          <w:sz w:val="24"/>
          <w:szCs w:val="24"/>
          <w:lang w:eastAsia="pl-PL"/>
        </w:rPr>
        <w:t>Rezerwacja musi dotyczy dokładnie jednej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REG/032 </w:t>
      </w:r>
      <w:r w:rsidRPr="00D1383C">
        <w:rPr>
          <w:rFonts w:ascii="Times New Roman" w:eastAsia="Times New Roman" w:hAnsi="Times New Roman" w:cs="Times New Roman"/>
          <w:sz w:val="24"/>
          <w:szCs w:val="24"/>
          <w:lang w:eastAsia="pl-PL"/>
        </w:rPr>
        <w:t>Uczestnik musi posiadać dokumenty umożliwiające podróż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REG/033 </w:t>
      </w:r>
      <w:r w:rsidRPr="00D1383C">
        <w:rPr>
          <w:rFonts w:ascii="Times New Roman" w:eastAsia="Times New Roman" w:hAnsi="Times New Roman" w:cs="Times New Roman"/>
          <w:sz w:val="24"/>
          <w:szCs w:val="24"/>
          <w:lang w:eastAsia="pl-PL"/>
        </w:rPr>
        <w:t>Uczestnik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REG/036 </w:t>
      </w:r>
      <w:r w:rsidRPr="00D1383C">
        <w:rPr>
          <w:rFonts w:ascii="Times New Roman" w:eastAsia="Times New Roman" w:hAnsi="Times New Roman" w:cs="Times New Roman"/>
          <w:sz w:val="24"/>
          <w:szCs w:val="24"/>
          <w:lang w:eastAsia="pl-PL"/>
        </w:rPr>
        <w:t>Organizator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REG/037 </w:t>
      </w:r>
      <w:r w:rsidRPr="00D1383C">
        <w:rPr>
          <w:rFonts w:ascii="Times New Roman" w:eastAsia="Times New Roman" w:hAnsi="Times New Roman" w:cs="Times New Roman"/>
          <w:sz w:val="24"/>
          <w:szCs w:val="24"/>
          <w:lang w:eastAsia="pl-PL"/>
        </w:rPr>
        <w:t>Organizator pobytu ma dostęp jedynie do danych uczestników, których dotyczy realizowana przez niego oferta podróży.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REG/038 </w:t>
      </w:r>
      <w:r w:rsidRPr="00D1383C">
        <w:rPr>
          <w:rFonts w:ascii="Times New Roman" w:eastAsia="Times New Roman" w:hAnsi="Times New Roman" w:cs="Times New Roman"/>
          <w:sz w:val="24"/>
          <w:szCs w:val="24"/>
          <w:lang w:eastAsia="pl-PL"/>
        </w:rPr>
        <w:t>Organizator pobytu nie może wprowadzać zmian w przedstawionej przez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REG/039 </w:t>
      </w:r>
      <w:r w:rsidRPr="00D1383C">
        <w:rPr>
          <w:rFonts w:ascii="Times New Roman" w:eastAsia="Times New Roman" w:hAnsi="Times New Roman" w:cs="Times New Roman"/>
          <w:sz w:val="24"/>
          <w:szCs w:val="24"/>
          <w:lang w:eastAsia="pl-PL"/>
        </w:rPr>
        <w:t>Organizator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REG/042 </w:t>
      </w:r>
      <w:r w:rsidRPr="00D1383C">
        <w:rPr>
          <w:rFonts w:ascii="Times New Roman" w:eastAsia="Times New Roman" w:hAnsi="Times New Roman" w:cs="Times New Roman"/>
          <w:sz w:val="24"/>
          <w:szCs w:val="24"/>
          <w:lang w:eastAsia="pl-PL"/>
        </w:rPr>
        <w:t>Przewoźnik pobytu musi być zarejestrowany jako firma prowadząca działalność gospodarczą.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REG/043 </w:t>
      </w:r>
      <w:r w:rsidRPr="00D1383C">
        <w:rPr>
          <w:rFonts w:ascii="Times New Roman" w:eastAsia="Times New Roman" w:hAnsi="Times New Roman" w:cs="Times New Roman"/>
          <w:sz w:val="24"/>
          <w:szCs w:val="24"/>
          <w:lang w:eastAsia="pl-PL"/>
        </w:rPr>
        <w:t>Przewoźnik  ma dostęp jedynie do danych uczestników, których dotyczy realizowana przez niego oferta przewozowa.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REG/044 </w:t>
      </w:r>
      <w:r w:rsidRPr="00D1383C">
        <w:rPr>
          <w:rFonts w:ascii="Times New Roman" w:eastAsia="Times New Roman" w:hAnsi="Times New Roman" w:cs="Times New Roman"/>
          <w:sz w:val="24"/>
          <w:szCs w:val="24"/>
          <w:lang w:eastAsia="pl-PL"/>
        </w:rPr>
        <w:t>Przewoźnik  nie może wprowadzać zmian w przedstawionej siebie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REG/045 </w:t>
      </w:r>
      <w:r w:rsidRPr="00D1383C">
        <w:rPr>
          <w:rFonts w:ascii="Times New Roman" w:eastAsia="Times New Roman" w:hAnsi="Times New Roman" w:cs="Times New Roman"/>
          <w:sz w:val="24"/>
          <w:szCs w:val="24"/>
          <w:lang w:eastAsia="pl-PL"/>
        </w:rPr>
        <w:t>Przewoźnik musi być zalogowany w serwisie aby przeglądać dane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REG/061 </w:t>
      </w:r>
      <w:r w:rsidRPr="00D1383C">
        <w:rPr>
          <w:rFonts w:ascii="Times New Roman" w:eastAsia="Times New Roman" w:hAnsi="Times New Roman" w:cs="Times New Roman"/>
          <w:sz w:val="24"/>
          <w:szCs w:val="24"/>
          <w:lang w:eastAsia="pl-PL"/>
        </w:rPr>
        <w:t>Pracownikiem biura może być wyłącznie osoba pełnoletnia.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REG/062 </w:t>
      </w:r>
      <w:r w:rsidRPr="00D1383C">
        <w:rPr>
          <w:rFonts w:ascii="Times New Roman" w:eastAsia="Times New Roman" w:hAnsi="Times New Roman" w:cs="Times New Roman"/>
          <w:sz w:val="24"/>
          <w:szCs w:val="24"/>
          <w:lang w:eastAsia="pl-PL"/>
        </w:rPr>
        <w:t>Pracownik biura może rejestrować nowych klientów.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REG/063 </w:t>
      </w:r>
      <w:r w:rsidRPr="00D1383C">
        <w:rPr>
          <w:rFonts w:ascii="Times New Roman" w:eastAsia="Times New Roman" w:hAnsi="Times New Roman" w:cs="Times New Roman"/>
          <w:sz w:val="24"/>
          <w:szCs w:val="24"/>
          <w:lang w:eastAsia="pl-PL"/>
        </w:rPr>
        <w:t>Weryfikacją, wpłaty zaliczki przez klienta, w wyznaczonym terminie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REG/064 </w:t>
      </w:r>
      <w:r w:rsidRPr="00D1383C">
        <w:rPr>
          <w:rFonts w:ascii="Times New Roman" w:eastAsia="Times New Roman" w:hAnsi="Times New Roman" w:cs="Times New Roman"/>
          <w:sz w:val="24"/>
          <w:szCs w:val="24"/>
          <w:lang w:eastAsia="pl-PL"/>
        </w:rPr>
        <w:t>Weryfikacją dostarczenia podpisanej umowy przez klienta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REG/065 </w:t>
      </w:r>
      <w:r w:rsidRPr="00D1383C">
        <w:rPr>
          <w:rFonts w:ascii="Times New Roman" w:eastAsia="Times New Roman" w:hAnsi="Times New Roman" w:cs="Times New Roman"/>
          <w:sz w:val="24"/>
          <w:szCs w:val="24"/>
          <w:lang w:eastAsia="pl-PL"/>
        </w:rPr>
        <w:t>Weryfikacją dostarczenia kserokopii dokumentów potrzebnych przy podróży zajmują się pracownicy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REG/066 </w:t>
      </w:r>
      <w:r w:rsidRPr="00D1383C">
        <w:rPr>
          <w:rFonts w:ascii="Times New Roman" w:eastAsia="Times New Roman" w:hAnsi="Times New Roman" w:cs="Times New Roman"/>
          <w:sz w:val="24"/>
          <w:szCs w:val="24"/>
          <w:lang w:eastAsia="pl-PL"/>
        </w:rPr>
        <w:t>Po dostarczeniu przez klienta podpisanej umowy, kserokopii wymaganych dokumentów oraz wpłacie zaliczki pracownik biura potwierdza rezerwacje.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REG/068 </w:t>
      </w:r>
      <w:r w:rsidRPr="00D1383C">
        <w:rPr>
          <w:rFonts w:ascii="Times New Roman" w:eastAsia="Times New Roman" w:hAnsi="Times New Roman" w:cs="Times New Roman"/>
          <w:sz w:val="24"/>
          <w:szCs w:val="24"/>
          <w:lang w:eastAsia="pl-PL"/>
        </w:rPr>
        <w:t>Pracownik może anulować rezerwacje jeżeli klient nie podpisał umowy bądź nie wywiązał się z jej postanowień.</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REG/069 </w:t>
      </w:r>
      <w:r w:rsidRPr="00D1383C">
        <w:rPr>
          <w:rFonts w:ascii="Times New Roman" w:eastAsia="Times New Roman" w:hAnsi="Times New Roman" w:cs="Times New Roman"/>
          <w:sz w:val="24"/>
          <w:szCs w:val="24"/>
          <w:lang w:eastAsia="pl-PL"/>
        </w:rPr>
        <w:t>Pracownik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REG/070 </w:t>
      </w:r>
      <w:r w:rsidRPr="00D1383C">
        <w:rPr>
          <w:rFonts w:ascii="Times New Roman" w:eastAsia="Times New Roman" w:hAnsi="Times New Roman" w:cs="Times New Roman"/>
          <w:sz w:val="24"/>
          <w:szCs w:val="24"/>
          <w:lang w:eastAsia="pl-PL"/>
        </w:rPr>
        <w:t>Pracownikiem biura musi być dokładnie jedna osoba.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REG/071 </w:t>
      </w:r>
      <w:r w:rsidRPr="00D1383C">
        <w:rPr>
          <w:rFonts w:ascii="Times New Roman" w:eastAsia="Times New Roman" w:hAnsi="Times New Roman" w:cs="Times New Roman"/>
          <w:sz w:val="24"/>
          <w:szCs w:val="24"/>
          <w:lang w:eastAsia="pl-PL"/>
        </w:rPr>
        <w:t>Nowych pracowników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REG/072 </w:t>
      </w:r>
      <w:r w:rsidRPr="00D1383C">
        <w:rPr>
          <w:rFonts w:ascii="Times New Roman" w:eastAsia="Times New Roman" w:hAnsi="Times New Roman" w:cs="Times New Roman"/>
          <w:sz w:val="24"/>
          <w:szCs w:val="24"/>
          <w:lang w:eastAsia="pl-PL"/>
        </w:rPr>
        <w:t>Szef biura może dodać wielu pracowników.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REG/073 </w:t>
      </w:r>
      <w:r w:rsidRPr="00D1383C">
        <w:rPr>
          <w:rFonts w:ascii="Times New Roman" w:eastAsia="Times New Roman" w:hAnsi="Times New Roman" w:cs="Times New Roman"/>
          <w:sz w:val="24"/>
          <w:szCs w:val="24"/>
          <w:lang w:eastAsia="pl-PL"/>
        </w:rPr>
        <w:t>Nowych przewoźników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REG/074 </w:t>
      </w:r>
      <w:r w:rsidRPr="00D1383C">
        <w:rPr>
          <w:rFonts w:ascii="Times New Roman" w:eastAsia="Times New Roman" w:hAnsi="Times New Roman" w:cs="Times New Roman"/>
          <w:sz w:val="24"/>
          <w:szCs w:val="24"/>
          <w:lang w:eastAsia="pl-PL"/>
        </w:rPr>
        <w:t>Szef biura może dodać wielu przewoźników.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REG/075 </w:t>
      </w:r>
      <w:r w:rsidRPr="00D1383C">
        <w:rPr>
          <w:rFonts w:ascii="Times New Roman" w:eastAsia="Times New Roman" w:hAnsi="Times New Roman" w:cs="Times New Roman"/>
          <w:sz w:val="24"/>
          <w:szCs w:val="24"/>
          <w:lang w:eastAsia="pl-PL"/>
        </w:rPr>
        <w:t>Nowych organizatorów pobytu  może dodawać wyłącznie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REG/076 </w:t>
      </w:r>
      <w:r w:rsidRPr="00D1383C">
        <w:rPr>
          <w:rFonts w:ascii="Times New Roman" w:eastAsia="Times New Roman" w:hAnsi="Times New Roman" w:cs="Times New Roman"/>
          <w:sz w:val="24"/>
          <w:szCs w:val="24"/>
          <w:lang w:eastAsia="pl-PL"/>
        </w:rPr>
        <w:t>Szef biura może dodać wielu organizatorów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REG/077 </w:t>
      </w:r>
      <w:r w:rsidRPr="00D1383C">
        <w:rPr>
          <w:rFonts w:ascii="Times New Roman" w:eastAsia="Times New Roman" w:hAnsi="Times New Roman" w:cs="Times New Roman"/>
          <w:sz w:val="24"/>
          <w:szCs w:val="24"/>
          <w:lang w:eastAsia="pl-PL"/>
        </w:rPr>
        <w:t>Nowe oferty turystyczne dodaje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REG/078 </w:t>
      </w:r>
      <w:r w:rsidRPr="00D1383C">
        <w:rPr>
          <w:rFonts w:ascii="Times New Roman" w:eastAsia="Times New Roman" w:hAnsi="Times New Roman" w:cs="Times New Roman"/>
          <w:sz w:val="24"/>
          <w:szCs w:val="24"/>
          <w:lang w:eastAsia="pl-PL"/>
        </w:rPr>
        <w:t>Szef biura może dodać wiele nowych ofert.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REG/079 </w:t>
      </w:r>
      <w:r w:rsidRPr="00D1383C">
        <w:rPr>
          <w:rFonts w:ascii="Times New Roman" w:eastAsia="Times New Roman" w:hAnsi="Times New Roman" w:cs="Times New Roman"/>
          <w:sz w:val="24"/>
          <w:szCs w:val="24"/>
          <w:lang w:eastAsia="pl-PL"/>
        </w:rPr>
        <w:t>Szef musi być zalogowany w serwisie aby wykonywać swoje funkcje.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REG/080 </w:t>
      </w:r>
      <w:r w:rsidRPr="00D1383C">
        <w:rPr>
          <w:rFonts w:ascii="Times New Roman" w:eastAsia="Times New Roman" w:hAnsi="Times New Roman" w:cs="Times New Roman"/>
          <w:sz w:val="24"/>
          <w:szCs w:val="24"/>
          <w:lang w:eastAsia="pl-PL"/>
        </w:rPr>
        <w:t>Szef musi być dokładnie jedną osobą.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REG/085</w:t>
      </w:r>
      <w:r w:rsidRPr="00D1383C">
        <w:rPr>
          <w:rFonts w:ascii="Times New Roman" w:eastAsia="Times New Roman" w:hAnsi="Times New Roman" w:cs="Times New Roman"/>
          <w:sz w:val="24"/>
          <w:szCs w:val="24"/>
          <w:lang w:eastAsia="pl-PL"/>
        </w:rPr>
        <w:t xml:space="preserve"> W przypadku edycji dowolnej składowej oferty podróży wszystkie rezerwacie, które zawierają wykupioną daną składową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REG/086</w:t>
      </w:r>
      <w:r w:rsidRPr="00D1383C">
        <w:rPr>
          <w:rFonts w:ascii="Times New Roman" w:eastAsia="Times New Roman" w:hAnsi="Times New Roman" w:cs="Times New Roman"/>
          <w:sz w:val="24"/>
          <w:szCs w:val="24"/>
          <w:lang w:eastAsia="pl-PL"/>
        </w:rPr>
        <w:t xml:space="preserve"> 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REG/087 </w:t>
      </w:r>
      <w:r w:rsidRPr="00D1383C">
        <w:rPr>
          <w:rFonts w:ascii="Times New Roman" w:eastAsia="Times New Roman" w:hAnsi="Times New Roman" w:cs="Times New Roman"/>
          <w:sz w:val="24"/>
          <w:szCs w:val="24"/>
          <w:lang w:eastAsia="pl-PL"/>
        </w:rPr>
        <w:t>W przypadku edycji oferty podróży wszystkie rezerwacie, które zawierają wykupioną daną oferty  podróży zostają anulowane.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firmy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5</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Ograniczenia dziedzinowe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OGR/001 </w:t>
      </w:r>
      <w:r w:rsidRPr="00D1383C">
        <w:rPr>
          <w:rFonts w:ascii="Times New Roman" w:eastAsia="Times New Roman" w:hAnsi="Times New Roman" w:cs="Times New Roman"/>
          <w:sz w:val="24"/>
          <w:szCs w:val="24"/>
          <w:lang w:eastAsia="pl-PL"/>
        </w:rPr>
        <w:t>Imie zaczyna się od dużej litery i składa się z ciągu liter polskiego alfabetu.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OGR/002</w:t>
      </w:r>
      <w:r w:rsidRPr="00D1383C">
        <w:rPr>
          <w:rFonts w:ascii="Times New Roman" w:eastAsia="Times New Roman" w:hAnsi="Times New Roman" w:cs="Times New Roman"/>
          <w:sz w:val="24"/>
          <w:szCs w:val="24"/>
          <w:lang w:eastAsia="pl-PL"/>
        </w:rPr>
        <w:t xml:space="preserve"> Imie zawiera wyłącznie pierwsze imię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OGR/003</w:t>
      </w:r>
      <w:r w:rsidRPr="00D1383C">
        <w:rPr>
          <w:rFonts w:ascii="Times New Roman" w:eastAsia="Times New Roman" w:hAnsi="Times New Roman" w:cs="Times New Roman"/>
          <w:sz w:val="24"/>
          <w:szCs w:val="24"/>
          <w:lang w:eastAsia="pl-PL"/>
        </w:rPr>
        <w:t xml:space="preserve"> Maksymalna długość imienia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OGR/004 </w:t>
      </w:r>
      <w:r w:rsidRPr="00D1383C">
        <w:rPr>
          <w:rFonts w:ascii="Times New Roman" w:eastAsia="Times New Roman" w:hAnsi="Times New Roman" w:cs="Times New Roman"/>
          <w:sz w:val="24"/>
          <w:szCs w:val="24"/>
          <w:lang w:eastAsia="pl-PL"/>
        </w:rPr>
        <w:t>Nazwisko zaczynających się z dużej litery i składający się z ciągu liter polskiego alfabetu  połączonych opcjonalnie myślnikiem.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OGR/005 </w:t>
      </w:r>
      <w:r w:rsidRPr="00D1383C">
        <w:rPr>
          <w:rFonts w:ascii="Times New Roman" w:eastAsia="Times New Roman" w:hAnsi="Times New Roman" w:cs="Times New Roman"/>
          <w:sz w:val="24"/>
          <w:szCs w:val="24"/>
          <w:lang w:eastAsia="pl-PL"/>
        </w:rPr>
        <w:t>Maksymalna długość nazwiska to 20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OGR/006 </w:t>
      </w:r>
      <w:r w:rsidRPr="00D1383C">
        <w:rPr>
          <w:rFonts w:ascii="Times New Roman" w:eastAsia="Times New Roman" w:hAnsi="Times New Roman" w:cs="Times New Roman"/>
          <w:sz w:val="24"/>
          <w:szCs w:val="24"/>
          <w:lang w:eastAsia="pl-PL"/>
        </w:rPr>
        <w:t>Ulica zaczyna się od dużej litery składa się z ciągu liter alfabetu polskiego, po spacji podany jest numer lokalu opcjonalnie po ‘/’ numer mieszkania.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OGR/007 </w:t>
      </w:r>
      <w:r w:rsidRPr="00D1383C">
        <w:rPr>
          <w:rFonts w:ascii="Times New Roman" w:eastAsia="Times New Roman" w:hAnsi="Times New Roman" w:cs="Times New Roman"/>
          <w:sz w:val="24"/>
          <w:szCs w:val="24"/>
          <w:lang w:eastAsia="pl-PL"/>
        </w:rPr>
        <w:t>Kod pocztowy składa się z pięciu cyfr w formacie 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OGR/008 </w:t>
      </w:r>
      <w:r w:rsidRPr="00D1383C">
        <w:rPr>
          <w:rFonts w:ascii="Times New Roman" w:eastAsia="Times New Roman" w:hAnsi="Times New Roman" w:cs="Times New Roman"/>
          <w:sz w:val="24"/>
          <w:szCs w:val="24"/>
          <w:lang w:eastAsia="pl-PL"/>
        </w:rPr>
        <w:t>Miejscowosc zaczyna się od dużej litery i składa się z ciągu liter polskiego alfabetu połączonych spacjami.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OGR/009 </w:t>
      </w:r>
      <w:r w:rsidRPr="00D1383C">
        <w:rPr>
          <w:rFonts w:ascii="Times New Roman" w:eastAsia="Times New Roman" w:hAnsi="Times New Roman" w:cs="Times New Roman"/>
          <w:sz w:val="24"/>
          <w:szCs w:val="24"/>
          <w:lang w:eastAsia="pl-PL"/>
        </w:rPr>
        <w:t>Telefon numer telefonu składa się  opcjonalnie z numeru kraju rozpoczynającego się znakiem + i składającego się z 2-4 cyfr oraz numeru telefonu składającego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OGR/010 </w:t>
      </w:r>
      <w:r w:rsidRPr="00D1383C">
        <w:rPr>
          <w:rFonts w:ascii="Times New Roman" w:eastAsia="Times New Roman" w:hAnsi="Times New Roman" w:cs="Times New Roman"/>
          <w:sz w:val="24"/>
          <w:szCs w:val="24"/>
          <w:lang w:eastAsia="pl-PL"/>
        </w:rPr>
        <w:t xml:space="preserve">Email składa się z </w:t>
      </w:r>
      <w:r w:rsidRPr="00D1383C">
        <w:rPr>
          <w:rFonts w:ascii="Times New Roman" w:eastAsia="Times New Roman" w:hAnsi="Times New Roman" w:cs="Times New Roman"/>
          <w:i/>
          <w:sz w:val="24"/>
          <w:szCs w:val="24"/>
          <w:lang w:eastAsia="pl-PL"/>
        </w:rPr>
        <w:t>identyfikatora użytkownika</w:t>
      </w:r>
      <w:r w:rsidRPr="00D1383C">
        <w:rPr>
          <w:rFonts w:ascii="Times New Roman" w:eastAsia="Times New Roman" w:hAnsi="Times New Roman" w:cs="Times New Roman"/>
          <w:sz w:val="24"/>
          <w:szCs w:val="24"/>
          <w:lang w:eastAsia="pl-PL"/>
        </w:rPr>
        <w:t>@</w:t>
      </w:r>
      <w:hyperlink r:id="rId14" w:history="1">
        <w:r w:rsidRPr="00D1383C">
          <w:rPr>
            <w:rFonts w:ascii="Times New Roman" w:eastAsia="Times New Roman" w:hAnsi="Times New Roman" w:cs="Times New Roman"/>
            <w:i/>
            <w:sz w:val="24"/>
            <w:szCs w:val="24"/>
            <w:lang w:eastAsia="pl-PL"/>
          </w:rPr>
          <w:t>nazwy domenowej</w:t>
        </w:r>
      </w:hyperlink>
      <w:r w:rsidRPr="00D1383C">
        <w:rPr>
          <w:rFonts w:ascii="Times New Roman" w:eastAsia="Times New Roman" w:hAnsi="Times New Roman" w:cs="Times New Roman"/>
          <w:sz w:val="24"/>
          <w:szCs w:val="24"/>
          <w:shd w:val="clear" w:color="auto" w:fill="FFFFFF"/>
          <w:lang w:eastAsia="pl-PL"/>
        </w:rPr>
        <w:t>, gdzie</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i/>
          <w:sz w:val="24"/>
          <w:szCs w:val="24"/>
          <w:shd w:val="clear" w:color="auto" w:fill="FFFFFF"/>
          <w:lang w:eastAsia="pl-PL"/>
        </w:rPr>
        <w:t>identyfikator użytkowni</w:t>
      </w:r>
      <w:r w:rsidRPr="008E2CFD">
        <w:rPr>
          <w:rFonts w:ascii="Times New Roman" w:eastAsia="Times New Roman" w:hAnsi="Times New Roman" w:cs="Times New Roman"/>
          <w:i/>
          <w:sz w:val="24"/>
          <w:szCs w:val="24"/>
          <w:shd w:val="clear" w:color="auto" w:fill="FFFFFF"/>
          <w:lang w:eastAsia="pl-PL"/>
        </w:rPr>
        <w:t>ka</w:t>
      </w:r>
      <w:r w:rsidRPr="008E2CFD">
        <w:rPr>
          <w:rFonts w:ascii="Times New Roman" w:eastAsia="Times New Roman" w:hAnsi="Times New Roman" w:cs="Times New Roman"/>
          <w:sz w:val="24"/>
          <w:szCs w:val="24"/>
          <w:shd w:val="clear" w:color="auto" w:fill="FFFFFF"/>
          <w:lang w:eastAsia="pl-PL"/>
        </w:rPr>
        <w:t xml:space="preserve"> składa się z </w:t>
      </w:r>
      <w:r w:rsidRPr="008E2CFD">
        <w:rPr>
          <w:rFonts w:ascii="Times New Roman" w:eastAsia="Times New Roman" w:hAnsi="Times New Roman" w:cs="Times New Roman"/>
          <w:sz w:val="24"/>
          <w:szCs w:val="24"/>
          <w:shd w:val="clear" w:color="auto" w:fill="F0F0F0"/>
          <w:lang w:eastAsia="pl-PL"/>
        </w:rPr>
        <w:t>[_.0-9a-z-]</w:t>
      </w:r>
      <w:r w:rsidRPr="008E2CFD">
        <w:rPr>
          <w:rFonts w:ascii="Times New Roman" w:eastAsia="Times New Roman" w:hAnsi="Times New Roman" w:cs="Times New Roman"/>
          <w:sz w:val="24"/>
          <w:szCs w:val="24"/>
          <w:lang w:eastAsia="pl-PL"/>
        </w:rPr>
        <w:t xml:space="preserve">, a </w:t>
      </w:r>
      <w:r w:rsidRPr="008E2CFD">
        <w:rPr>
          <w:rFonts w:ascii="Times New Roman" w:eastAsia="Times New Roman" w:hAnsi="Times New Roman" w:cs="Times New Roman"/>
          <w:i/>
          <w:sz w:val="24"/>
          <w:szCs w:val="24"/>
          <w:lang w:eastAsia="pl-PL"/>
        </w:rPr>
        <w:t>nazwa domeny</w:t>
      </w:r>
      <w:r w:rsidRPr="008E2CFD">
        <w:rPr>
          <w:rFonts w:ascii="Times New Roman" w:eastAsia="Times New Roman" w:hAnsi="Times New Roman" w:cs="Times New Roman"/>
          <w:sz w:val="24"/>
          <w:szCs w:val="24"/>
          <w:lang w:eastAsia="pl-PL"/>
        </w:rPr>
        <w:t xml:space="preserve"> składa się z</w:t>
      </w:r>
      <w:r w:rsidRPr="008E2CFD">
        <w:rPr>
          <w:rFonts w:ascii="Times New Roman" w:eastAsia="Times New Roman" w:hAnsi="Times New Roman" w:cs="Times New Roman"/>
          <w:sz w:val="24"/>
          <w:szCs w:val="24"/>
          <w:shd w:val="clear" w:color="auto" w:fill="F0F0F0"/>
          <w:lang w:eastAsia="pl-PL"/>
        </w:rPr>
        <w:t xml:space="preserve"> [a-zA-Z0-9.-_]+.[a-z]{2,4}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OGR/011 </w:t>
      </w:r>
      <w:r w:rsidRPr="00D1383C">
        <w:rPr>
          <w:rFonts w:ascii="Times New Roman" w:eastAsia="Times New Roman" w:hAnsi="Times New Roman" w:cs="Times New Roman"/>
          <w:sz w:val="24"/>
          <w:szCs w:val="24"/>
          <w:lang w:eastAsia="pl-PL"/>
        </w:rPr>
        <w:t xml:space="preserve">Wszystkie daty są zapisywane zgodnie ze wzorem DD.MM.RRRR, gdzie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 - dzień, MM - miesiąc RRRR - rok.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OGR/012 </w:t>
      </w:r>
      <w:r w:rsidRPr="00D1383C">
        <w:rPr>
          <w:rFonts w:ascii="Times New Roman" w:eastAsia="Times New Roman" w:hAnsi="Times New Roman" w:cs="Times New Roman"/>
          <w:sz w:val="24"/>
          <w:szCs w:val="24"/>
          <w:lang w:eastAsia="pl-PL"/>
        </w:rPr>
        <w:t>Wszystkie daty muszą być późniejsze do 01.01.1900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OGR/013 </w:t>
      </w:r>
      <w:r w:rsidRPr="00D1383C">
        <w:rPr>
          <w:rFonts w:ascii="Times New Roman" w:eastAsia="Times New Roman" w:hAnsi="Times New Roman" w:cs="Times New Roman"/>
          <w:sz w:val="24"/>
          <w:szCs w:val="24"/>
          <w:lang w:eastAsia="pl-PL"/>
        </w:rPr>
        <w:t>Data urodzenia musi być wcześniejsza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OGR/014 </w:t>
      </w:r>
      <w:r w:rsidRPr="00D1383C">
        <w:rPr>
          <w:rFonts w:ascii="Times New Roman" w:eastAsia="Times New Roman" w:hAnsi="Times New Roman" w:cs="Times New Roman"/>
          <w:sz w:val="24"/>
          <w:szCs w:val="24"/>
          <w:lang w:eastAsia="pl-PL"/>
        </w:rPr>
        <w:t xml:space="preserve">Klient, uczestnik, szef biura, pracownik muszą mieć ukończone 18 lat.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OGR/015 </w:t>
      </w:r>
      <w:r w:rsidRPr="00D1383C">
        <w:rPr>
          <w:rFonts w:ascii="Times New Roman" w:eastAsia="Times New Roman" w:hAnsi="Times New Roman" w:cs="Times New Roman"/>
          <w:sz w:val="24"/>
          <w:szCs w:val="24"/>
          <w:lang w:eastAsia="pl-PL"/>
        </w:rPr>
        <w:t>Podopieczny nie może mieć ukończone 18 lat.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OGR/016 </w:t>
      </w:r>
      <w:r w:rsidRPr="00D1383C">
        <w:rPr>
          <w:rFonts w:ascii="Times New Roman" w:eastAsia="Times New Roman" w:hAnsi="Times New Roman" w:cs="Times New Roman"/>
          <w:sz w:val="24"/>
          <w:szCs w:val="24"/>
          <w:lang w:eastAsia="pl-PL"/>
        </w:rPr>
        <w:t>NIP składa się z 10 cyfr w formacie 999-99-99-999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OGR/017 </w:t>
      </w:r>
      <w:r w:rsidRPr="00D1383C">
        <w:rPr>
          <w:rFonts w:ascii="Times New Roman" w:eastAsia="Times New Roman" w:hAnsi="Times New Roman" w:cs="Times New Roman"/>
          <w:sz w:val="24"/>
          <w:szCs w:val="24"/>
          <w:lang w:eastAsia="pl-PL"/>
        </w:rPr>
        <w:t>REGON składa się z 9 cyfr.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OGR/018 </w:t>
      </w:r>
      <w:r w:rsidRPr="00D1383C">
        <w:rPr>
          <w:rFonts w:ascii="Times New Roman" w:eastAsia="Times New Roman" w:hAnsi="Times New Roman" w:cs="Times New Roman"/>
          <w:sz w:val="24"/>
          <w:szCs w:val="24"/>
          <w:lang w:eastAsia="pl-PL"/>
        </w:rPr>
        <w:t xml:space="preserve">Nr konta składa się z 26 cyfr w formacie </w:t>
      </w:r>
      <w:r w:rsidRPr="00D1383C">
        <w:rPr>
          <w:rFonts w:ascii="Times New Roman" w:eastAsia="Times New Roman" w:hAnsi="Times New Roman" w:cs="Times New Roman"/>
          <w:sz w:val="24"/>
          <w:szCs w:val="24"/>
          <w:shd w:val="clear" w:color="auto" w:fill="F9F9F9"/>
          <w:lang w:eastAsia="pl-PL"/>
        </w:rPr>
        <w:t>99 9999 9999 9999 9999 9999 9999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OGR/019 </w:t>
      </w:r>
      <w:r w:rsidRPr="00D1383C">
        <w:rPr>
          <w:rFonts w:ascii="Times New Roman" w:eastAsia="Times New Roman" w:hAnsi="Times New Roman" w:cs="Times New Roman"/>
          <w:sz w:val="24"/>
          <w:szCs w:val="24"/>
          <w:lang w:eastAsia="pl-PL"/>
        </w:rPr>
        <w:t xml:space="preserve">SprzedaneWycieczki musi być większy bądź równy 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OGR/020 </w:t>
      </w:r>
      <w:r w:rsidRPr="00D1383C">
        <w:rPr>
          <w:rFonts w:ascii="Times New Roman" w:eastAsia="Times New Roman" w:hAnsi="Times New Roman" w:cs="Times New Roman"/>
          <w:sz w:val="24"/>
          <w:szCs w:val="24"/>
          <w:lang w:eastAsia="pl-PL"/>
        </w:rPr>
        <w:t>LiczbaMiejsc musi być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OGR/021 </w:t>
      </w:r>
      <w:r w:rsidRPr="00D1383C">
        <w:rPr>
          <w:rFonts w:ascii="Times New Roman" w:eastAsia="Times New Roman" w:hAnsi="Times New Roman" w:cs="Times New Roman"/>
          <w:sz w:val="24"/>
          <w:szCs w:val="24"/>
          <w:lang w:eastAsia="pl-PL"/>
        </w:rPr>
        <w:t>DostępneMiejsca muszą być większe bądź równe 0 ale mniejsze od LiczbyMiejsc.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OGR/022 </w:t>
      </w:r>
      <w:r w:rsidRPr="00D1383C">
        <w:rPr>
          <w:rFonts w:ascii="Times New Roman" w:eastAsia="Times New Roman" w:hAnsi="Times New Roman" w:cs="Times New Roman"/>
          <w:sz w:val="24"/>
          <w:szCs w:val="24"/>
          <w:lang w:eastAsia="pl-PL"/>
        </w:rPr>
        <w:t>Haslo musi być różne od Loginu.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OGR/023 </w:t>
      </w:r>
      <w:r w:rsidRPr="00D1383C">
        <w:rPr>
          <w:rFonts w:ascii="Times New Roman" w:eastAsia="Times New Roman" w:hAnsi="Times New Roman" w:cs="Times New Roman"/>
          <w:sz w:val="24"/>
          <w:szCs w:val="24"/>
          <w:lang w:eastAsia="pl-PL"/>
        </w:rPr>
        <w:t>Cena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OGR/024 </w:t>
      </w:r>
      <w:r w:rsidRPr="00D1383C">
        <w:rPr>
          <w:rFonts w:ascii="Times New Roman" w:eastAsia="Times New Roman" w:hAnsi="Times New Roman" w:cs="Times New Roman"/>
          <w:sz w:val="24"/>
          <w:szCs w:val="24"/>
          <w:lang w:eastAsia="pl-PL"/>
        </w:rPr>
        <w:t xml:space="preserve">DataRezerwacji nie może być późniejsza niż aktualna data.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OGR/025 </w:t>
      </w:r>
      <w:r w:rsidRPr="00D1383C">
        <w:rPr>
          <w:rFonts w:ascii="Times New Roman" w:eastAsia="Times New Roman" w:hAnsi="Times New Roman" w:cs="Times New Roman"/>
          <w:sz w:val="24"/>
          <w:szCs w:val="24"/>
          <w:lang w:eastAsia="pl-PL"/>
        </w:rPr>
        <w:t>DataUmowy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OGR/026 </w:t>
      </w:r>
      <w:r w:rsidRPr="00D1383C">
        <w:rPr>
          <w:rFonts w:ascii="Times New Roman" w:eastAsia="Times New Roman" w:hAnsi="Times New Roman" w:cs="Times New Roman"/>
          <w:sz w:val="24"/>
          <w:szCs w:val="24"/>
          <w:lang w:eastAsia="pl-PL"/>
        </w:rPr>
        <w:t>DataDokumentow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OGR/027 </w:t>
      </w:r>
      <w:r w:rsidRPr="00D1383C">
        <w:rPr>
          <w:rFonts w:ascii="Times New Roman" w:eastAsia="Times New Roman" w:hAnsi="Times New Roman" w:cs="Times New Roman"/>
          <w:sz w:val="24"/>
          <w:szCs w:val="24"/>
          <w:lang w:eastAsia="pl-PL"/>
        </w:rPr>
        <w:t>DataZaliczki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OGR/028 </w:t>
      </w:r>
      <w:r w:rsidRPr="00D1383C">
        <w:rPr>
          <w:rFonts w:ascii="Times New Roman" w:eastAsia="Times New Roman" w:hAnsi="Times New Roman" w:cs="Times New Roman"/>
          <w:sz w:val="24"/>
          <w:szCs w:val="24"/>
          <w:lang w:eastAsia="pl-PL"/>
        </w:rPr>
        <w:t>DataPłatnosci musi być późniejsza niż DataRezerwacji ale nie może być późniejsza niż aktualna data.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OGR/029 </w:t>
      </w:r>
      <w:r w:rsidRPr="00D1383C">
        <w:rPr>
          <w:rFonts w:ascii="Times New Roman" w:eastAsia="Times New Roman" w:hAnsi="Times New Roman" w:cs="Times New Roman"/>
          <w:sz w:val="24"/>
          <w:szCs w:val="24"/>
          <w:lang w:eastAsia="pl-PL"/>
        </w:rPr>
        <w:t>Kwota rezerwacji - jest większa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OGR/030 </w:t>
      </w:r>
      <w:r w:rsidRPr="00D1383C">
        <w:rPr>
          <w:rFonts w:ascii="Times New Roman" w:eastAsia="Times New Roman" w:hAnsi="Times New Roman" w:cs="Times New Roman"/>
          <w:sz w:val="24"/>
          <w:szCs w:val="24"/>
          <w:lang w:eastAsia="pl-PL"/>
        </w:rPr>
        <w:t>CzyPotwierdzona - przyjmuje jedną wartość ze zbioru wartości {true, false}.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OGR/031</w:t>
      </w:r>
      <w:r w:rsidRPr="00D1383C">
        <w:rPr>
          <w:rFonts w:ascii="Times New Roman" w:eastAsia="Times New Roman" w:hAnsi="Times New Roman" w:cs="Times New Roman"/>
          <w:sz w:val="24"/>
          <w:szCs w:val="24"/>
          <w:lang w:eastAsia="pl-PL"/>
        </w:rPr>
        <w:t xml:space="preserve"> Wszystkie Koszty są większe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OGR/032 </w:t>
      </w:r>
      <w:r w:rsidRPr="00D1383C">
        <w:rPr>
          <w:rFonts w:ascii="Times New Roman" w:eastAsia="Times New Roman" w:hAnsi="Times New Roman" w:cs="Times New Roman"/>
          <w:sz w:val="24"/>
          <w:szCs w:val="24"/>
          <w:lang w:eastAsia="pl-PL"/>
        </w:rPr>
        <w:t>Koszt rezerwacji jest większy od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OGR/033 </w:t>
      </w:r>
      <w:r w:rsidRPr="00D1383C">
        <w:rPr>
          <w:rFonts w:ascii="Times New Roman" w:eastAsia="Times New Roman" w:hAnsi="Times New Roman" w:cs="Times New Roman"/>
          <w:sz w:val="24"/>
          <w:szCs w:val="24"/>
          <w:lang w:eastAsia="pl-PL"/>
        </w:rPr>
        <w:t>DataAtrakcji nie może być wcześniejsza niż DataRozpoczecia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OGR/034 </w:t>
      </w:r>
      <w:r w:rsidRPr="00D1383C">
        <w:rPr>
          <w:rFonts w:ascii="Times New Roman" w:eastAsia="Times New Roman" w:hAnsi="Times New Roman" w:cs="Times New Roman"/>
          <w:sz w:val="24"/>
          <w:szCs w:val="24"/>
          <w:lang w:eastAsia="pl-PL"/>
        </w:rPr>
        <w:t>DataAtrakcji nie może być późniejsza niż DataZakonczenia oferty pobytu w ramach, której atrakcja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OGR/035 </w:t>
      </w:r>
      <w:r w:rsidRPr="00D1383C">
        <w:rPr>
          <w:rFonts w:ascii="Times New Roman" w:eastAsia="Times New Roman" w:hAnsi="Times New Roman" w:cs="Times New Roman"/>
          <w:sz w:val="24"/>
          <w:szCs w:val="24"/>
          <w:lang w:eastAsia="pl-PL"/>
        </w:rPr>
        <w:t>DataOpcji nie może być wcześniejsza niż DataRozpoczecia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OGR/036 </w:t>
      </w:r>
      <w:r w:rsidRPr="00D1383C">
        <w:rPr>
          <w:rFonts w:ascii="Times New Roman" w:eastAsia="Times New Roman" w:hAnsi="Times New Roman" w:cs="Times New Roman"/>
          <w:sz w:val="24"/>
          <w:szCs w:val="24"/>
          <w:lang w:eastAsia="pl-PL"/>
        </w:rPr>
        <w:t>DataOpcji nie może być późniejsza niż DataZakonczenia oferty pobytu w ramach, której opcja występuje.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OGR/037 </w:t>
      </w:r>
      <w:r w:rsidRPr="00D1383C">
        <w:rPr>
          <w:rFonts w:ascii="Times New Roman" w:eastAsia="Times New Roman" w:hAnsi="Times New Roman" w:cs="Times New Roman"/>
          <w:sz w:val="24"/>
          <w:szCs w:val="24"/>
          <w:lang w:eastAsia="pl-PL"/>
        </w:rPr>
        <w:t>Minimalna długość loginu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OGR/038 </w:t>
      </w:r>
      <w:r w:rsidRPr="00D1383C">
        <w:rPr>
          <w:rFonts w:ascii="Times New Roman" w:eastAsia="Times New Roman" w:hAnsi="Times New Roman" w:cs="Times New Roman"/>
          <w:sz w:val="24"/>
          <w:szCs w:val="24"/>
          <w:lang w:eastAsia="pl-PL"/>
        </w:rPr>
        <w:t>Minimalna długość hasła to 6 znaków.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OGR/039 </w:t>
      </w:r>
      <w:r w:rsidRPr="00D1383C">
        <w:rPr>
          <w:rFonts w:ascii="Times New Roman" w:eastAsia="Times New Roman" w:hAnsi="Times New Roman" w:cs="Times New Roman"/>
          <w:sz w:val="24"/>
          <w:szCs w:val="24"/>
          <w:lang w:eastAsia="pl-PL"/>
        </w:rPr>
        <w:t>Zniżka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OGR/040</w:t>
      </w:r>
      <w:r w:rsidRPr="00D1383C">
        <w:rPr>
          <w:rFonts w:ascii="Times New Roman" w:eastAsia="Times New Roman" w:hAnsi="Times New Roman" w:cs="Times New Roman"/>
          <w:sz w:val="24"/>
          <w:szCs w:val="24"/>
          <w:lang w:eastAsia="pl-PL"/>
        </w:rPr>
        <w:t xml:space="preserve"> Zniżka jest mniejsza równa 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OGR/041</w:t>
      </w:r>
      <w:r w:rsidRPr="00D1383C">
        <w:rPr>
          <w:rFonts w:ascii="Times New Roman" w:eastAsia="Times New Roman" w:hAnsi="Times New Roman" w:cs="Times New Roman"/>
          <w:sz w:val="24"/>
          <w:szCs w:val="24"/>
          <w:lang w:eastAsia="pl-PL"/>
        </w:rPr>
        <w:t xml:space="preserve"> Pensja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OGR/042</w:t>
      </w:r>
      <w:r w:rsidRPr="00D1383C">
        <w:rPr>
          <w:rFonts w:ascii="Times New Roman" w:eastAsia="Times New Roman" w:hAnsi="Times New Roman" w:cs="Times New Roman"/>
          <w:sz w:val="24"/>
          <w:szCs w:val="24"/>
          <w:lang w:eastAsia="pl-PL"/>
        </w:rPr>
        <w:t xml:space="preserve"> Premia jest większa równa 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OGR/043</w:t>
      </w:r>
      <w:r w:rsidRPr="00D1383C">
        <w:rPr>
          <w:rFonts w:ascii="Times New Roman" w:eastAsia="Times New Roman" w:hAnsi="Times New Roman" w:cs="Times New Roman"/>
          <w:sz w:val="24"/>
          <w:szCs w:val="24"/>
          <w:lang w:eastAsia="pl-PL"/>
        </w:rPr>
        <w:t xml:space="preserve"> DataZakonczenia musi być późniejsza od DataRozpoczecia.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OGR/044 </w:t>
      </w:r>
      <w:r w:rsidRPr="00D1383C">
        <w:rPr>
          <w:rFonts w:ascii="Times New Roman" w:eastAsia="Times New Roman" w:hAnsi="Times New Roman" w:cs="Times New Roman"/>
          <w:sz w:val="24"/>
          <w:szCs w:val="24"/>
          <w:lang w:eastAsia="pl-PL"/>
        </w:rPr>
        <w:t>Opisy znajdują się w plikach o formacie .txt.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OGR/045</w:t>
      </w:r>
      <w:r w:rsidRPr="00D1383C">
        <w:rPr>
          <w:rFonts w:ascii="Times New Roman" w:eastAsia="Times New Roman" w:hAnsi="Times New Roman" w:cs="Times New Roman"/>
          <w:sz w:val="24"/>
          <w:szCs w:val="24"/>
          <w:lang w:eastAsia="pl-PL"/>
        </w:rPr>
        <w:t xml:space="preserve"> Liczba gwiazdek hotelu jest większa równa 0 ale mniejsza równa 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6</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Transakcje</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p>
    <w:p w:rsidR="00855E14" w:rsidRPr="00D1383C" w:rsidRDefault="00855E14" w:rsidP="00855E14">
      <w:pPr>
        <w:tabs>
          <w:tab w:val="center" w:pos="4536"/>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Przeszukanie bazy danych w celu znalezienia oferty spełniającej podane kryteria. W przypadku gdy kila ofert spełnia kryteria zostanie zwrócona lista.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kryteria muszą spełniać wymagania dziedzinowe, oferta o podanych kryteria musi istnieć w bazie.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23"/>
        <w:gridCol w:w="232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E28F9">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TRA/002</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Rezerwacja dokonana  przez klienta wyjazdu  wraz z opcjami dodatkowymi dostępnymi w ramach wyjazdu  dla uczestników i podopiecznych.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Klient musi być zalogowany w przeciwnym razie wyświetli się komunikat z opcjami logowania i rejestracji. Podane dane uczestników i podopiecznych muszą </w:t>
      </w:r>
      <w:r w:rsidRPr="00D1383C">
        <w:rPr>
          <w:rFonts w:ascii="Times New Roman" w:eastAsia="Times New Roman" w:hAnsi="Times New Roman" w:cs="Times New Roman"/>
          <w:sz w:val="24"/>
          <w:szCs w:val="24"/>
          <w:lang w:eastAsia="pl-PL"/>
        </w:rPr>
        <w:lastRenderedPageBreak/>
        <w:t>spełniać ograniczenia dziedzinowe. Każdy podopieczny musi mieć podanego opiekuna będącego uczestnikiem.</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09"/>
        <w:gridCol w:w="28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wyjazdu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podopiecznych</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Potwierdzenie przez pracownika rezerwacji klienta, po otrzymaniu przez biuro pieniędzy,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podpisanej umowy oraz kserokopii wymaganych dokumentów.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 musi być zalogowany w przeciwnym razie wyświetli się komunikat z opcjami    logowania i rejestracji. Data płatności, data rezerwacji, data umowy, data dokumentów  musi  istnieć w bazie  nie może być późniejsza od daty aktualnej.</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6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Usunięcie istniejącej rezerwacji przez klienta bądź pracownika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Podczas anulowania pojawia się komunikat z prośbą o potwierdzenie decyzji.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  lub pracownik musi być zalogowany aby anulować rezerwacje. Klient musi wcześniej dokonać  rezerwacji. Jeżeli usuwana rezerwacja jest jedyną rezerwacją dotyczącą uczestnika jest on także usuwany z bazy.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26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Rejestracja nowego klienta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Pola muszą być wypełnione zgodnie z ograniczeniami dziedzinowymi, inaczej komunikat o błędnych danych. W przypadku podania imienia, nazwiska oraz telefonu </w:t>
      </w:r>
      <w:r w:rsidRPr="00D1383C">
        <w:rPr>
          <w:rFonts w:ascii="Times New Roman" w:eastAsia="Times New Roman" w:hAnsi="Times New Roman" w:cs="Times New Roman"/>
          <w:sz w:val="24"/>
          <w:szCs w:val="24"/>
          <w:lang w:eastAsia="pl-PL"/>
        </w:rPr>
        <w:lastRenderedPageBreak/>
        <w:t>bądź adresu e-mail klienta istniejącego w bazie komunikat o próbie ponownego zapisania istniejącej osoby.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89"/>
        <w:gridCol w:w="249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tworzonego konta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Aktualizacja danych rezerwacji  istniejącej rezerwacji przez pracownika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Rejestracja musi istnieć w systemie, w przeciwnym wypadku zwracany jest komunikat o błędzie, a baza pozostanie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26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Identyfikator rezerwacji </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rezerwacji</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TRA/007</w:t>
      </w:r>
      <w:r w:rsidRPr="00D1383C">
        <w:rPr>
          <w:rFonts w:ascii="Times New Roman" w:eastAsia="Times New Roman" w:hAnsi="Times New Roman" w:cs="Times New Roman"/>
          <w:sz w:val="24"/>
          <w:szCs w:val="24"/>
          <w:lang w:eastAsia="pl-PL"/>
        </w:rPr>
        <w:t xml:space="preserve"> Zatrudnianie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Zatrudnianie nowego pracownika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Podane dane pracownika muszą spełniać ograniczenia dziedzinowe.</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Gdy istnieje pracownik o wprowadzanym numerze NIP lub numerze konta  zostanie wyświetlony komunikat o próbie zapisania istniejącego 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96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pracownika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Zwolnienie istniejącego pracownika przez szefa biura. Podczas usuwania wyświetlany jest komunikat z prośbą potwierdzenia 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pracownika muszą istnieć w systemie, w przeciwnym wypadku wyświetlany jest komunikat o błędzie, a baza pozostanie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75"/>
        <w:gridCol w:w="296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zwalnianego pracownika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8E2CFD"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istniejącego pracownika przez szefa biura.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w:t>
      </w:r>
    </w:p>
    <w:p w:rsidR="00855E14" w:rsidRPr="00D1383C" w:rsidRDefault="00855E14" w:rsidP="00855E14">
      <w:pPr>
        <w:spacing w:after="0" w:line="240" w:lineRule="auto"/>
        <w:ind w:left="709"/>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 muszą istnieć w systemie. Jeżeli pracownik nie zostanie odnaleziony, zostanie zwrócony komunikat o błędzie. Zaktualizowane dane muszą spełniać ograniczenia dziedzinowe inaczej zostanie wyświetlony komunikat o błędzie danych.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96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nie może istnieć w bazie danych. Wprowadzane dane muszą spełniać wymagania dziedzinowe. Próba dodania istniejącego w bazie pracownika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3069"/>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przewoźnika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przewoźnika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Przewoźnik musi istnieć w bazie danych. Próba usunięcia nieistniejącego przewoźnika skutkuje wyświetleniem komunikatu o błędzie, a baza pozostaje niezmieniona. Jeżeli przewoźnik dostarcza jakieś oferty to zostają one usunięte.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56"/>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przewoźnika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modyfikacji danych nieistniejącego przewoźnika skutkuje wyświetleniem komunikatu o błędzie, a baza pozostaje niezmieniona. Nowe dane muszą być zgodne z wymaganiami dziedzinowymi.</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3069"/>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przewoźnika</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nowego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nie może istnieć w bazie danych. Wprowadzane dane muszą spełniać wymagania dziedzinowe. Próba dodania istniejącego w bazie organizatora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4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nowego organizatora</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Usuniecie organizatora pobytu przez szefa biura. Podczas usuwania pojawi się komunikat z prośbą o potwierdzenie.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musi istnieć w bazie danych. Próba usunięcia nieistniejącego przewoźnika skutkuje wyświetleniem komunikatu o błędzie, a baza pozostaje niezmieniona. Usunięcie organizatora pobytu powoduje anulowanie wszystkich ofert pobytu dostarczanych przez 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organizatora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musi istnieć w bazie danych. Próba modyfikacji danych nieistniejącego organizatora skutkuje wyświetleniem komunikatu o błędzie, a baza pozostaje niezmieniona. Nowe dane muszą być zgodne z wymaganiami dziedzinowymi.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4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organizatora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nie może istnieć w bazie danych. Wprowadzane dane muszą spełniać wymagania dziedzinowe. Próba dodania istniejącej w bazie atrakcji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atrakcji</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TRA/017</w:t>
      </w:r>
      <w:r w:rsidRPr="00D1383C">
        <w:rPr>
          <w:rFonts w:ascii="Times New Roman" w:eastAsia="Times New Roman" w:hAnsi="Times New Roman" w:cs="Times New Roman"/>
          <w:sz w:val="24"/>
          <w:szCs w:val="24"/>
          <w:lang w:eastAsia="pl-PL"/>
        </w:rPr>
        <w:t xml:space="preserve"> Usuniecie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usunięcia nieistniejącej atrakcji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przypadku gdy atrakcja  została wykupiona przez klienta pojawia się informacja z prośbą o anulowanie wszystkich rezerwacji, w których atrakcja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E28F9">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Powiadomienie</w:t>
            </w:r>
          </w:p>
          <w:p w:rsidR="00855E14" w:rsidRPr="00D1383C" w:rsidRDefault="00855E14" w:rsidP="00AE28F9">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atrakcji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Atrakcja musi istnieć w bazie danych. Próba modyfikacji danych nie istniejącej atrakcji skutkuje wyświetleniem komunikatu o błędzie, a baza pozostaje niezmieniona. Nowe dane muszą być zgodne z wymaganiami dziedzinowymi. W przypadku gdy atrakcja  została wykupiona przez klienta pojawia się informacja z prośbą o anulowanie wszystkich rezerwacji, w których atrakcja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76"/>
        <w:gridCol w:w="237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tc>
        <w:tc>
          <w:tcPr>
            <w:tcW w:w="0" w:type="auto"/>
          </w:tcPr>
          <w:p w:rsidR="00855E14" w:rsidRPr="00D1383C" w:rsidRDefault="00855E14" w:rsidP="00AE28F9">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right="-10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atrakcji przez szefa biura.</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o podanej nazwie, datacie i miejscu nie może istnieć w bazie danych. Wprowadzane dane muszą spełniać wymagania dziedzinowe.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Próba dodania istniejącej w bazie oferty pobytu skutkuje wyświetleniem komunikatu o błędzie, a baza pozostaje niezmieniona.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96"/>
        <w:gridCol w:w="237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podróży</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transportówDo</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transportówZ</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Oferta pobytu musi istnieć w bazie danych. Próba usunięcia nieistniejącej oferty pobytu skutkuje wyświetleniem komunikatu o błędzie, a baza </w:t>
      </w:r>
      <w:r w:rsidRPr="00D1383C">
        <w:rPr>
          <w:rFonts w:ascii="Times New Roman" w:eastAsia="Times New Roman" w:hAnsi="Times New Roman" w:cs="Times New Roman"/>
          <w:sz w:val="24"/>
          <w:szCs w:val="24"/>
          <w:lang w:eastAsia="pl-PL"/>
        </w:rPr>
        <w:lastRenderedPageBreak/>
        <w:t>pozostaje niezmieniona. W przypadku gdy oferta pobytu została wykupiona przez klienta pojawia się informacja z prośbą o anulowanie wszystkich rezerwacji, w których oferta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43"/>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pobytu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pobytu musi istnieć w bazie danych. Próba modyfikacji danych nieistniejącej oferty pobytu skutkuje wyświetleniem komunikatu o błędzie, a baza pozostaje niezmieniona. Nowe dane muszą być zgodne z wymaganiami dziedzinowymi. Podana musi zostać przynajmniej jedna oferta noclegu. Podana musi zostać przynajmniej jedna oferta transportu do miejsca pobytu i transportu z miejsca pobytu. Miejsce przyjazdu  transportu do miejsca pobytu musi być takie same ja miejsce pobytu. Miejsce wyjazdu transportu z miejsca pobytu musi być takie same ja miejsce pobytu. W przypadku gdy atrakcja  została wykupiona przez klienta pojawia się informacja z prośbą o anulowanie wszystkich rezerwacji, w których oferta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3"/>
        <w:gridCol w:w="3582"/>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Nowe dane noclegów </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transportówDo</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transportówZ</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w:t>
            </w:r>
            <w:r w:rsidRPr="00D1383C">
              <w:rPr>
                <w:rFonts w:ascii="Times New Roman" w:eastAsia="Times New Roman" w:hAnsi="Times New Roman" w:cs="Times New Roman"/>
                <w:sz w:val="23"/>
                <w:szCs w:val="23"/>
                <w:lang w:eastAsia="pl-PL"/>
              </w:rPr>
              <w:t xml:space="preserve"> </w:t>
            </w: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left="45" w:right="-105" w:firstLine="1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atrakcji</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transportów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noclegów </w:t>
            </w:r>
          </w:p>
        </w:tc>
      </w:tr>
    </w:tbl>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Oferta transportu nie może istnieć w bazie danych. Wprowadzane dane muszą spełniać wymagania dziedzinowe. Próba dodania istniejącej w bazie oferty </w:t>
      </w:r>
      <w:r w:rsidRPr="00D1383C">
        <w:rPr>
          <w:rFonts w:ascii="Times New Roman" w:eastAsia="Times New Roman" w:hAnsi="Times New Roman" w:cs="Times New Roman"/>
          <w:sz w:val="24"/>
          <w:szCs w:val="24"/>
          <w:lang w:eastAsia="pl-PL"/>
        </w:rPr>
        <w:lastRenderedPageBreak/>
        <w:t>transportu skutkuje wyświetleniem komunikatu o błędzie, a baza pozostaje niezmieniona.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36"/>
        <w:gridCol w:w="2630"/>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transportu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usunięcia nieistniejącej oferty transportu skutkuje wyświetleniem komunikatu o błędzie, a baza pozostaje niezmieniona.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30"/>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transportu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transportu musi istnieć w bazie danych. Próba modyfikacji danych nie istniejącej oferty transportu skutkuje wyświetleniem komunikatu o błędzie, a baza pozostaje niezmieniona. Nowe dane muszą być zgodne z wymaganiami dziedzinowymi. W przypadku gdy oferta transportu została wykupiona przez klienta pojawia się informacja z prośbą o anulowanie wszystkich rezerwacji, w których oferta transportu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9"/>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transportu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transportu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Stare dane przewoźnika</w:t>
            </w:r>
          </w:p>
        </w:tc>
        <w:tc>
          <w:tcPr>
            <w:tcW w:w="0" w:type="auto"/>
          </w:tcPr>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transportu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Dodanie nowej opcji dodatkowej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nie może istnieć w bazie danych. Wprowadzane dane muszą spełniać wymagania dziedzinowe. Próba dodania istniejącej w bazie opcji dodatkowych skutkuje wyświetleniem komunikatu o błędzie, a baza pozostaje niezmieniona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50"/>
        <w:gridCol w:w="2950"/>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opcji</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dodatkowej</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musi istnieć w bazie danych. Próba usunięcia nieistniejącej opcji dodatkowych skutkuje wyświetleniem komunikatu o błędzie, a baza pozostaje niezmieniona. W przypadku gdy opcja dodatkowa została wykupiona przez klienta pojawia się informacja z prośbą o anulowanie wszystkich rezerwacji, w których opcja dodatkowa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50"/>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opcji dodatkowych  przez szefa biura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Opcja dodatkowa musi istnieć w bazie danych. Próba modyfikacji danych nie istniejącej opcji dodatkowych skutkuje wyświetleniem komunikatu o błędzie, a baza pozostaje niezmieniona. Nowe dane muszą być zgodne z wymaganiami dziedzinowymi. W przypadku gdy opcja dodatkowa została wykupiona przez klienta pojawia się informacja z prośbą o anulowanie wszystkich rezerwacji, w których opcja dodatkowa  została wykupiona.</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196"/>
        <w:gridCol w:w="3522"/>
      </w:tblGrid>
      <w:tr w:rsidR="00855E14" w:rsidRPr="00D1383C" w:rsidTr="00AE28F9">
        <w:tc>
          <w:tcPr>
            <w:tcW w:w="0" w:type="auto"/>
            <w:shd w:val="clear" w:color="auto" w:fill="BFBFBF"/>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opcji dodatkowych</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E28F9">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oferty noclegu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nie może istnieć w bazie danych. Wprowadzane dane muszą spełniać wymagania dziedzinowe. Próba dodania istniejącej w bazie oferty noclegu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22"/>
        <w:gridCol w:w="241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oferty noclegu</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usunięcia nieistniejącej oferty noclegu skutkuje wyświetleniem komunikatu o błędzie, a baza pozostaje niezmieniona. W przypadku gdy oferta noclegu została wykupiona przez klienta pojawia się informacja z prośbą o anulowanie wszystkich rezerwacji, w których oferta noclegu została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16"/>
        <w:gridCol w:w="3567"/>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oferty noclegu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Oferta noclegu musi istnieć w bazie danych. Próba modyfikacji danych nie istniejącej oferty noclegu skutkuje wyświetleniem komunikatu o błędzie, a baza pozostaje niezmieniona. Nowe dane muszą być zgodne z wymaganiami dziedzinowymi. W przypadku gdy oferta noclegu została wykupiona przez klienta pojawia się informacja z prośbą o anulowanie wszystkich rezerwacji , w których oferta noclegu zostało wykupiona.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55"/>
        <w:gridCol w:w="3567"/>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oferty noclegu</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left="45"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Dodanie nowej hotelu przez szefa biura</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nie może istnieć w bazie danych. Wprowadzane dane muszą spełniać wymagania dziedzinowe. Próba dodania istniejącej w bazie hotelu skutkuje wyświetleniem komunikatu o błędzie, a baza pozostaje niezmieniona.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2430"/>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nowej hotelu</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Usuniecie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usunięcia nieistniejącego hotelu skutkuje wyświetleniem komunikatu o błędzie, a baza pozostaje niezmieniona.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3055"/>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240" w:lineRule="auto"/>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w:t>
            </w:r>
          </w:p>
          <w:p w:rsidR="00855E14" w:rsidRPr="00D1383C" w:rsidRDefault="00855E14" w:rsidP="00AE28F9">
            <w:pPr>
              <w:spacing w:after="0" w:line="0" w:lineRule="atLeast"/>
              <w:ind w:left="1440" w:right="-105" w:hanging="139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Edycja danych hotelu  przez szefa biura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Hotel musi istnieć w bazie danych. Próba modyfikacji danych nie istniejącej hotelu skutkuje wyświetleniem komunikatu o błędzie, a baza pozostaje niezmieniona. Nowe dane muszą być zgodne z wymaganiami dziedzinowymi. W przypadku gdy miejsce w hotelu zostało wykupione przez klienta pojawia się informacja z prośbą o anulowanie wszystkich rezerwacji, w których miejsce zostało wykupione.</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30"/>
        <w:gridCol w:w="3582"/>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Nowe dane hotelu</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left="45" w:right="-100" w:firstLine="15"/>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Powiadomienie dla rezerwujących</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zalegejących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zalegających z wpłatą zaliczki, wpłatą pełnej kwoty za wyjazd, dostarczeniem umowy lub dokumentów. Pracownik może wybrać w opcjach wyszukania, z którymi cechami zalegają klienci.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Jeżeli nie istnieje klient, który zalega z płatnościami zostanie wyświetlony komunikat “Brak klientów”.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89"/>
        <w:gridCol w:w="273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wyszukania</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Dane Rezerwacji </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klientów o określonych danych. W przypadku gdy imię i nazwisko się powtarza zostanie zwrócona lista klientów.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Klient o podanych danych musi istnieć w bazie. W przeciwnym wypadku wyświetlony zostanie komunikat braku klientów o podanych parametrach.</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10"/>
        <w:gridCol w:w="167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firmy</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pracowników o określonych danych. W przypadku gdy imię i nazwisko się powtarza zostanie zwrócona lista pracowników.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Pracownik o podanych danych musi istnieć w bazie. W przeciwnym wypadku wyświetlony zostanie komunikat braku pracowników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76"/>
        <w:gridCol w:w="2089"/>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organizatorów o określonych danych. W przypadku gdy dane występują  u kilku organizatorów zostanie zwrócona lista organizatorów.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Organizator o podanych danych musi istnieć w bazie. W przeciwnym wypadku wyświetlony zostanie komunikat braku organizatorów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2169"/>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organizatora</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przewoźników o określonych danych  W przypadku gdy dane się powtarzają zostanie zwrócona lista przewoźników.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Przewoźnik o podanych danych musi istnieć w bazie. W przeciwnym wypadku wyświetlony zostanie komunikat braku przewoźników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3069"/>
        <w:gridCol w:w="2209"/>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TRA/039</w:t>
      </w:r>
      <w:r w:rsidRPr="00D1383C">
        <w:rPr>
          <w:rFonts w:ascii="Times New Roman" w:eastAsia="Times New Roman" w:hAnsi="Times New Roman" w:cs="Times New Roman"/>
          <w:sz w:val="24"/>
          <w:szCs w:val="24"/>
          <w:lang w:eastAsia="pl-PL"/>
        </w:rPr>
        <w:t xml:space="preserve"> Wyszukanie oferty noclegu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noclegu o określonej liczbie miejsc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noclegu spełniające warunek w ramach wszystkich  ofert podróży.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43"/>
        <w:gridCol w:w="2082"/>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noclegu</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noclegu</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TRA/040</w:t>
      </w:r>
      <w:r w:rsidRPr="00D1383C">
        <w:rPr>
          <w:rFonts w:ascii="Times New Roman" w:eastAsia="Times New Roman" w:hAnsi="Times New Roman" w:cs="Times New Roman"/>
          <w:sz w:val="24"/>
          <w:szCs w:val="24"/>
          <w:lang w:eastAsia="pl-PL"/>
        </w:rPr>
        <w:t xml:space="preserve"> Wyszukanie oferty atrakcji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oferty atrakcji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oferty atrakcji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443"/>
        <w:gridCol w:w="2082"/>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atrakcji</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atrakcji</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TRA/041</w:t>
      </w:r>
      <w:r w:rsidRPr="00D1383C">
        <w:rPr>
          <w:rFonts w:ascii="Times New Roman" w:eastAsia="Times New Roman" w:hAnsi="Times New Roman" w:cs="Times New Roman"/>
          <w:sz w:val="24"/>
          <w:szCs w:val="24"/>
          <w:lang w:eastAsia="pl-PL"/>
        </w:rPr>
        <w:t xml:space="preserve"> Wyszukanie opcji dodatkowych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Wyszukanie opcji dodatkowych o określonej nazwie w ramach danej oferty pobytu. W przypadku gdy istnieje kilka ofert spełniających warunek zostanie zwrócona lista ofert.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Oferta o podanych parametrach musi istnieć w ramach określonej oferty pobytu. W przeciwnym wypadku wyświetlony zostanie komunikat braku oferty podanych parametrach. W przypadku nie podania oferty podróży zostaną wyświetlone opcje dodatkowe spełniające warunek w ramach wszystkich  ofert wyjazdu.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776"/>
        <w:gridCol w:w="261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dodatkowej</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oferty podróży</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opcji dodatkowych</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podróży</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TRA/042</w:t>
      </w:r>
      <w:r w:rsidRPr="00D1383C">
        <w:rPr>
          <w:rFonts w:ascii="Times New Roman" w:eastAsia="Times New Roman" w:hAnsi="Times New Roman" w:cs="Times New Roman"/>
          <w:sz w:val="24"/>
          <w:szCs w:val="24"/>
          <w:lang w:eastAsia="pl-PL"/>
        </w:rPr>
        <w:t xml:space="preserve"> Wyszukanie hotelu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 Wyszukanie hotelu o określonych danych. W przypadku gdy istnieje kilka hoteli spełniających warunek zostanie zwrócona lista hoteli.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Hotel o podanych parametrach musi istnieć w bazie. W przeciwnym wypadku wyświetlony zostanie komunikat braku hotelu o podanych parametrach.</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256"/>
        <w:gridCol w:w="133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hotelu</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hoteli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Wyszukanie uczestnika o określonych danych.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Klient może wyszukiwać jedynie uczestników zakupionej przez niego oferty. Przewoźnicy i organizatorzy pobytu mogą wyszukiwać jedynie uczestników przypisanych do ich 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198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TRA/044</w:t>
      </w:r>
      <w:r w:rsidRPr="00D1383C">
        <w:rPr>
          <w:rFonts w:ascii="Times New Roman" w:eastAsia="Times New Roman" w:hAnsi="Times New Roman" w:cs="Times New Roman"/>
          <w:sz w:val="24"/>
          <w:szCs w:val="24"/>
          <w:lang w:eastAsia="pl-PL"/>
        </w:rPr>
        <w:t xml:space="preserve"> Edycja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Opis. Edycja danych uczestnika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Uczestnik o podanych parametrach musi istnieć w bazie. W przeciwnym wypadku wyświetlony zostanie komunikat braku uczestnika o podanych  parametrach. W przypadku zmiany daty urodzenia  uczestnika trzeba usunąć wszystkich jego podopiecznych w przypadku gdy uczestnik stanie się niepełnoletni i przypisać towarzyszącego mu opiekuna.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69"/>
        <w:gridCol w:w="198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Usuwanie uczestnika o podanych danych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Uwarunkowania: Uczestnik o podanych parametrach musi istnieć w bazie. W przeciwnym wypadku wyświetlony zostanie komunikat braku uczestnika o podanych  parametrach. Jeżeli uczestnik ma przypisanych podopiecznych następuje usunięcie wszystkich z nich, a następnie usunięcie samego uczestnika.</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856"/>
        <w:gridCol w:w="198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TRA/046</w:t>
      </w:r>
      <w:r w:rsidRPr="00D1383C">
        <w:rPr>
          <w:rFonts w:ascii="Times New Roman" w:eastAsia="Times New Roman" w:hAnsi="Times New Roman" w:cs="Times New Roman"/>
          <w:sz w:val="24"/>
          <w:szCs w:val="24"/>
          <w:lang w:eastAsia="pl-PL"/>
        </w:rPr>
        <w:t xml:space="preserve"> Tworzenie raportów sprzedaży</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sprzedaży za określony przedział czasu, pozwalając na analizę poniesionych kosztów i uzyskanych przychodów.</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Podane dane muszą spełniać ograniczenia dziedzinowe. Podawany termin musi być wcześniejszy od obecnej daty. W podanym przedziale czasowym musiała zostać sprzedana przynajmniej jedna oferta, w przeciwnym wypadku pojawi się komunikat o braku danych do generowania raportu.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148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E28F9">
            <w:pPr>
              <w:spacing w:after="0" w:line="240" w:lineRule="auto"/>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ofert pobytu</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1483" w:type="dxa"/>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generuje raport płac pracowników za określony okres czasu</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Podawany termin musi być wcześniejszy od obecnej daty. Podani pracownicy muszą być zatrudnieni, w przeciwnym wypadku pojawi się komunikat o błędzie. Brak sprecyzowania pracowników powoduje wygenerowania raportu o wszystkich pracownikach.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350"/>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Przedział czasowy</w:t>
            </w:r>
          </w:p>
        </w:tc>
        <w:tc>
          <w:tcPr>
            <w:tcW w:w="1483" w:type="dxa"/>
          </w:tcPr>
          <w:p w:rsidR="00855E14" w:rsidRPr="00D1383C" w:rsidRDefault="00855E14" w:rsidP="00AE28F9">
            <w:pPr>
              <w:spacing w:after="0" w:line="240" w:lineRule="auto"/>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raportu</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1483" w:type="dxa"/>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Transakcja pozwala na wydruk rezerwacji dokonanej przez klienta</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Użytkownik musi być zalogowany w systemie.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63"/>
        <w:gridCol w:w="2181"/>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2181" w:type="dxa"/>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2181" w:type="dxa"/>
          </w:tcPr>
          <w:p w:rsidR="00855E14" w:rsidRPr="00D1383C" w:rsidRDefault="00855E14" w:rsidP="00AE28F9">
            <w:pPr>
              <w:spacing w:after="0" w:line="0" w:lineRule="atLeast"/>
              <w:ind w:right="-1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Wydruk rezerwacji</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tc>
        <w:tc>
          <w:tcPr>
            <w:tcW w:w="2181" w:type="dxa"/>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Logowanie do sytemu w celu autoryzacji swoich uprawnień  </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Musi istnieć osoba o podanym loginie i haśle. W przeciwnym wypadku zostanie wyświetlony komunikat „Błędny login lub hasło”</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949"/>
        <w:gridCol w:w="16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483" w:type="dxa"/>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Pracowników</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c>
          <w:tcPr>
            <w:tcW w:w="1483" w:type="dxa"/>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Pracownika</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Szefa</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Przewoźników</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Organizatorów pobytu</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TRA/050</w:t>
      </w:r>
      <w:r w:rsidRPr="00D1383C">
        <w:rPr>
          <w:rFonts w:ascii="Times New Roman" w:eastAsia="Times New Roman" w:hAnsi="Times New Roman" w:cs="Times New Roman"/>
          <w:sz w:val="24"/>
          <w:szCs w:val="24"/>
          <w:lang w:eastAsia="pl-PL"/>
        </w:rPr>
        <w:t xml:space="preserve"> Wysyłanie emaili</w:t>
      </w: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Opis. Wysyłanie maili informacyjnych do uczestników</w:t>
      </w:r>
      <w:r w:rsidRPr="00D1383C">
        <w:rPr>
          <w:rFonts w:ascii="Times New Roman" w:eastAsia="Times New Roman" w:hAnsi="Times New Roman" w:cs="Times New Roman"/>
          <w:sz w:val="29"/>
          <w:szCs w:val="29"/>
          <w:lang w:eastAsia="pl-PL"/>
        </w:rPr>
        <w:t>.</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Uwarunkowania: Uczestnicy muszą istnieć w bazie, w przeciwnym wypadku pojawia się komunikat o niewłaściwych odbiorcach.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036"/>
        <w:gridCol w:w="1483"/>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1483" w:type="dxa"/>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Użytkownik</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83" w:type="dxa"/>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Klientów</w:t>
            </w:r>
          </w:p>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Uczestników</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r w:rsidRPr="00D1383C">
              <w:rPr>
                <w:rFonts w:ascii="Times New Roman" w:eastAsia="Times New Roman" w:hAnsi="Times New Roman" w:cs="Times New Roman"/>
                <w:sz w:val="24"/>
                <w:szCs w:val="24"/>
                <w:lang w:eastAsia="pl-PL"/>
              </w:rPr>
              <w:br/>
              <w:t>Treść wiadomości</w:t>
            </w:r>
          </w:p>
        </w:tc>
        <w:tc>
          <w:tcPr>
            <w:tcW w:w="1483" w:type="dxa"/>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Emaile</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Wyszukiwanie rezerwacji o określonych parametrach</w:t>
      </w: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Uwarunkowania: Rezerwacja musi istnieć w bazie danych. Podane dane muszą spełniać ograniczenia dziedzinowe. Klient może wyszukać tylko swoje rezerwacje.</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656"/>
        <w:gridCol w:w="265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uczestnika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rezerwacji</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p w:rsidR="00855E14" w:rsidRPr="00D1383C" w:rsidRDefault="00855E14" w:rsidP="00855E14">
      <w:pPr>
        <w:spacing w:after="0" w:line="240" w:lineRule="auto"/>
        <w:ind w:firstLine="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Opis. Edycja danych uczestnika </w:t>
      </w:r>
      <w:r w:rsidRPr="00D1383C">
        <w:rPr>
          <w:rFonts w:ascii="Times New Roman" w:eastAsia="Times New Roman" w:hAnsi="Times New Roman" w:cs="Times New Roman"/>
          <w:sz w:val="29"/>
          <w:szCs w:val="29"/>
          <w:lang w:eastAsia="pl-PL"/>
        </w:rPr>
        <w:t> </w:t>
      </w:r>
    </w:p>
    <w:p w:rsidR="00855E14" w:rsidRPr="00D1383C" w:rsidRDefault="00855E14" w:rsidP="00855E14">
      <w:pPr>
        <w:spacing w:after="0" w:line="240" w:lineRule="auto"/>
        <w:ind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20"/>
        <w:jc w:val="both"/>
        <w:rPr>
          <w:rFonts w:ascii="Times New Roman" w:eastAsia="Times New Roman" w:hAnsi="Times New Roman" w:cs="Times New Roman"/>
          <w:sz w:val="29"/>
          <w:szCs w:val="29"/>
          <w:lang w:eastAsia="pl-PL"/>
        </w:rPr>
      </w:pPr>
      <w:r w:rsidRPr="00D1383C">
        <w:rPr>
          <w:rFonts w:ascii="Times New Roman" w:eastAsia="Times New Roman" w:hAnsi="Times New Roman" w:cs="Times New Roman"/>
          <w:sz w:val="24"/>
          <w:szCs w:val="24"/>
          <w:lang w:eastAsia="pl-PL"/>
        </w:rPr>
        <w:t xml:space="preserve">Uwarunkowania: Podane dane muszą spełniać ograniczenia dziedzinowe. Klient o podanych parametrach musi istnieć w bazie. W przeciwnym wypadku wyświetlony zostanie komunikat braku uczestnika o podanych  parametrach. </w:t>
      </w:r>
      <w:r w:rsidRPr="00D1383C">
        <w:rPr>
          <w:rFonts w:ascii="Times New Roman" w:eastAsia="Times New Roman" w:hAnsi="Times New Roman" w:cs="Times New Roman"/>
          <w:sz w:val="29"/>
          <w:szCs w:val="29"/>
          <w:lang w:eastAsia="pl-PL"/>
        </w:rPr>
        <w:t> </w:t>
      </w:r>
      <w:r w:rsidRPr="00D1383C">
        <w:rPr>
          <w:rFonts w:ascii="Times New Roman" w:eastAsia="Times New Roman" w:hAnsi="Times New Roman" w:cs="Times New Roman"/>
          <w:sz w:val="24"/>
          <w:szCs w:val="24"/>
          <w:lang w:eastAsia="pl-PL"/>
        </w:rPr>
        <w:br/>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1449"/>
        <w:gridCol w:w="2310"/>
        <w:gridCol w:w="1436"/>
      </w:tblGrid>
      <w:tr w:rsidR="00855E14" w:rsidRPr="00D1383C" w:rsidTr="00AE28F9">
        <w:tc>
          <w:tcPr>
            <w:tcW w:w="0" w:type="auto"/>
            <w:shd w:val="clear" w:color="auto" w:fill="BFBFBF"/>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Wejście</w:t>
            </w:r>
          </w:p>
        </w:tc>
        <w:tc>
          <w:tcPr>
            <w:tcW w:w="0" w:type="auto"/>
            <w:shd w:val="clear" w:color="auto" w:fill="BFBFBF"/>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Wyjście</w:t>
            </w:r>
          </w:p>
        </w:tc>
      </w:tr>
      <w:tr w:rsidR="00855E14" w:rsidRPr="00D1383C" w:rsidTr="00AE28F9">
        <w:trPr>
          <w:trHeight w:val="305"/>
        </w:trPr>
        <w:tc>
          <w:tcPr>
            <w:tcW w:w="0" w:type="auto"/>
          </w:tcPr>
          <w:p w:rsidR="00855E14" w:rsidRPr="00D1383C" w:rsidRDefault="00855E14" w:rsidP="00AE28F9">
            <w:pPr>
              <w:spacing w:after="0" w:line="0" w:lineRule="atLeast"/>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Użytkownik</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E28F9">
            <w:pPr>
              <w:spacing w:after="0" w:line="0" w:lineRule="atLeast"/>
              <w:ind w:left="1440" w:right="-100" w:hanging="140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Komunikat</w:t>
            </w:r>
          </w:p>
        </w:tc>
      </w:tr>
      <w:tr w:rsidR="00855E14" w:rsidRPr="00D1383C" w:rsidTr="00AE28F9">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Baza danych</w:t>
            </w:r>
          </w:p>
        </w:tc>
        <w:tc>
          <w:tcPr>
            <w:tcW w:w="0" w:type="auto"/>
          </w:tcPr>
          <w:p w:rsidR="00855E14" w:rsidRPr="00D1383C" w:rsidRDefault="00855E14" w:rsidP="00AE28F9">
            <w:pPr>
              <w:spacing w:after="0" w:line="240" w:lineRule="auto"/>
              <w:ind w:left="1440" w:hanging="144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c>
          <w:tcPr>
            <w:tcW w:w="0" w:type="auto"/>
          </w:tcPr>
          <w:p w:rsidR="00855E14" w:rsidRPr="00D1383C" w:rsidRDefault="00855E14" w:rsidP="00AE28F9">
            <w:pPr>
              <w:spacing w:after="0" w:line="0" w:lineRule="atLeast"/>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Dane klienta</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ind w:left="3540"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7</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  </w:t>
      </w:r>
      <w:r w:rsidRPr="00D1383C">
        <w:rPr>
          <w:rFonts w:ascii="Times New Roman" w:eastAsia="Times New Roman" w:hAnsi="Times New Roman" w:cs="Times New Roman"/>
          <w:b/>
          <w:bCs/>
          <w:sz w:val="24"/>
          <w:szCs w:val="24"/>
          <w:lang w:eastAsia="pl-PL"/>
        </w:rPr>
        <w:tab/>
        <w:t>KLIENT</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konta każdego klienta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 </w:t>
      </w:r>
      <w:r w:rsidRPr="00D1383C">
        <w:rPr>
          <w:rFonts w:ascii="Times New Roman" w:eastAsia="Times New Roman" w:hAnsi="Times New Roman" w:cs="Times New Roman"/>
          <w:sz w:val="24"/>
          <w:szCs w:val="24"/>
          <w:lang w:eastAsia="pl-PL"/>
        </w:rPr>
        <w:t>Wykaz atrybutów encji typu KLIENT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2910"/>
        <w:gridCol w:w="2835"/>
        <w:gridCol w:w="146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10"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60"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60"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Miejscowosc</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login do konta w systemie</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1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6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Login,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IdKlienta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    </w:t>
      </w:r>
      <w:r w:rsidRPr="00D1383C">
        <w:rPr>
          <w:rFonts w:ascii="Times New Roman" w:eastAsia="Times New Roman" w:hAnsi="Times New Roman" w:cs="Times New Roman"/>
          <w:b/>
          <w:bCs/>
          <w:sz w:val="24"/>
          <w:szCs w:val="24"/>
          <w:lang w:eastAsia="pl-PL"/>
        </w:rPr>
        <w:tab/>
        <w:t>UCZESTNIK</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uczestnika wyjazdu</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7.2. </w:t>
      </w:r>
      <w:r w:rsidRPr="00D1383C">
        <w:rPr>
          <w:rFonts w:ascii="Times New Roman" w:eastAsia="Times New Roman" w:hAnsi="Times New Roman" w:cs="Times New Roman"/>
          <w:sz w:val="24"/>
          <w:szCs w:val="24"/>
          <w:lang w:eastAsia="pl-PL"/>
        </w:rPr>
        <w:t>Wykaz atrybutów encji typu UCZESTNIK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69"/>
        <w:gridCol w:w="2932"/>
        <w:gridCol w:w="3080"/>
        <w:gridCol w:w="133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3150"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Uczestnika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Znizka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przysługująca uczestnikowi</w:t>
            </w:r>
          </w:p>
        </w:tc>
        <w:tc>
          <w:tcPr>
            <w:tcW w:w="315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zmiennoprzecinkowa</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IdUczestnika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IdUczestnika</w:t>
      </w:r>
    </w:p>
    <w:p w:rsidR="00855E14" w:rsidRPr="00611B0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ENC/003    </w:t>
      </w:r>
      <w:r w:rsidRPr="00D1383C">
        <w:rPr>
          <w:rFonts w:ascii="Times New Roman" w:eastAsia="Times New Roman" w:hAnsi="Times New Roman" w:cs="Times New Roman"/>
          <w:b/>
          <w:bCs/>
          <w:sz w:val="24"/>
          <w:szCs w:val="24"/>
          <w:lang w:eastAsia="pl-PL"/>
        </w:rPr>
        <w:tab/>
        <w:t>PRZEWOŹNIK</w:t>
      </w:r>
    </w:p>
    <w:p w:rsidR="00855E14" w:rsidRPr="00D1383C" w:rsidRDefault="00855E14" w:rsidP="00855E14">
      <w:pPr>
        <w:spacing w:after="0" w:line="240" w:lineRule="auto"/>
        <w:ind w:left="1410"/>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każdego przewoźnika związanego z biurem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7.3. </w:t>
      </w:r>
      <w:r w:rsidRPr="00D1383C">
        <w:rPr>
          <w:rFonts w:ascii="Times New Roman" w:eastAsia="Times New Roman" w:hAnsi="Times New Roman" w:cs="Times New Roman"/>
          <w:sz w:val="24"/>
          <w:szCs w:val="24"/>
          <w:lang w:eastAsia="pl-PL"/>
        </w:rPr>
        <w:t>Wykaz atrybutów encji typu PRZEWOŹNIK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22"/>
        <w:gridCol w:w="2896"/>
        <w:gridCol w:w="1889"/>
        <w:gridCol w:w="210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IdPrzewoźnika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przewoźnika</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r w:rsidRPr="00D1383C">
        <w:rPr>
          <w:rFonts w:ascii="Times New Roman" w:eastAsia="Times New Roman" w:hAnsi="Times New Roman" w:cs="Times New Roman"/>
          <w:sz w:val="24"/>
          <w:szCs w:val="24"/>
          <w:lang w:eastAsia="pl-PL"/>
        </w:rPr>
        <w:t xml:space="preserve"> </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IdPrzewoźnika, LoginPrzewoźnika</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IdPrzewoźnika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    </w:t>
      </w:r>
      <w:r w:rsidRPr="00D1383C">
        <w:rPr>
          <w:rFonts w:ascii="Times New Roman" w:eastAsia="Times New Roman" w:hAnsi="Times New Roman" w:cs="Times New Roman"/>
          <w:b/>
          <w:bCs/>
          <w:sz w:val="24"/>
          <w:szCs w:val="24"/>
          <w:lang w:eastAsia="pl-PL"/>
        </w:rPr>
        <w:tab/>
        <w:t>ORGANIZATOR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firmy organizującej pobyt, w tym nocleg i atrakcje</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7.4. </w:t>
      </w:r>
      <w:r w:rsidRPr="00D1383C">
        <w:rPr>
          <w:rFonts w:ascii="Times New Roman" w:eastAsia="Times New Roman" w:hAnsi="Times New Roman" w:cs="Times New Roman"/>
          <w:sz w:val="24"/>
          <w:szCs w:val="24"/>
          <w:lang w:eastAsia="pl-PL"/>
        </w:rPr>
        <w:t>Wykaz atrybutów encji typu ORGANIZATOR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135"/>
        <w:gridCol w:w="2806"/>
        <w:gridCol w:w="1972"/>
        <w:gridCol w:w="209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0"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3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IdOrganizatora</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organizatora</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3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3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1980"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3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LoginOrganizatora, </w:t>
      </w:r>
      <w:r w:rsidRPr="00D1383C">
        <w:rPr>
          <w:rFonts w:ascii="Times New Roman" w:eastAsia="Times New Roman" w:hAnsi="Times New Roman" w:cs="Times New Roman"/>
          <w:sz w:val="24"/>
          <w:szCs w:val="24"/>
          <w:lang w:eastAsia="pl-PL"/>
        </w:rPr>
        <w:t>IdOrganizatora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IdOrganizatora</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611B0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    </w:t>
      </w:r>
      <w:r w:rsidRPr="00D1383C">
        <w:rPr>
          <w:rFonts w:ascii="Times New Roman" w:eastAsia="Times New Roman" w:hAnsi="Times New Roman" w:cs="Times New Roman"/>
          <w:b/>
          <w:bCs/>
          <w:sz w:val="24"/>
          <w:szCs w:val="24"/>
          <w:lang w:eastAsia="pl-PL"/>
        </w:rPr>
        <w:tab/>
        <w:t>PRACOWNIK</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pracownika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lastRenderedPageBreak/>
        <w:t xml:space="preserve">Tab. 7.5. </w:t>
      </w:r>
      <w:r w:rsidRPr="00D1383C">
        <w:rPr>
          <w:rFonts w:ascii="Times New Roman" w:eastAsia="Times New Roman" w:hAnsi="Times New Roman" w:cs="Times New Roman"/>
          <w:sz w:val="24"/>
          <w:szCs w:val="24"/>
          <w:lang w:eastAsia="pl-PL"/>
        </w:rPr>
        <w:t>Wykaz atrybutów encji typu PRACOWNIK</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42"/>
        <w:gridCol w:w="2850"/>
        <w:gridCol w:w="1889"/>
        <w:gridCol w:w="203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pracownika </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Telefon kontaktowy </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sprzedanych wycieczek w miesiącu</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Przyznana premia za wyniki sprzedaży</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Wartość procentowa</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NIP, LoginPracownika,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IdPracownika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    </w:t>
      </w:r>
      <w:r w:rsidRPr="00D1383C">
        <w:rPr>
          <w:rFonts w:ascii="Times New Roman" w:eastAsia="Times New Roman" w:hAnsi="Times New Roman" w:cs="Times New Roman"/>
          <w:b/>
          <w:bCs/>
          <w:sz w:val="24"/>
          <w:szCs w:val="24"/>
          <w:lang w:eastAsia="pl-PL"/>
        </w:rPr>
        <w:tab/>
        <w:t>SZEF BIURA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szefa biura</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7.6. </w:t>
      </w:r>
      <w:r w:rsidRPr="00D1383C">
        <w:rPr>
          <w:rFonts w:ascii="Times New Roman" w:eastAsia="Times New Roman" w:hAnsi="Times New Roman" w:cs="Times New Roman"/>
          <w:sz w:val="24"/>
          <w:szCs w:val="24"/>
          <w:lang w:eastAsia="pl-PL"/>
        </w:rPr>
        <w:t>Wykaz atrybutów encji typu SZEF BIURA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3052"/>
        <w:gridCol w:w="1889"/>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89"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Szefa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Imię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zamieszkania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zamieszkania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urodzenia użytkownika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 </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LoginSzefa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 do konta w systemie</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wysokość pensji pracownika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dodatnia liczba rzeczywista</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do konta w systemie</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18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Klucze kandydujące: NIP, LoginSzefa,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Klucz główny: </w:t>
      </w:r>
      <w:r w:rsidRPr="00D1383C">
        <w:rPr>
          <w:rFonts w:ascii="Times New Roman" w:eastAsia="Times New Roman" w:hAnsi="Times New Roman" w:cs="Times New Roman"/>
          <w:sz w:val="24"/>
          <w:szCs w:val="24"/>
          <w:lang w:eastAsia="pl-PL"/>
        </w:rPr>
        <w:t>IdSzefa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Silna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ENC/007    </w:t>
      </w:r>
      <w:r w:rsidRPr="00D1383C">
        <w:rPr>
          <w:rFonts w:ascii="Times New Roman" w:eastAsia="Times New Roman" w:hAnsi="Times New Roman" w:cs="Times New Roman"/>
          <w:b/>
          <w:bCs/>
          <w:sz w:val="24"/>
          <w:szCs w:val="24"/>
          <w:lang w:eastAsia="pl-PL"/>
        </w:rPr>
        <w:tab/>
        <w:t>OFERTA POBYTU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pobytu,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7.7. </w:t>
      </w:r>
      <w:r w:rsidRPr="00D1383C">
        <w:rPr>
          <w:rFonts w:ascii="Times New Roman" w:eastAsia="Times New Roman" w:hAnsi="Times New Roman" w:cs="Times New Roman"/>
          <w:sz w:val="24"/>
          <w:szCs w:val="24"/>
          <w:lang w:eastAsia="pl-PL"/>
        </w:rPr>
        <w:t>Wykaz atrybutów encji typu OFERTA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95"/>
        <w:gridCol w:w="3052"/>
        <w:gridCol w:w="2958"/>
        <w:gridCol w:w="1417"/>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958"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41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w którym będzie odbywać się wycieczka</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20 znaków</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pobytu</w:t>
            </w:r>
          </w:p>
        </w:tc>
        <w:tc>
          <w:tcPr>
            <w:tcW w:w="295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rozpoczęcia wycieczki</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zakończenia wycieczki</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udaje się wycieczka</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50 znaków</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jaką musi zapłacić klient</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poniesie biuro</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miejsc przewidzianych na wyjazd</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Wolne miejsca w ramach oferty</w:t>
            </w:r>
          </w:p>
        </w:tc>
        <w:tc>
          <w:tcPr>
            <w:tcW w:w="29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41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IdOferty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IdOferty</w:t>
      </w: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Słab</w:t>
      </w:r>
      <w:r>
        <w:rPr>
          <w:rFonts w:ascii="Times New Roman" w:eastAsia="Times New Roman" w:hAnsi="Times New Roman" w:cs="Times New Roman"/>
          <w:i/>
          <w:iCs/>
          <w:sz w:val="24"/>
          <w:szCs w:val="24"/>
          <w:lang w:eastAsia="pl-PL"/>
        </w:rPr>
        <w:t>a</w:t>
      </w: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Default="00855E14" w:rsidP="00855E14">
      <w:pPr>
        <w:spacing w:after="0" w:line="240" w:lineRule="auto"/>
        <w:jc w:val="both"/>
        <w:rPr>
          <w:rFonts w:ascii="Times New Roman" w:eastAsia="Times New Roman" w:hAnsi="Times New Roman" w:cs="Times New Roman"/>
          <w:i/>
          <w:iCs/>
          <w:sz w:val="24"/>
          <w:szCs w:val="24"/>
          <w:lang w:eastAsia="pl-PL"/>
        </w:rPr>
      </w:pP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ENC/008    </w:t>
      </w:r>
      <w:r w:rsidRPr="00D1383C">
        <w:rPr>
          <w:rFonts w:ascii="Times New Roman" w:eastAsia="Times New Roman" w:hAnsi="Times New Roman" w:cs="Times New Roman"/>
          <w:b/>
          <w:bCs/>
          <w:sz w:val="24"/>
          <w:szCs w:val="24"/>
          <w:lang w:eastAsia="pl-PL"/>
        </w:rPr>
        <w:tab/>
        <w:t>OFERTA TRANSPORTU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transportu, z której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7.8. </w:t>
      </w:r>
      <w:r w:rsidRPr="00D1383C">
        <w:rPr>
          <w:rFonts w:ascii="Times New Roman" w:eastAsia="Times New Roman" w:hAnsi="Times New Roman" w:cs="Times New Roman"/>
          <w:sz w:val="24"/>
          <w:szCs w:val="24"/>
          <w:lang w:eastAsia="pl-PL"/>
        </w:rPr>
        <w:t>Wykaz atrybutów encji typu OFERTA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602"/>
        <w:gridCol w:w="2739"/>
        <w:gridCol w:w="2350"/>
        <w:gridCol w:w="132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854"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449"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83"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83"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z której rusza wycieczka</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z którego rusza wycieczka</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do której przybywa wycieczka</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do którego przybywa wycieczka</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zbiórki przed wyjazdem</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 wyjazdu wycieczki</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Przewidywany czas podróży</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Godzinowy</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Typ środka transportu</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transportu dla jednej osoby</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285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przewoźnika</w:t>
            </w:r>
          </w:p>
        </w:tc>
        <w:tc>
          <w:tcPr>
            <w:tcW w:w="244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383"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Słaba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    </w:t>
      </w:r>
      <w:r w:rsidRPr="00D1383C">
        <w:rPr>
          <w:rFonts w:ascii="Times New Roman" w:eastAsia="Times New Roman" w:hAnsi="Times New Roman" w:cs="Times New Roman"/>
          <w:b/>
          <w:bCs/>
          <w:sz w:val="24"/>
          <w:szCs w:val="24"/>
          <w:lang w:eastAsia="pl-PL"/>
        </w:rPr>
        <w:tab/>
        <w:t>OFERTA NOCLEGU</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noclegowych,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7.9. </w:t>
      </w:r>
      <w:r w:rsidRPr="00D1383C">
        <w:rPr>
          <w:rFonts w:ascii="Times New Roman" w:eastAsia="Times New Roman" w:hAnsi="Times New Roman" w:cs="Times New Roman"/>
          <w:sz w:val="24"/>
          <w:szCs w:val="24"/>
          <w:lang w:eastAsia="pl-PL"/>
        </w:rPr>
        <w:t>Wykaz atrybutów encji typu OFERTA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843"/>
        <w:gridCol w:w="226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3"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noclegowej</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highlight w:val="black"/>
                <w:lang w:eastAsia="pl-PL"/>
              </w:rPr>
            </w:pPr>
            <w:r w:rsidRPr="00D1383C">
              <w:rPr>
                <w:rFonts w:ascii="Times New Roman" w:eastAsia="Times New Roman" w:hAnsi="Times New Roman" w:cs="Times New Roman"/>
                <w:sz w:val="24"/>
                <w:szCs w:val="24"/>
                <w:lang w:eastAsia="pl-PL"/>
              </w:rPr>
              <w:t>Plik w formacie .txt</w:t>
            </w:r>
          </w:p>
        </w:tc>
        <w:tc>
          <w:tcPr>
            <w:tcW w:w="226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dostępnych miejsc noclegowych</w:t>
            </w: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w:t>
      </w:r>
      <w:r>
        <w:rPr>
          <w:rFonts w:ascii="Times New Roman" w:eastAsia="Times New Roman" w:hAnsi="Times New Roman" w:cs="Times New Roman"/>
          <w:bCs/>
          <w:i/>
          <w:sz w:val="24"/>
          <w:szCs w:val="24"/>
          <w:lang w:eastAsia="pl-PL"/>
        </w:rPr>
        <w:t>a</w:t>
      </w:r>
    </w:p>
    <w:p w:rsidR="00855E14"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Cs/>
          <w:i/>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    </w:t>
      </w:r>
      <w:r w:rsidRPr="00D1383C">
        <w:rPr>
          <w:rFonts w:ascii="Times New Roman" w:eastAsia="Times New Roman" w:hAnsi="Times New Roman" w:cs="Times New Roman"/>
          <w:b/>
          <w:bCs/>
          <w:sz w:val="24"/>
          <w:szCs w:val="24"/>
          <w:lang w:eastAsia="pl-PL"/>
        </w:rPr>
        <w:tab/>
        <w:t>HOTEL</w:t>
      </w:r>
    </w:p>
    <w:p w:rsidR="00855E14" w:rsidRPr="00D1383C" w:rsidRDefault="00855E14" w:rsidP="00855E14">
      <w:pPr>
        <w:spacing w:after="0" w:line="240" w:lineRule="auto"/>
        <w:ind w:left="1425" w:hanging="127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hotelowych,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7.10. </w:t>
      </w:r>
      <w:r w:rsidRPr="00D1383C">
        <w:rPr>
          <w:rFonts w:ascii="Times New Roman" w:eastAsia="Times New Roman" w:hAnsi="Times New Roman" w:cs="Times New Roman"/>
          <w:sz w:val="24"/>
          <w:szCs w:val="24"/>
          <w:lang w:eastAsia="pl-PL"/>
        </w:rPr>
        <w:t>Wykaz atrybutów encji typu HOTEL</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2"/>
        <w:gridCol w:w="3034"/>
        <w:gridCol w:w="2824"/>
        <w:gridCol w:w="1311"/>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hotelu</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miejscowości, w której znajduje się hotel</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hotel</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Szczegółowy opis oferty hotelowej</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określająca standard hotelowy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&lt;= 5</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_</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kontaktowy do hotelu</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z hotelem</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IdHotelu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IdHotelu</w:t>
      </w:r>
    </w:p>
    <w:p w:rsidR="00855E14" w:rsidRPr="00D1383C" w:rsidRDefault="00855E14" w:rsidP="00855E14">
      <w:pPr>
        <w:spacing w:after="0" w:line="240" w:lineRule="auto"/>
        <w:jc w:val="both"/>
        <w:rPr>
          <w:rFonts w:ascii="Times New Roman" w:eastAsia="Times New Roman" w:hAnsi="Times New Roman" w:cs="Times New Roman"/>
          <w:bCs/>
          <w:i/>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ENC/011    </w:t>
      </w:r>
      <w:r w:rsidRPr="00D1383C">
        <w:rPr>
          <w:rFonts w:ascii="Times New Roman" w:eastAsia="Times New Roman" w:hAnsi="Times New Roman" w:cs="Times New Roman"/>
          <w:b/>
          <w:bCs/>
          <w:sz w:val="24"/>
          <w:szCs w:val="24"/>
          <w:lang w:eastAsia="pl-PL"/>
        </w:rPr>
        <w:tab/>
        <w:t>OPCJA DODATKOWA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 opcj dodatkowych,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lastRenderedPageBreak/>
        <w:t xml:space="preserve">Tab. 7.11. </w:t>
      </w:r>
      <w:r w:rsidRPr="00D1383C">
        <w:rPr>
          <w:rFonts w:ascii="Times New Roman" w:eastAsia="Times New Roman" w:hAnsi="Times New Roman" w:cs="Times New Roman"/>
          <w:sz w:val="24"/>
          <w:szCs w:val="24"/>
          <w:lang w:eastAsia="pl-PL"/>
        </w:rPr>
        <w:t>Wykaz atrybutów encji typu OPCJE DODATKOWE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984"/>
        <w:gridCol w:w="2127"/>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984"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2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opcji</w:t>
            </w:r>
          </w:p>
        </w:tc>
        <w:tc>
          <w:tcPr>
            <w:tcW w:w="198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127"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opcji dodatkowej</w:t>
            </w:r>
          </w:p>
        </w:tc>
        <w:tc>
          <w:tcPr>
            <w:tcW w:w="198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12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98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 w formacie .txt</w:t>
            </w:r>
          </w:p>
        </w:tc>
        <w:tc>
          <w:tcPr>
            <w:tcW w:w="212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 NazwaOpcji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ENC/012    </w:t>
      </w:r>
      <w:r w:rsidRPr="00D1383C">
        <w:rPr>
          <w:rFonts w:ascii="Times New Roman" w:eastAsia="Times New Roman" w:hAnsi="Times New Roman" w:cs="Times New Roman"/>
          <w:b/>
          <w:bCs/>
          <w:sz w:val="24"/>
          <w:szCs w:val="24"/>
          <w:lang w:eastAsia="pl-PL"/>
        </w:rPr>
        <w:tab/>
        <w:t>OFERTA ATRAKCJI</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oferty atrakcji z których korzystają uczestnicy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720" w:firstLine="720"/>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20" w:firstLine="720"/>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7.12. </w:t>
      </w:r>
      <w:r w:rsidRPr="00D1383C">
        <w:rPr>
          <w:rFonts w:ascii="Times New Roman" w:eastAsia="Times New Roman" w:hAnsi="Times New Roman" w:cs="Times New Roman"/>
          <w:sz w:val="24"/>
          <w:szCs w:val="24"/>
          <w:lang w:eastAsia="pl-PL"/>
        </w:rPr>
        <w:t>Wykaz atrybutów encji typu OFERTA ATRAKCJI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oferty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atrakcji</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 opcji dodatkowej</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plik.txt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    </w:t>
      </w:r>
      <w:r w:rsidRPr="00D1383C">
        <w:rPr>
          <w:rFonts w:ascii="Times New Roman" w:eastAsia="Times New Roman" w:hAnsi="Times New Roman" w:cs="Times New Roman"/>
          <w:b/>
          <w:bCs/>
          <w:sz w:val="24"/>
          <w:szCs w:val="24"/>
          <w:lang w:eastAsia="pl-PL"/>
        </w:rPr>
        <w:tab/>
        <w:t>FIRMA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zawiera dane konieczne do weryfikacji firm</w:t>
      </w:r>
    </w:p>
    <w:p w:rsidR="00855E14" w:rsidRPr="00D1383C" w:rsidRDefault="00855E14" w:rsidP="00855E14">
      <w:pPr>
        <w:spacing w:after="0" w:line="240" w:lineRule="auto"/>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7.13. </w:t>
      </w:r>
      <w:r w:rsidRPr="00D1383C">
        <w:rPr>
          <w:rFonts w:ascii="Times New Roman" w:eastAsia="Times New Roman" w:hAnsi="Times New Roman" w:cs="Times New Roman"/>
          <w:sz w:val="24"/>
          <w:szCs w:val="24"/>
          <w:lang w:eastAsia="pl-PL"/>
        </w:rPr>
        <w:t>Wykaz atrybutów encji typu FIRMA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06"/>
        <w:gridCol w:w="3052"/>
        <w:gridCol w:w="2835"/>
        <w:gridCol w:w="131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835"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31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31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konta bankowego</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 9999 9999 9999 9999 9999 9999</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 99 99 999</w:t>
            </w:r>
          </w:p>
        </w:tc>
        <w:tc>
          <w:tcPr>
            <w:tcW w:w="13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NIP</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 identyfikacyjny podatnika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Liczbowy formatu 999-99-99-999</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na której znajduje się firma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 pocztowy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 99-999</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Miejscowość, w której znajduje się firma</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Max. 30 znaków</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kontaktowy do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Znakowy postaci</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kontaktowy do firmy</w:t>
            </w:r>
          </w:p>
        </w:tc>
        <w:tc>
          <w:tcPr>
            <w:tcW w:w="28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Alfanumeryczny, w formacie standardowym URL</w:t>
            </w:r>
          </w:p>
        </w:tc>
        <w:tc>
          <w:tcPr>
            <w:tcW w:w="13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IdFirmy, NIP, REGON</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IdFirmy</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    </w:t>
      </w:r>
      <w:r w:rsidRPr="00D1383C">
        <w:rPr>
          <w:rFonts w:ascii="Times New Roman" w:eastAsia="Times New Roman" w:hAnsi="Times New Roman" w:cs="Times New Roman"/>
          <w:b/>
          <w:bCs/>
          <w:sz w:val="24"/>
          <w:szCs w:val="24"/>
          <w:lang w:eastAsia="pl-PL"/>
        </w:rPr>
        <w:tab/>
        <w:t>REZERWACJA</w:t>
      </w:r>
    </w:p>
    <w:p w:rsidR="00855E14" w:rsidRPr="00D1383C" w:rsidRDefault="00855E14" w:rsidP="00855E14">
      <w:pPr>
        <w:spacing w:after="0" w:line="240" w:lineRule="auto"/>
        <w:ind w:left="1425" w:hanging="1425"/>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przestawia dane rezerwacji dokonanej przez klienata dla uczestników.                 </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left="1425" w:hanging="9"/>
        <w:jc w:val="both"/>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25" w:hanging="9"/>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7.14. </w:t>
      </w:r>
      <w:r w:rsidRPr="00D1383C">
        <w:rPr>
          <w:rFonts w:ascii="Times New Roman" w:eastAsia="Times New Roman" w:hAnsi="Times New Roman" w:cs="Times New Roman"/>
          <w:sz w:val="24"/>
          <w:szCs w:val="24"/>
          <w:lang w:eastAsia="pl-PL"/>
        </w:rPr>
        <w:t>Wykaz atrybutów encji typu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76"/>
        <w:gridCol w:w="2997"/>
        <w:gridCol w:w="2549"/>
        <w:gridCol w:w="1489"/>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593"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51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 rezerwacji</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1518"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rezerwacji przez klienta</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umowy</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dostarczenia wymaganych dokumentów</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zaliczki</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wpłaty pełnej kwoty</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Łączna kwota do zapłaty przez klienta</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Łączny koszt poniesiony przez biuro</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5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Pole oznaczające potwierdzenie rezerwacji</w:t>
            </w:r>
          </w:p>
        </w:tc>
        <w:tc>
          <w:tcPr>
            <w:tcW w:w="259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Bitowy</w:t>
            </w:r>
          </w:p>
        </w:tc>
        <w:tc>
          <w:tcPr>
            <w:tcW w:w="151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IdRezerwacji</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lastRenderedPageBreak/>
        <w:t>Klucz główny: IdRezerwacji</w:t>
      </w:r>
    </w:p>
    <w:p w:rsidR="00855E14"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Charakter encji: </w:t>
      </w:r>
      <w:r w:rsidRPr="00D1383C">
        <w:rPr>
          <w:rFonts w:ascii="Times New Roman" w:eastAsia="Times New Roman" w:hAnsi="Times New Roman" w:cs="Times New Roman"/>
          <w:bCs/>
          <w:i/>
          <w:sz w:val="24"/>
          <w:szCs w:val="24"/>
          <w:lang w:eastAsia="pl-PL"/>
        </w:rPr>
        <w:t>Silna</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    </w:t>
      </w:r>
      <w:r w:rsidRPr="00D1383C">
        <w:rPr>
          <w:rFonts w:ascii="Times New Roman" w:eastAsia="Times New Roman" w:hAnsi="Times New Roman" w:cs="Times New Roman"/>
          <w:b/>
          <w:bCs/>
          <w:sz w:val="24"/>
          <w:szCs w:val="24"/>
          <w:lang w:eastAsia="pl-PL"/>
        </w:rPr>
        <w:tab/>
        <w:t>ATRAKCJA-POBYT</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atrakcją a ofertą pobytu</w:t>
      </w:r>
    </w:p>
    <w:p w:rsidR="00855E14" w:rsidRPr="00D1383C" w:rsidRDefault="00855E14" w:rsidP="00855E14">
      <w:pPr>
        <w:spacing w:after="0" w:line="240" w:lineRule="auto"/>
        <w:ind w:left="708"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7.15.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83"/>
        <w:gridCol w:w="3038"/>
        <w:gridCol w:w="1840"/>
        <w:gridCol w:w="225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Unikalny identyfikator</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atrakcji w ofercie pobytu</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IdAtrakcjiPobytu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IdAtrakcjiPobytu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611B0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    </w:t>
      </w:r>
      <w:r w:rsidRPr="00D1383C">
        <w:rPr>
          <w:rFonts w:ascii="Times New Roman" w:eastAsia="Times New Roman" w:hAnsi="Times New Roman" w:cs="Times New Roman"/>
          <w:b/>
          <w:bCs/>
          <w:sz w:val="24"/>
          <w:szCs w:val="24"/>
          <w:lang w:eastAsia="pl-PL"/>
        </w:rPr>
        <w:tab/>
        <w:t>TRANSPORT-DO-POBYT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do miejsca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7.16.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443"/>
        <w:gridCol w:w="2834"/>
        <w:gridCol w:w="1681"/>
        <w:gridCol w:w="2053"/>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35"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58"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151"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935"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5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151"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IdTransportuDoPobytu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IdTransportuDoPobytu</w:t>
      </w:r>
    </w:p>
    <w:p w:rsidR="00855E14" w:rsidRPr="00E13620"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    </w:t>
      </w:r>
      <w:r w:rsidRPr="00D1383C">
        <w:rPr>
          <w:rFonts w:ascii="Times New Roman" w:eastAsia="Times New Roman" w:hAnsi="Times New Roman" w:cs="Times New Roman"/>
          <w:b/>
          <w:bCs/>
          <w:sz w:val="24"/>
          <w:szCs w:val="24"/>
          <w:lang w:eastAsia="pl-PL"/>
        </w:rPr>
        <w:tab/>
        <w:t>TRANSPORT-Z-POBYT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ofertą transportu a ofertą pobytu z miejsca pobytu.</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708" w:firstLine="708"/>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7.17. </w:t>
      </w:r>
      <w:r w:rsidRPr="00D1383C">
        <w:rPr>
          <w:rFonts w:ascii="Times New Roman" w:eastAsia="Times New Roman" w:hAnsi="Times New Roman" w:cs="Times New Roman"/>
          <w:sz w:val="24"/>
          <w:szCs w:val="24"/>
          <w:lang w:eastAsia="pl-PL"/>
        </w:rPr>
        <w:t>Wykaz atrybutów encji typu ATRAKCJA-POBYT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296"/>
        <w:gridCol w:w="2888"/>
        <w:gridCol w:w="1722"/>
        <w:gridCol w:w="2105"/>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2989"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799"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03"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298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799"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03"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IdTransportuZPobytu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IdTransportuZPobytu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    </w:t>
      </w:r>
      <w:r w:rsidRPr="00D1383C">
        <w:rPr>
          <w:rFonts w:ascii="Times New Roman" w:eastAsia="Times New Roman" w:hAnsi="Times New Roman" w:cs="Times New Roman"/>
          <w:b/>
          <w:bCs/>
          <w:sz w:val="24"/>
          <w:szCs w:val="24"/>
          <w:lang w:eastAsia="pl-PL"/>
        </w:rPr>
        <w:tab/>
        <w:t>OPCJE-POBYT</w:t>
      </w:r>
    </w:p>
    <w:p w:rsidR="00855E14" w:rsidRPr="00D1383C" w:rsidRDefault="00855E14" w:rsidP="00855E14">
      <w:pPr>
        <w:spacing w:after="0" w:line="240" w:lineRule="auto"/>
        <w:ind w:left="1416"/>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opcjami dodatkowymi a ofertą pobytu</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ind w:left="1416"/>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ind w:left="1416"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7.18. </w:t>
      </w:r>
      <w:r w:rsidRPr="00D1383C">
        <w:rPr>
          <w:rFonts w:ascii="Times New Roman" w:eastAsia="Times New Roman" w:hAnsi="Times New Roman" w:cs="Times New Roman"/>
          <w:sz w:val="24"/>
          <w:szCs w:val="24"/>
          <w:lang w:eastAsia="pl-PL"/>
        </w:rPr>
        <w:t>Wykaz atrybutów encji typu OPCJE-POBYT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3052"/>
        <w:gridCol w:w="2126"/>
        <w:gridCol w:w="1985"/>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2126"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1985"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212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985"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wystąpienia opcji w ofercie pobytu</w:t>
            </w:r>
          </w:p>
        </w:tc>
        <w:tc>
          <w:tcPr>
            <w:tcW w:w="212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t>
            </w:r>
          </w:p>
        </w:tc>
        <w:tc>
          <w:tcPr>
            <w:tcW w:w="1985"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wykupienia opcji dla jednej osoby</w:t>
            </w:r>
          </w:p>
        </w:tc>
        <w:tc>
          <w:tcPr>
            <w:tcW w:w="212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naturalna, dodatnia</w:t>
            </w:r>
          </w:p>
        </w:tc>
        <w:tc>
          <w:tcPr>
            <w:tcW w:w="198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na rzecz organizatora</w:t>
            </w:r>
          </w:p>
        </w:tc>
        <w:tc>
          <w:tcPr>
            <w:tcW w:w="212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198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IdOpcjiPobytu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IdOpcjiPobytu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ENC/019    </w:t>
      </w:r>
      <w:r w:rsidRPr="00D1383C">
        <w:rPr>
          <w:rFonts w:ascii="Times New Roman" w:eastAsia="Times New Roman" w:hAnsi="Times New Roman" w:cs="Times New Roman"/>
          <w:b/>
          <w:bCs/>
          <w:sz w:val="24"/>
          <w:szCs w:val="24"/>
          <w:lang w:eastAsia="pl-PL"/>
        </w:rPr>
        <w:tab/>
        <w:t>NOCLEG-POBYT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 xml:space="preserve">Semantyka encji – </w:t>
      </w:r>
      <w:r w:rsidRPr="00D1383C">
        <w:rPr>
          <w:rFonts w:ascii="Times New Roman" w:eastAsia="Times New Roman" w:hAnsi="Times New Roman" w:cs="Times New Roman"/>
          <w:sz w:val="24"/>
          <w:szCs w:val="24"/>
          <w:lang w:eastAsia="pl-PL"/>
        </w:rPr>
        <w:t>encja asocjacyjna pomiędzy noclegiem a ofertą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Wykaz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i/>
          <w:iCs/>
          <w:sz w:val="24"/>
          <w:szCs w:val="24"/>
          <w:lang w:eastAsia="pl-PL"/>
        </w:rPr>
        <w:t xml:space="preserve">Tab. 7.19. </w:t>
      </w:r>
      <w:r w:rsidRPr="00D1383C">
        <w:rPr>
          <w:rFonts w:ascii="Times New Roman" w:eastAsia="Times New Roman" w:hAnsi="Times New Roman" w:cs="Times New Roman"/>
          <w:sz w:val="24"/>
          <w:szCs w:val="24"/>
          <w:lang w:eastAsia="pl-PL"/>
        </w:rPr>
        <w:t>Wykaz atrybutów encji typu NOCLEG-POBYT</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11"/>
        <w:gridCol w:w="3024"/>
        <w:gridCol w:w="1839"/>
        <w:gridCol w:w="2237"/>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Nazwa atrybutu</w:t>
            </w:r>
          </w:p>
        </w:tc>
        <w:tc>
          <w:tcPr>
            <w:tcW w:w="3052"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Opis atrybutu</w:t>
            </w:r>
          </w:p>
        </w:tc>
        <w:tc>
          <w:tcPr>
            <w:tcW w:w="1847"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Typ</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OBL (+)</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
                <w:sz w:val="24"/>
                <w:szCs w:val="24"/>
                <w:lang w:eastAsia="pl-PL"/>
              </w:rPr>
              <w:t xml:space="preserve">/ </w:t>
            </w:r>
            <w:r w:rsidRPr="00D1383C">
              <w:rPr>
                <w:rFonts w:ascii="Times New Roman" w:eastAsia="Times New Roman" w:hAnsi="Times New Roman" w:cs="Times New Roman"/>
                <w:b/>
                <w:bCs/>
                <w:sz w:val="24"/>
                <w:szCs w:val="24"/>
                <w:lang w:eastAsia="pl-PL"/>
              </w:rPr>
              <w:t>OPC (-)</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Unikalny identyfikator </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270"/>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wynajęcia noclegu dla jednej osoby</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305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jaki ponosi biuro za wynajęcie miejsca dla jednej osoby, na rzecz organizatora</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 rzeczywista, dodatnia</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Klucze kandydujące: IdNocleguPobytu</w:t>
      </w:r>
    </w:p>
    <w:p w:rsidR="00855E14" w:rsidRPr="00D1383C" w:rsidRDefault="00855E14" w:rsidP="00855E14">
      <w:pPr>
        <w:spacing w:after="0" w:line="240" w:lineRule="auto"/>
        <w:jc w:val="both"/>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Klucz główny: IdNocleguPobytu</w:t>
      </w: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r w:rsidRPr="00D1383C">
        <w:rPr>
          <w:rFonts w:ascii="Times New Roman" w:eastAsia="Times New Roman" w:hAnsi="Times New Roman" w:cs="Times New Roman"/>
          <w:i/>
          <w:iCs/>
          <w:sz w:val="24"/>
          <w:szCs w:val="24"/>
          <w:lang w:eastAsia="pl-PL"/>
        </w:rPr>
        <w:t>Charakter encji: Encja asocjacyjna</w:t>
      </w:r>
    </w:p>
    <w:p w:rsidR="00855E14"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rPr>
          <w:rFonts w:ascii="Times New Roman" w:eastAsia="Times New Roman" w:hAnsi="Times New Roman" w:cs="Times New Roman"/>
          <w:i/>
          <w:i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Definicje związków</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 xml:space="preserve">OpiekujeSię </w:t>
      </w:r>
      <w:r w:rsidRPr="00D1383C">
        <w:rPr>
          <w:rFonts w:ascii="Times New Roman" w:eastAsia="Times New Roman" w:hAnsi="Times New Roman" w:cs="Times New Roman"/>
          <w:b/>
          <w:bCs/>
          <w:sz w:val="24"/>
          <w:szCs w:val="24"/>
          <w:lang w:eastAsia="pl-PL"/>
        </w:rPr>
        <w:t>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1B63DCFC" wp14:editId="61217A19">
            <wp:extent cx="2295525" cy="1504950"/>
            <wp:effectExtent l="19050" t="0" r="9525" b="0"/>
            <wp:docPr id="4" name="Obraz 4" descr="https://lh3.googleusercontent.com/W6dlTbcdfkmCzMA4KC-I639ABq0pRPliINy7r6FlmKICURFqk4K6wPQbCsLNFqMopJEf06gN-zpG9_4-vjWTtt8BZGd-naCww4VoxEauYZ4KJr7kdO6sMTC3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6dlTbcdfkmCzMA4KC-I639ABq0pRPliINy7r6FlmKICURFqk4K6wPQbCsLNFqMopJEf06gN-zpG9_4-vjWTtt8BZGd-naCww4VoxEauYZ4KJr7kdO6sMTC3yw"/>
                    <pic:cNvPicPr>
                      <a:picLocks noChangeAspect="1" noChangeArrowheads="1"/>
                    </pic:cNvPicPr>
                  </pic:nvPicPr>
                  <pic:blipFill>
                    <a:blip r:embed="rId15" cstate="print"/>
                    <a:srcRect/>
                    <a:stretch>
                      <a:fillRect/>
                    </a:stretch>
                  </pic:blipFill>
                  <pic:spPr bwMode="auto">
                    <a:xfrm>
                      <a:off x="0" y="0"/>
                      <a:ext cx="2295525" cy="150495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REG/028 </w:t>
      </w:r>
      <w:r w:rsidRPr="00D1383C">
        <w:rPr>
          <w:rFonts w:ascii="Times New Roman" w:eastAsia="Times New Roman" w:hAnsi="Times New Roman" w:cs="Times New Roman"/>
          <w:sz w:val="24"/>
          <w:szCs w:val="24"/>
          <w:lang w:eastAsia="pl-PL"/>
        </w:rPr>
        <w:t>Uczestnik pełnoletni może być opiekunem wielu podopiecznych(Uczestników) uczestniczących w tym samym wyjeździe.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REG/029 </w:t>
      </w:r>
      <w:r w:rsidRPr="00D1383C">
        <w:rPr>
          <w:rFonts w:ascii="Times New Roman" w:eastAsia="Times New Roman" w:hAnsi="Times New Roman" w:cs="Times New Roman"/>
          <w:sz w:val="24"/>
          <w:szCs w:val="24"/>
          <w:lang w:eastAsia="pl-PL"/>
        </w:rPr>
        <w:t>Uczestnik  niepełnoletni musi  być podopiecznym wyłącznie jednego opiekuna(Uczestnika) uczestniczącego w tym samym wyjeździe</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REG/030 </w:t>
      </w:r>
      <w:r w:rsidRPr="00D1383C">
        <w:rPr>
          <w:rFonts w:ascii="Times New Roman" w:eastAsia="Times New Roman" w:hAnsi="Times New Roman" w:cs="Times New Roman"/>
          <w:sz w:val="24"/>
          <w:szCs w:val="24"/>
          <w:lang w:eastAsia="pl-PL"/>
        </w:rPr>
        <w:t>Uczestnik pełnoletni nie może mieć 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REG/031 </w:t>
      </w:r>
      <w:r w:rsidRPr="00D1383C">
        <w:rPr>
          <w:rFonts w:ascii="Times New Roman" w:eastAsia="Times New Roman" w:hAnsi="Times New Roman" w:cs="Times New Roman"/>
          <w:sz w:val="24"/>
          <w:szCs w:val="24"/>
          <w:lang w:eastAsia="pl-PL"/>
        </w:rPr>
        <w:t>Uczestnik może nie mieć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5C560705" wp14:editId="6B5820E8">
            <wp:extent cx="5353050" cy="752475"/>
            <wp:effectExtent l="19050" t="0" r="0" b="0"/>
            <wp:docPr id="12" name="Obraz 12" descr="https://lh6.googleusercontent.com/7y9ogdHhib2BKjhR5S9W59dWX6DHkP9fEB8a1ncTUVI4PMk8BsHHB1vc4lWCINh4i9lnKLXQ3RCQMTlwRFzOI78Xt5SqszycxHMJrBBl2koUeBxPVdCSZsiF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7y9ogdHhib2BKjhR5S9W59dWX6DHkP9fEB8a1ncTUVI4PMk8BsHHB1vc4lWCINh4i9lnKLXQ3RCQMTlwRFzOI78Xt5SqszycxHMJrBBl2koUeBxPVdCSZsiFjg"/>
                    <pic:cNvPicPr>
                      <a:picLocks noChangeAspect="1" noChangeArrowheads="1"/>
                    </pic:cNvPicPr>
                  </pic:nvPicPr>
                  <pic:blipFill>
                    <a:blip r:embed="rId16"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REG/006 </w:t>
      </w:r>
      <w:r w:rsidRPr="00D1383C">
        <w:rPr>
          <w:rFonts w:ascii="Times New Roman" w:eastAsia="Times New Roman" w:hAnsi="Times New Roman" w:cs="Times New Roman"/>
          <w:sz w:val="24"/>
          <w:szCs w:val="24"/>
          <w:lang w:eastAsia="pl-PL"/>
        </w:rPr>
        <w:t>Klient może być reprezentantem dokładnie jednej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2EF3592C" wp14:editId="48B0AE3F">
            <wp:extent cx="5353050" cy="752475"/>
            <wp:effectExtent l="19050" t="0" r="0" b="0"/>
            <wp:docPr id="13" name="Obraz 13" descr="https://lh6.googleusercontent.com/OqIszuUxD2DLXXdGoyHVctZ6NURAYMZK8S-pD_6Mb2Re9rBxc98WWy7nxgOoZJfMEHoPNwI5fD9rZGIB2IgH0FUOi4oxYRpPchMWU3GntomRHbFAMRxGe20y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qIszuUxD2DLXXdGoyHVctZ6NURAYMZK8S-pD_6Mb2Re9rBxc98WWy7nxgOoZJfMEHoPNwI5fD9rZGIB2IgH0FUOi4oxYRpPchMWU3GntomRHbFAMRxGe20yag"/>
                    <pic:cNvPicPr>
                      <a:picLocks noChangeAspect="1" noChangeArrowheads="1"/>
                    </pic:cNvPicPr>
                  </pic:nvPicPr>
                  <pic:blipFill>
                    <a:blip r:embed="rId17"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REG/001</w:t>
      </w:r>
      <w:r w:rsidRPr="00D1383C">
        <w:rPr>
          <w:rFonts w:ascii="Times New Roman" w:eastAsia="Times New Roman" w:hAnsi="Times New Roman" w:cs="Times New Roman"/>
          <w:sz w:val="24"/>
          <w:szCs w:val="24"/>
          <w:lang w:eastAsia="pl-PL"/>
        </w:rPr>
        <w:t xml:space="preserve"> Klient może dokonać wielu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REG/002 </w:t>
      </w:r>
      <w:r w:rsidRPr="00D1383C">
        <w:rPr>
          <w:rFonts w:ascii="Times New Roman" w:eastAsia="Times New Roman" w:hAnsi="Times New Roman" w:cs="Times New Roman"/>
          <w:sz w:val="24"/>
          <w:szCs w:val="24"/>
          <w:lang w:eastAsia="pl-PL"/>
        </w:rPr>
        <w:t>Klient może nie dokonać żadnej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REG/015 </w:t>
      </w:r>
      <w:r w:rsidRPr="00D1383C">
        <w:rPr>
          <w:rFonts w:ascii="Times New Roman" w:eastAsia="Times New Roman" w:hAnsi="Times New Roman" w:cs="Times New Roman"/>
          <w:sz w:val="24"/>
          <w:szCs w:val="24"/>
          <w:lang w:eastAsia="pl-PL"/>
        </w:rPr>
        <w:t>Rezerwacja musi dotyczy dokładnie jednejgo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ZWI/004</w:t>
      </w:r>
      <w:r w:rsidRPr="00D1383C">
        <w:rPr>
          <w:rFonts w:ascii="Times New Roman" w:eastAsia="Times New Roman" w:hAnsi="Times New Roman" w:cs="Times New Roman"/>
          <w:sz w:val="24"/>
          <w:szCs w:val="24"/>
          <w:lang w:eastAsia="pl-PL"/>
        </w:rPr>
        <w:t xml:space="preserve"> Dotyczy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3D1988BE" wp14:editId="179FC368">
            <wp:extent cx="5353050" cy="752475"/>
            <wp:effectExtent l="19050" t="0" r="0" b="0"/>
            <wp:docPr id="16" name="Obraz 16" descr="https://lh5.googleusercontent.com/RmdT1o1U228AHlrL8Kc5QyLZj3DMfCi6FNjB7dlhzrzIBGIfWhyd_E6_x71CruFRoBFs4pCaPvpq1oxYvF6rmWQqTdiHpODlKMUmiL53SMwnyZ-VX1sksETg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mdT1o1U228AHlrL8Kc5QyLZj3DMfCi6FNjB7dlhzrzIBGIfWhyd_E6_x71CruFRoBFs4pCaPvpq1oxYvF6rmWQqTdiHpODlKMUmiL53SMwnyZ-VX1sksETgyg"/>
                    <pic:cNvPicPr>
                      <a:picLocks noChangeAspect="1" noChangeArrowheads="1"/>
                    </pic:cNvPicPr>
                  </pic:nvPicPr>
                  <pic:blipFill>
                    <a:blip r:embed="rId18"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REG/026 </w:t>
      </w:r>
      <w:r w:rsidRPr="00D1383C">
        <w:rPr>
          <w:rFonts w:ascii="Times New Roman" w:eastAsia="Times New Roman" w:hAnsi="Times New Roman" w:cs="Times New Roman"/>
          <w:sz w:val="24"/>
          <w:szCs w:val="24"/>
          <w:lang w:eastAsia="pl-PL"/>
        </w:rPr>
        <w:t>Rezerwacja musi dotyczyć przynajmniej jednego uczestnika.</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REG/027 </w:t>
      </w:r>
      <w:r w:rsidRPr="00D1383C">
        <w:rPr>
          <w:rFonts w:ascii="Times New Roman" w:eastAsia="Times New Roman" w:hAnsi="Times New Roman" w:cs="Times New Roman"/>
          <w:sz w:val="24"/>
          <w:szCs w:val="24"/>
          <w:lang w:eastAsia="pl-PL"/>
        </w:rPr>
        <w:t>Rezerwacja może dotyczyć wielu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ZWI/005</w:t>
      </w:r>
      <w:r w:rsidRPr="00D1383C">
        <w:rPr>
          <w:rFonts w:ascii="Times New Roman" w:eastAsia="Times New Roman" w:hAnsi="Times New Roman" w:cs="Times New Roman"/>
          <w:sz w:val="24"/>
          <w:szCs w:val="24"/>
          <w:lang w:eastAsia="pl-PL"/>
        </w:rPr>
        <w:t xml:space="preserve"> Potwierdza</w:t>
      </w: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noProof/>
          <w:sz w:val="24"/>
          <w:szCs w:val="24"/>
          <w:lang w:eastAsia="pl-PL"/>
        </w:rPr>
        <w:drawing>
          <wp:inline distT="0" distB="0" distL="0" distR="0" wp14:anchorId="67183336" wp14:editId="267194EE">
            <wp:extent cx="5353050" cy="752475"/>
            <wp:effectExtent l="19050" t="0" r="0" b="0"/>
            <wp:docPr id="17" name="Obraz 17" descr="https://lh3.googleusercontent.com/Sag_qm_nZCZ84iUsTUia71o4ix1lbBKtB2e5MsXSUzQ-GTkbur5gwoxvBbbi6MwAQWtmlXzZWU5Lf2moc3zNi7kBbmWjow0n7abZUMlDTTDtJoLUXAF7VYK9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ag_qm_nZCZ84iUsTUia71o4ix1lbBKtB2e5MsXSUzQ-GTkbur5gwoxvBbbi6MwAQWtmlXzZWU5Lf2moc3zNi7kBbmWjow0n7abZUMlDTTDtJoLUXAF7VYK9mw"/>
                    <pic:cNvPicPr>
                      <a:picLocks noChangeAspect="1" noChangeArrowheads="1"/>
                    </pic:cNvPicPr>
                  </pic:nvPicPr>
                  <pic:blipFill>
                    <a:blip r:embed="rId19" cstate="print"/>
                    <a:srcRect/>
                    <a:stretch>
                      <a:fillRect/>
                    </a:stretch>
                  </pic:blipFill>
                  <pic:spPr bwMode="auto">
                    <a:xfrm>
                      <a:off x="0" y="0"/>
                      <a:ext cx="535305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REG/025 </w:t>
      </w:r>
      <w:r w:rsidRPr="00D1383C">
        <w:rPr>
          <w:rFonts w:ascii="Times New Roman" w:eastAsia="Times New Roman" w:hAnsi="Times New Roman" w:cs="Times New Roman"/>
          <w:sz w:val="24"/>
          <w:szCs w:val="24"/>
          <w:lang w:eastAsia="pl-PL"/>
        </w:rPr>
        <w:t>Rezerwacja może być potwierdzona przez jednego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REG/067 </w:t>
      </w:r>
      <w:r w:rsidRPr="00D1383C">
        <w:rPr>
          <w:rFonts w:ascii="Times New Roman" w:eastAsia="Times New Roman" w:hAnsi="Times New Roman" w:cs="Times New Roman"/>
          <w:sz w:val="24"/>
          <w:szCs w:val="24"/>
          <w:lang w:eastAsia="pl-PL"/>
        </w:rPr>
        <w:t>Pracownik może potwierdzić wiele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E6B4108" wp14:editId="23AAB031">
            <wp:extent cx="5715000" cy="752475"/>
            <wp:effectExtent l="19050" t="0" r="0" b="0"/>
            <wp:docPr id="18" name="Obraz 18" descr="https://lh5.googleusercontent.com/j_h6LaWovAtyz_AjfQdtnAVAN2EXQZHys_6zKmC_p8oAXSh6YboCv6NdFbG8AHJZ_xFBmABALQgKls4UrV5r3NZuur-CV6DREbSlhnpAT_CAUUoSl-tBsCQZ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_h6LaWovAtyz_AjfQdtnAVAN2EXQZHys_6zKmC_p8oAXSh6YboCv6NdFbG8AHJZ_xFBmABALQgKls4UrV5r3NZuur-CV6DREbSlhnpAT_CAUUoSl-tBsCQZ4A"/>
                    <pic:cNvPicPr>
                      <a:picLocks noChangeAspect="1" noChangeArrowheads="1"/>
                    </pic:cNvPicPr>
                  </pic:nvPicPr>
                  <pic:blipFill>
                    <a:blip r:embed="rId20" cstate="print"/>
                    <a:srcRect/>
                    <a:stretch>
                      <a:fillRect/>
                    </a:stretch>
                  </pic:blipFill>
                  <pic:spPr bwMode="auto">
                    <a:xfrm>
                      <a:off x="0" y="0"/>
                      <a:ext cx="57150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noProof/>
          <w:sz w:val="24"/>
          <w:szCs w:val="24"/>
          <w:lang w:eastAsia="pl-PL"/>
        </w:rPr>
        <w:drawing>
          <wp:inline distT="0" distB="0" distL="0" distR="0" wp14:anchorId="66360B02" wp14:editId="4251494E">
            <wp:extent cx="5753100" cy="752475"/>
            <wp:effectExtent l="19050" t="0" r="0" b="0"/>
            <wp:docPr id="19" name="Obraz 19" descr="https://lh5.googleusercontent.com/WRInlyBYNpKqb000-qTC7y-GSKL-nQ_E_Cjui2G6fHPnFGqU0U8dLyjboYSvFUIWn84zpoTKuz32lAM4K4AqKPFH1ZejALJxbD-YtlXuuOoZ-Gz-WSLzHKf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RInlyBYNpKqb000-qTC7y-GSKL-nQ_E_Cjui2G6fHPnFGqU0U8dLyjboYSvFUIWn84zpoTKuz32lAM4K4AqKPFH1ZejALJxbD-YtlXuuOoZ-Gz-WSLzHKfTyA"/>
                    <pic:cNvPicPr>
                      <a:picLocks noChangeAspect="1" noChangeArrowheads="1"/>
                    </pic:cNvPicPr>
                  </pic:nvPicPr>
                  <pic:blipFill>
                    <a:blip r:embed="rId21" cstate="print"/>
                    <a:srcRect/>
                    <a:stretch>
                      <a:fillRect/>
                    </a:stretch>
                  </pic:blipFill>
                  <pic:spPr bwMode="auto">
                    <a:xfrm>
                      <a:off x="0" y="0"/>
                      <a:ext cx="57531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REG/049 </w:t>
      </w:r>
      <w:r w:rsidRPr="00D1383C">
        <w:rPr>
          <w:rFonts w:ascii="Times New Roman" w:eastAsia="Times New Roman" w:hAnsi="Times New Roman" w:cs="Times New Roman"/>
          <w:sz w:val="24"/>
          <w:szCs w:val="24"/>
          <w:lang w:eastAsia="pl-PL"/>
        </w:rPr>
        <w:t>Oferta pobytu musi mieć przynajmniej jedną ofertę transportu 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REG/050 </w:t>
      </w:r>
      <w:r w:rsidRPr="00D1383C">
        <w:rPr>
          <w:rFonts w:ascii="Times New Roman" w:eastAsia="Times New Roman" w:hAnsi="Times New Roman" w:cs="Times New Roman"/>
          <w:sz w:val="24"/>
          <w:szCs w:val="24"/>
          <w:lang w:eastAsia="pl-PL"/>
        </w:rPr>
        <w:t>Oferta pobytu może mieć wiele ofert transportu z miejsca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3761FA9" wp14:editId="25A96692">
            <wp:extent cx="5572760" cy="750570"/>
            <wp:effectExtent l="19050" t="0" r="8890" b="0"/>
            <wp:docPr id="20" name="Obraz 20" descr="https://lh3.googleusercontent.com/CRnou4IQ6_2H-hHHwDykbow2_4U3Ud8HLkG8-gOpPjrypyKCCRADaN0FAZX1VdQAwYTJdU3pyFNIJwCFQkZQQ29GVxxgp_NdbIRUXzaE3DLPXSk1eqRZGw8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CRnou4IQ6_2H-hHHwDykbow2_4U3Ud8HLkG8-gOpPjrypyKCCRADaN0FAZX1VdQAwYTJdU3pyFNIJwCFQkZQQ29GVxxgp_NdbIRUXzaE3DLPXSk1eqRZGw8tNQ"/>
                    <pic:cNvPicPr>
                      <a:picLocks noChangeAspect="1" noChangeArrowheads="1"/>
                    </pic:cNvPicPr>
                  </pic:nvPicPr>
                  <pic:blipFill>
                    <a:blip r:embed="rId22"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 xml:space="preserve">REG/018 </w:t>
      </w:r>
      <w:r w:rsidRPr="00D1383C">
        <w:rPr>
          <w:rFonts w:ascii="Times New Roman" w:eastAsia="Times New Roman" w:hAnsi="Times New Roman" w:cs="Times New Roman"/>
          <w:sz w:val="24"/>
          <w:szCs w:val="24"/>
          <w:lang w:eastAsia="pl-PL"/>
        </w:rPr>
        <w:t>Rezerwacja musi dotyczy dokładnie jednej oferty transportu z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6ED0B026" wp14:editId="57029C16">
            <wp:extent cx="5676900" cy="752475"/>
            <wp:effectExtent l="19050" t="0" r="0" b="0"/>
            <wp:docPr id="21" name="Obraz 21" descr="https://lh4.googleusercontent.com/gBnBrWh0OcpFivlxeyTQg0ICIBpu15pTqG7EcLF3pn1uuvmMUdZFd_SRgbEemDGE_ONsqbXXJ-eaxd7TVn6s8BuYHD5RtgkMZlra8-cBDCrFnvD6jSraH5kB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gBnBrWh0OcpFivlxeyTQg0ICIBpu15pTqG7EcLF3pn1uuvmMUdZFd_SRgbEemDGE_ONsqbXXJ-eaxd7TVn6s8BuYHD5RtgkMZlra8-cBDCrFnvD6jSraH5kBZQ"/>
                    <pic:cNvPicPr>
                      <a:picLocks noChangeAspect="1" noChangeArrowheads="1"/>
                    </pic:cNvPicPr>
                  </pic:nvPicPr>
                  <pic:blipFill>
                    <a:blip r:embed="rId23"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REG/057 </w:t>
      </w:r>
      <w:r w:rsidRPr="00D1383C">
        <w:rPr>
          <w:rFonts w:ascii="Times New Roman" w:eastAsia="Times New Roman" w:hAnsi="Times New Roman" w:cs="Times New Roman"/>
          <w:sz w:val="24"/>
          <w:szCs w:val="24"/>
          <w:lang w:eastAsia="pl-PL"/>
        </w:rPr>
        <w:t>Oferta transportu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REG/058 </w:t>
      </w:r>
      <w:r w:rsidRPr="00D1383C">
        <w:rPr>
          <w:rFonts w:ascii="Times New Roman" w:eastAsia="Times New Roman" w:hAnsi="Times New Roman" w:cs="Times New Roman"/>
          <w:sz w:val="24"/>
          <w:szCs w:val="24"/>
          <w:lang w:eastAsia="pl-PL"/>
        </w:rPr>
        <w:t>Oferta transportu może nie dotyczyć żadnej ofert pobytu.</w:t>
      </w:r>
    </w:p>
    <w:p w:rsidR="00855E14" w:rsidRPr="00E13620"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1A2AE29E" wp14:editId="7A448D14">
            <wp:extent cx="5676900" cy="752475"/>
            <wp:effectExtent l="19050" t="0" r="0" b="0"/>
            <wp:docPr id="22" name="Obraz 22" descr="https://lh4.googleusercontent.com/IT2eZ4CNX-45nv3FhH5-sc0OdMM_d9esg6uC-5mGtkahMIS4DrshNnZgj4R6S95CjjGVRbh-eoi1LVKVmA3mrryKsHmIadHCE8ZmfCr5Eyk55jw9-mWU8HK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IT2eZ4CNX-45nv3FhH5-sc0OdMM_d9esg6uC-5mGtkahMIS4DrshNnZgj4R6S95CjjGVRbh-eoi1LVKVmA3mrryKsHmIadHCE8ZmfCr5Eyk55jw9-mWU8HKTVA"/>
                    <pic:cNvPicPr>
                      <a:picLocks noChangeAspect="1" noChangeArrowheads="1"/>
                    </pic:cNvPicPr>
                  </pic:nvPicPr>
                  <pic:blipFill>
                    <a:blip r:embed="rId24" cstate="print"/>
                    <a:srcRect/>
                    <a:stretch>
                      <a:fillRect/>
                    </a:stretch>
                  </pic:blipFill>
                  <pic:spPr bwMode="auto">
                    <a:xfrm>
                      <a:off x="0" y="0"/>
                      <a:ext cx="5676900"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05"/>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REG/047 </w:t>
      </w:r>
      <w:r w:rsidRPr="00D1383C">
        <w:rPr>
          <w:rFonts w:ascii="Times New Roman" w:eastAsia="Times New Roman" w:hAnsi="Times New Roman" w:cs="Times New Roman"/>
          <w:sz w:val="24"/>
          <w:szCs w:val="24"/>
          <w:lang w:eastAsia="pl-PL"/>
        </w:rPr>
        <w:t>Oferta pobytu musi mieć przynajmniej jedną ofertę transportu do miejsca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REG/048 </w:t>
      </w:r>
      <w:r w:rsidRPr="00D1383C">
        <w:rPr>
          <w:rFonts w:ascii="Times New Roman" w:eastAsia="Times New Roman" w:hAnsi="Times New Roman" w:cs="Times New Roman"/>
          <w:sz w:val="24"/>
          <w:szCs w:val="24"/>
          <w:lang w:eastAsia="pl-PL"/>
        </w:rPr>
        <w:t>Oferta pobytu może mieć wiele ofert transportu 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2E5359F" wp14:editId="1E46EA42">
            <wp:extent cx="5514975" cy="781050"/>
            <wp:effectExtent l="19050" t="0" r="9525" b="0"/>
            <wp:docPr id="23" name="Obraz 23" descr="https://lh6.googleusercontent.com/i5Xtdf0oi4GHdGXl8EcNlLo61WTMymIyh91awq4R41GJGAmyWndD2kmSviipMS2K4kMBImg3OhuPAlMdtwk3Dx4tn9c0OeYa6TZRMH5uFo7qjDXSnn5hWzer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i5Xtdf0oi4GHdGXl8EcNlLo61WTMymIyh91awq4R41GJGAmyWndD2kmSviipMS2K4kMBImg3OhuPAlMdtwk3Dx4tn9c0OeYa6TZRMH5uFo7qjDXSnn5hWzerLw"/>
                    <pic:cNvPicPr>
                      <a:picLocks noChangeAspect="1" noChangeArrowheads="1"/>
                    </pic:cNvPicPr>
                  </pic:nvPicPr>
                  <pic:blipFill>
                    <a:blip r:embed="rId25" cstate="print"/>
                    <a:srcRect/>
                    <a:stretch>
                      <a:fillRect/>
                    </a:stretch>
                  </pic:blipFill>
                  <pic:spPr bwMode="auto">
                    <a:xfrm>
                      <a:off x="0" y="0"/>
                      <a:ext cx="5514975" cy="78105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REG/017 </w:t>
      </w:r>
      <w:r w:rsidRPr="00D1383C">
        <w:rPr>
          <w:rFonts w:ascii="Times New Roman" w:eastAsia="Times New Roman" w:hAnsi="Times New Roman" w:cs="Times New Roman"/>
          <w:sz w:val="24"/>
          <w:szCs w:val="24"/>
          <w:lang w:eastAsia="pl-PL"/>
        </w:rPr>
        <w:t>Rezerwacja musi dotyczy dokładnie jednej oferty transportu do miejsca pobytu dostępnych  w ramach oferty pobytu.</w:t>
      </w:r>
    </w:p>
    <w:p w:rsidR="00855E14" w:rsidRPr="00D1383C" w:rsidRDefault="00855E14" w:rsidP="00855E14">
      <w:pPr>
        <w:spacing w:after="0" w:line="240" w:lineRule="auto"/>
        <w:ind w:left="708" w:firstLine="12"/>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REG/019 </w:t>
      </w:r>
      <w:r w:rsidRPr="00D1383C">
        <w:rPr>
          <w:rFonts w:ascii="Times New Roman" w:eastAsia="Times New Roman" w:hAnsi="Times New Roman" w:cs="Times New Roman"/>
          <w:sz w:val="24"/>
          <w:szCs w:val="24"/>
          <w:lang w:eastAsia="pl-PL"/>
        </w:rPr>
        <w:t>Rezerwacja musi dotyczy jedynie oferty transportu powiązanej z daną ofertą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REG/060 </w:t>
      </w:r>
      <w:r w:rsidRPr="00D1383C">
        <w:rPr>
          <w:rFonts w:ascii="Times New Roman" w:eastAsia="Times New Roman" w:hAnsi="Times New Roman" w:cs="Times New Roman"/>
          <w:sz w:val="24"/>
          <w:szCs w:val="24"/>
          <w:lang w:eastAsia="pl-PL"/>
        </w:rPr>
        <w:t>Oferta transportu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r w:rsidRPr="00D1383C">
        <w:rPr>
          <w:rFonts w:ascii="Times New Roman" w:hAnsi="Times New Roman" w:cs="Times New Roman"/>
          <w:noProof/>
          <w:lang w:eastAsia="pl-PL"/>
        </w:rPr>
        <w:drawing>
          <wp:inline distT="0" distB="0" distL="0" distR="0" wp14:anchorId="2195A31F" wp14:editId="049F9822">
            <wp:extent cx="5348605" cy="750570"/>
            <wp:effectExtent l="19050" t="0" r="4445" b="0"/>
            <wp:docPr id="25" name="Obraz 25" descr="https://lh3.googleusercontent.com/PsMEHAaA8iDXlnqKEJnW4To3qIofeMrlLicBohQtnwtICbwXcRjI8cyvcUABjFJDCO_nr5mwG_7P0j-01D8JQuemWkGhUwdR9ahURFJQt1Rt_maew26ZsMGd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PsMEHAaA8iDXlnqKEJnW4To3qIofeMrlLicBohQtnwtICbwXcRjI8cyvcUABjFJDCO_nr5mwG_7P0j-01D8JQuemWkGhUwdR9ahURFJQt1Rt_maew26ZsMGdbQ"/>
                    <pic:cNvPicPr>
                      <a:picLocks noChangeAspect="1" noChangeArrowheads="1"/>
                    </pic:cNvPicPr>
                  </pic:nvPicPr>
                  <pic:blipFill>
                    <a:blip r:embed="rId2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REG/091 </w:t>
      </w:r>
      <w:r w:rsidRPr="00D1383C">
        <w:rPr>
          <w:rFonts w:ascii="Times New Roman" w:eastAsia="Times New Roman" w:hAnsi="Times New Roman" w:cs="Times New Roman"/>
          <w:sz w:val="24"/>
          <w:szCs w:val="24"/>
          <w:lang w:eastAsia="pl-PL"/>
        </w:rPr>
        <w:t>Atrakcja może dotyczyć wielu ofert pobytu.</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REG/092 </w:t>
      </w:r>
      <w:r w:rsidRPr="00D1383C">
        <w:rPr>
          <w:rFonts w:ascii="Times New Roman" w:eastAsia="Times New Roman" w:hAnsi="Times New Roman" w:cs="Times New Roman"/>
          <w:sz w:val="24"/>
          <w:szCs w:val="24"/>
          <w:lang w:eastAsia="pl-PL"/>
        </w:rPr>
        <w:t>Atrakcja może nie dotyczyć żadnej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99C08D8" wp14:editId="720C4505">
            <wp:extent cx="5572760" cy="750570"/>
            <wp:effectExtent l="19050" t="0" r="8890" b="0"/>
            <wp:docPr id="28" name="Obraz 28" descr="https://lh4.googleusercontent.com/g-7epvQe9KbU4JgbRwBpxPTfJKe-esMOzOuOsUHjAhCmwTuM8hbjNjhWGUgHaV_RAw7ftUPaDptNiz6OWPAmMNy1NUKOQGI-CdHf4pQhDPrinKUvVzj0y8s5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g-7epvQe9KbU4JgbRwBpxPTfJKe-esMOzOuOsUHjAhCmwTuM8hbjNjhWGUgHaV_RAw7ftUPaDptNiz6OWPAmMNy1NUKOQGI-CdHf4pQhDPrinKUvVzj0y8s5gA"/>
                    <pic:cNvPicPr>
                      <a:picLocks noChangeAspect="1" noChangeArrowheads="1"/>
                    </pic:cNvPicPr>
                  </pic:nvPicPr>
                  <pic:blipFill>
                    <a:blip r:embed="rId27"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REG/053 </w:t>
      </w:r>
      <w:r w:rsidRPr="00D1383C">
        <w:rPr>
          <w:rFonts w:ascii="Times New Roman" w:eastAsia="Times New Roman" w:hAnsi="Times New Roman" w:cs="Times New Roman"/>
          <w:sz w:val="24"/>
          <w:szCs w:val="24"/>
          <w:lang w:eastAsia="pl-PL"/>
        </w:rPr>
        <w:t>Oferta pobytu może mieć wiele atrakcji.</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REG/054 </w:t>
      </w:r>
      <w:r w:rsidRPr="00D1383C">
        <w:rPr>
          <w:rFonts w:ascii="Times New Roman" w:eastAsia="Times New Roman" w:hAnsi="Times New Roman" w:cs="Times New Roman"/>
          <w:sz w:val="24"/>
          <w:szCs w:val="24"/>
          <w:lang w:eastAsia="pl-PL"/>
        </w:rPr>
        <w:t>Oferta pobytu może nie mieć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5BC0C913" wp14:editId="0DEECC46">
            <wp:extent cx="5348605" cy="750570"/>
            <wp:effectExtent l="19050" t="0" r="4445" b="0"/>
            <wp:docPr id="31" name="Obraz 31" descr="https://lh4.googleusercontent.com/a1NnEnIxnG77a4iWecmlvqx8fWoXiX2wAGJ5crekBhN5NW_bDXOA0tNZIB_Mb_Iv0IIxZQIcEavR6uY1lrfDZWf8N3gDsE3CisIrDWAJvdL7hD-TCJCB-waf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a1NnEnIxnG77a4iWecmlvqx8fWoXiX2wAGJ5crekBhN5NW_bDXOA0tNZIB_Mb_Iv0IIxZQIcEavR6uY1lrfDZWf8N3gDsE3CisIrDWAJvdL7hD-TCJCB-wafnQ"/>
                    <pic:cNvPicPr>
                      <a:picLocks noChangeAspect="1" noChangeArrowheads="1"/>
                    </pic:cNvPicPr>
                  </pic:nvPicPr>
                  <pic:blipFill>
                    <a:blip r:embed="rId28"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REG/088 </w:t>
      </w:r>
      <w:r w:rsidRPr="00D1383C">
        <w:rPr>
          <w:rFonts w:ascii="Times New Roman" w:eastAsia="Times New Roman" w:hAnsi="Times New Roman" w:cs="Times New Roman"/>
          <w:sz w:val="24"/>
          <w:szCs w:val="24"/>
          <w:lang w:eastAsia="pl-PL"/>
        </w:rPr>
        <w:t>Oferta noclegu może dotyczyć wielu ofert pobytu.</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REG/089 </w:t>
      </w:r>
      <w:r w:rsidRPr="00D1383C">
        <w:rPr>
          <w:rFonts w:ascii="Times New Roman" w:eastAsia="Times New Roman" w:hAnsi="Times New Roman" w:cs="Times New Roman"/>
          <w:sz w:val="24"/>
          <w:szCs w:val="24"/>
          <w:lang w:eastAsia="pl-PL"/>
        </w:rPr>
        <w:t>Oferta noclegu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1D1F6243" wp14:editId="58096D18">
            <wp:extent cx="5572760" cy="750570"/>
            <wp:effectExtent l="19050" t="0" r="8890" b="0"/>
            <wp:docPr id="34" name="Obraz 34" descr="https://lh4.googleusercontent.com/AxP3vvRIhUleEcYE4zxgdn7GZa63A9YEctH7Up60E1U7EEJBLATmYRBybYK193iYBGo1o3qIaCg7dmdkMgwq31YMwtzEnR--DTrXmb9Q2CDrNIRf9fVug74a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AxP3vvRIhUleEcYE4zxgdn7GZa63A9YEctH7Up60E1U7EEJBLATmYRBybYK193iYBGo1o3qIaCg7dmdkMgwq31YMwtzEnR--DTrXmb9Q2CDrNIRf9fVug74aSw"/>
                    <pic:cNvPicPr>
                      <a:picLocks noChangeAspect="1" noChangeArrowheads="1"/>
                    </pic:cNvPicPr>
                  </pic:nvPicPr>
                  <pic:blipFill>
                    <a:blip r:embed="rId29" cstate="print"/>
                    <a:srcRect/>
                    <a:stretch>
                      <a:fillRect/>
                    </a:stretch>
                  </pic:blipFill>
                  <pic:spPr bwMode="auto">
                    <a:xfrm>
                      <a:off x="0" y="0"/>
                      <a:ext cx="557276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REG/051 </w:t>
      </w:r>
      <w:r w:rsidRPr="00D1383C">
        <w:rPr>
          <w:rFonts w:ascii="Times New Roman" w:eastAsia="Times New Roman" w:hAnsi="Times New Roman" w:cs="Times New Roman"/>
          <w:sz w:val="24"/>
          <w:szCs w:val="24"/>
          <w:lang w:eastAsia="pl-PL"/>
        </w:rPr>
        <w:t>Oferta pobytu  musi mieć przynajmniej jedną ofertę noclegu.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REG/052 </w:t>
      </w:r>
      <w:r w:rsidRPr="00D1383C">
        <w:rPr>
          <w:rFonts w:ascii="Times New Roman" w:eastAsia="Times New Roman" w:hAnsi="Times New Roman" w:cs="Times New Roman"/>
          <w:sz w:val="24"/>
          <w:szCs w:val="24"/>
          <w:lang w:eastAsia="pl-PL"/>
        </w:rPr>
        <w:t>Oferta pobytu  może mieć wiele ofert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ZWI/016</w:t>
      </w:r>
      <w:r w:rsidRPr="00D1383C">
        <w:rPr>
          <w:rFonts w:ascii="Times New Roman" w:eastAsia="Times New Roman" w:hAnsi="Times New Roman" w:cs="Times New Roman"/>
          <w:sz w:val="24"/>
          <w:szCs w:val="24"/>
          <w:lang w:eastAsia="pl-PL"/>
        </w:rPr>
        <w:t xml:space="preserve"> ZawieraNocleg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7CAB19DE" wp14:editId="4B0C45EB">
            <wp:extent cx="5486400" cy="750570"/>
            <wp:effectExtent l="19050" t="0" r="0" b="0"/>
            <wp:docPr id="37" name="Obraz 37" descr="https://lh3.googleusercontent.com/Fsntm49zbxJFMttWfCrPSbAD8DXI9v7-Q6LMWjbn3eKSaESNrMX9Wb3GbybPvaO8DzutKPkbMrZBjnOdsbLTIKsURA43YhTjAc-41uJ2bcKcxRy3B4dKT_tC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Fsntm49zbxJFMttWfCrPSbAD8DXI9v7-Q6LMWjbn3eKSaESNrMX9Wb3GbybPvaO8DzutKPkbMrZBjnOdsbLTIKsURA43YhTjAc-41uJ2bcKcxRy3B4dKT_tCxg"/>
                    <pic:cNvPicPr>
                      <a:picLocks noChangeAspect="1" noChangeArrowheads="1"/>
                    </pic:cNvPicPr>
                  </pic:nvPicPr>
                  <pic:blipFill>
                    <a:blip r:embed="rId30" cstate="print"/>
                    <a:srcRect/>
                    <a:stretch>
                      <a:fillRect/>
                    </a:stretch>
                  </pic:blipFill>
                  <pic:spPr bwMode="auto">
                    <a:xfrm>
                      <a:off x="0" y="0"/>
                      <a:ext cx="5486400"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REG/020 </w:t>
      </w:r>
      <w:r w:rsidRPr="00D1383C">
        <w:rPr>
          <w:rFonts w:ascii="Times New Roman" w:eastAsia="Times New Roman" w:hAnsi="Times New Roman" w:cs="Times New Roman"/>
          <w:sz w:val="24"/>
          <w:szCs w:val="24"/>
          <w:lang w:eastAsia="pl-PL"/>
        </w:rPr>
        <w:t>Rezerwacja musi dotyczyć dokładnie jednej oferty noclegu.</w:t>
      </w:r>
    </w:p>
    <w:p w:rsidR="00855E14" w:rsidRPr="00D1383C" w:rsidRDefault="00855E14" w:rsidP="00855E14">
      <w:pPr>
        <w:spacing w:after="0" w:line="240" w:lineRule="auto"/>
        <w:ind w:left="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REG/021 </w:t>
      </w:r>
      <w:r w:rsidRPr="00D1383C">
        <w:rPr>
          <w:rFonts w:ascii="Times New Roman" w:eastAsia="Times New Roman" w:hAnsi="Times New Roman" w:cs="Times New Roman"/>
          <w:sz w:val="24"/>
          <w:szCs w:val="24"/>
          <w:lang w:eastAsia="pl-PL"/>
        </w:rPr>
        <w:t>Rezerwacja musi dotyczy jedynie oferty noclegu powiązanej z daną ofertą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REG/090 </w:t>
      </w:r>
      <w:r w:rsidRPr="00D1383C">
        <w:rPr>
          <w:rFonts w:ascii="Times New Roman" w:eastAsia="Times New Roman" w:hAnsi="Times New Roman" w:cs="Times New Roman"/>
          <w:sz w:val="24"/>
          <w:szCs w:val="24"/>
          <w:lang w:eastAsia="pl-PL"/>
        </w:rPr>
        <w:t>Oferta noclegu może być wybrana w wielu rezerwacjach.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0E33458" wp14:editId="175BE3FF">
            <wp:extent cx="5495925" cy="752475"/>
            <wp:effectExtent l="19050" t="0" r="9525" b="0"/>
            <wp:docPr id="40" name="Obraz 40" descr="https://lh6.googleusercontent.com/4vGp6rzfVvbosUI_vs2DveI1dyau4qOKYwYK861UJUmfGN2XA5qO29nw-nOq-enFZ-3H9O8vln12b1sH2JY2VtUpgjQHNXfqJaofnjCeK05LMugZLQl8bSzv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4vGp6rzfVvbosUI_vs2DveI1dyau4qOKYwYK861UJUmfGN2XA5qO29nw-nOq-enFZ-3H9O8vln12b1sH2JY2VtUpgjQHNXfqJaofnjCeK05LMugZLQl8bSzvqQ"/>
                    <pic:cNvPicPr>
                      <a:picLocks noChangeAspect="1" noChangeArrowheads="1"/>
                    </pic:cNvPicPr>
                  </pic:nvPicPr>
                  <pic:blipFill>
                    <a:blip r:embed="rId31" cstate="print"/>
                    <a:srcRect/>
                    <a:stretch>
                      <a:fillRect/>
                    </a:stretch>
                  </pic:blipFill>
                  <pic:spPr bwMode="auto">
                    <a:xfrm>
                      <a:off x="0" y="0"/>
                      <a:ext cx="5495925" cy="75247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REG/093 </w:t>
      </w:r>
      <w:r w:rsidRPr="00D1383C">
        <w:rPr>
          <w:rFonts w:ascii="Times New Roman" w:eastAsia="Times New Roman" w:hAnsi="Times New Roman" w:cs="Times New Roman"/>
          <w:sz w:val="24"/>
          <w:szCs w:val="24"/>
          <w:lang w:eastAsia="pl-PL"/>
        </w:rPr>
        <w:t>Opcja dodatkowa może dotyczyć wielu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REG/094 </w:t>
      </w:r>
      <w:r w:rsidRPr="00D1383C">
        <w:rPr>
          <w:rFonts w:ascii="Times New Roman" w:eastAsia="Times New Roman" w:hAnsi="Times New Roman" w:cs="Times New Roman"/>
          <w:sz w:val="24"/>
          <w:szCs w:val="24"/>
          <w:lang w:eastAsia="pl-PL"/>
        </w:rPr>
        <w:t>Opcja dodatkowa może  nie dotyczyć żadnej ofert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3B4660D0" wp14:editId="15FCE7BA">
            <wp:extent cx="5572125" cy="752475"/>
            <wp:effectExtent l="19050" t="0" r="9525" b="0"/>
            <wp:docPr id="43" name="Obraz 43" descr="https://lh5.googleusercontent.com/_-G20OfnCLPch4HtFIqm_ERqek5cwlx7gOKzoo1dWxFhd_DKYiMEiO_BQFIpSVJ211MkRTDw_y3a7Ta_NlOlV0Jlk8Xnzb1Jcd3aW4OyVAP-uqXFnmNkF8wL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_-G20OfnCLPch4HtFIqm_ERqek5cwlx7gOKzoo1dWxFhd_DKYiMEiO_BQFIpSVJ211MkRTDw_y3a7Ta_NlOlV0Jlk8Xnzb1Jcd3aW4OyVAP-uqXFnmNkF8wLWw"/>
                    <pic:cNvPicPr>
                      <a:picLocks noChangeAspect="1" noChangeArrowheads="1"/>
                    </pic:cNvPicPr>
                  </pic:nvPicPr>
                  <pic:blipFill>
                    <a:blip r:embed="rId32" cstate="print"/>
                    <a:srcRect/>
                    <a:stretch>
                      <a:fillRect/>
                    </a:stretch>
                  </pic:blipFill>
                  <pic:spPr bwMode="auto">
                    <a:xfrm>
                      <a:off x="0" y="0"/>
                      <a:ext cx="5572125" cy="752475"/>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REG/055 </w:t>
      </w:r>
      <w:r w:rsidRPr="00D1383C">
        <w:rPr>
          <w:rFonts w:ascii="Times New Roman" w:eastAsia="Times New Roman" w:hAnsi="Times New Roman" w:cs="Times New Roman"/>
          <w:sz w:val="24"/>
          <w:szCs w:val="24"/>
          <w:lang w:eastAsia="pl-PL"/>
        </w:rPr>
        <w:t>Oferta pobytu może mieć wiele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REG/056 </w:t>
      </w:r>
      <w:r w:rsidRPr="00D1383C">
        <w:rPr>
          <w:rFonts w:ascii="Times New Roman" w:eastAsia="Times New Roman" w:hAnsi="Times New Roman" w:cs="Times New Roman"/>
          <w:sz w:val="24"/>
          <w:szCs w:val="24"/>
          <w:lang w:eastAsia="pl-PL"/>
        </w:rPr>
        <w:t>Oferta pobytu może nie mieć opcji dodatkowych.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22528E15" wp14:editId="5421885B">
            <wp:extent cx="5348605" cy="750570"/>
            <wp:effectExtent l="19050" t="0" r="4445" b="0"/>
            <wp:docPr id="46" name="Obraz 46" descr="https://lh4.googleusercontent.com/auD-adXET5DafEjUhtR7oQn4dXsB_ADExkZ_q0p6Qeuibgr1IXDavkrxnOS1oGTgFggablNu90mlzIQ7BtCzBabr7Fq56PSbrcRqgzsk8J5UkQB0sYKiJk9M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auD-adXET5DafEjUhtR7oQn4dXsB_ADExkZ_q0p6Qeuibgr1IXDavkrxnOS1oGTgFggablNu90mlzIQ7BtCzBabr7Fq56PSbrcRqgzsk8J5UkQB0sYKiJk9MMw"/>
                    <pic:cNvPicPr>
                      <a:picLocks noChangeAspect="1" noChangeArrowheads="1"/>
                    </pic:cNvPicPr>
                  </pic:nvPicPr>
                  <pic:blipFill>
                    <a:blip r:embed="rId33"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r w:rsidRPr="00D1383C">
        <w:rPr>
          <w:rFonts w:ascii="Times New Roman" w:eastAsia="Times New Roman" w:hAnsi="Times New Roman" w:cs="Times New Roman"/>
          <w:b/>
          <w:bCs/>
          <w:sz w:val="24"/>
          <w:szCs w:val="24"/>
          <w:lang w:eastAsia="pl-PL"/>
        </w:rPr>
        <w:t xml:space="preserve">REG/022 </w:t>
      </w:r>
      <w:r w:rsidRPr="00D1383C">
        <w:rPr>
          <w:rFonts w:ascii="Times New Roman" w:eastAsia="Times New Roman" w:hAnsi="Times New Roman" w:cs="Times New Roman"/>
          <w:sz w:val="24"/>
          <w:szCs w:val="24"/>
          <w:lang w:eastAsia="pl-PL"/>
        </w:rPr>
        <w:t>Rezerwacja może dotyczy wielu opcji dodatkowych.</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REG/023 </w:t>
      </w:r>
      <w:r w:rsidRPr="00D1383C">
        <w:rPr>
          <w:rFonts w:ascii="Times New Roman" w:eastAsia="Times New Roman" w:hAnsi="Times New Roman" w:cs="Times New Roman"/>
          <w:sz w:val="24"/>
          <w:szCs w:val="24"/>
          <w:lang w:eastAsia="pl-PL"/>
        </w:rPr>
        <w:t>Rezerwacja może nie mięć uwzględnionych żadnych opcji dodatkowych</w:t>
      </w:r>
    </w:p>
    <w:p w:rsidR="00855E14" w:rsidRPr="00D1383C" w:rsidRDefault="00855E14" w:rsidP="00855E14">
      <w:pPr>
        <w:spacing w:after="0" w:line="240" w:lineRule="auto"/>
        <w:ind w:left="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REG/024 </w:t>
      </w:r>
      <w:r w:rsidRPr="00D1383C">
        <w:rPr>
          <w:rFonts w:ascii="Times New Roman" w:eastAsia="Times New Roman" w:hAnsi="Times New Roman" w:cs="Times New Roman"/>
          <w:sz w:val="24"/>
          <w:szCs w:val="24"/>
          <w:lang w:eastAsia="pl-PL"/>
        </w:rPr>
        <w:t>Wybrane opcje dodatkowe muszą istnieć w ramach wybranej oferty pobytu.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hAnsi="Times New Roman" w:cs="Times New Roman"/>
          <w:noProof/>
          <w:lang w:eastAsia="pl-PL"/>
        </w:rPr>
        <w:drawing>
          <wp:inline distT="0" distB="0" distL="0" distR="0" wp14:anchorId="2578E4E6" wp14:editId="29F21D3A">
            <wp:extent cx="5348605" cy="750570"/>
            <wp:effectExtent l="19050" t="0" r="4445" b="0"/>
            <wp:docPr id="49" name="Obraz 49" descr="https://lh6.googleusercontent.com/zlfvB5edil_WjTvpBybUv_ZeMVLFfxRFn1QyV2H1_IoBqg_URNyq8BcMRKYpLa6CpzeLRkKsaXb90qw1mYYff9d_VuFe6buMo9d63-HQBdafwzeGRqd7mcY2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zlfvB5edil_WjTvpBybUv_ZeMVLFfxRFn1QyV2H1_IoBqg_URNyq8BcMRKYpLa6CpzeLRkKsaXb90qw1mYYff9d_VuFe6buMo9d63-HQBdafwzeGRqd7mcY2vg"/>
                    <pic:cNvPicPr>
                      <a:picLocks noChangeAspect="1" noChangeArrowheads="1"/>
                    </pic:cNvPicPr>
                  </pic:nvPicPr>
                  <pic:blipFill>
                    <a:blip r:embed="rId34"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REG/034 </w:t>
      </w:r>
      <w:r w:rsidRPr="00D1383C">
        <w:rPr>
          <w:rFonts w:ascii="Times New Roman" w:eastAsia="Times New Roman" w:hAnsi="Times New Roman" w:cs="Times New Roman"/>
          <w:sz w:val="24"/>
          <w:szCs w:val="24"/>
          <w:lang w:eastAsia="pl-PL"/>
        </w:rPr>
        <w:t>Organizator pobytu może dostarczać wiele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REG/035 </w:t>
      </w:r>
      <w:r w:rsidRPr="00D1383C">
        <w:rPr>
          <w:rFonts w:ascii="Times New Roman" w:eastAsia="Times New Roman" w:hAnsi="Times New Roman" w:cs="Times New Roman"/>
          <w:sz w:val="24"/>
          <w:szCs w:val="24"/>
          <w:lang w:eastAsia="pl-PL"/>
        </w:rPr>
        <w:t>Organizator pobytu może nie dostarczać ofert pobytu.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REG/046 </w:t>
      </w:r>
      <w:r w:rsidRPr="00D1383C">
        <w:rPr>
          <w:rFonts w:ascii="Times New Roman" w:eastAsia="Times New Roman" w:hAnsi="Times New Roman" w:cs="Times New Roman"/>
          <w:sz w:val="24"/>
          <w:szCs w:val="24"/>
          <w:lang w:eastAsia="pl-PL"/>
        </w:rPr>
        <w:t>Oferta pobytu musi mieć dokładnie jednego organizatora pobytu.</w:t>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48581376" wp14:editId="75EF6417">
            <wp:extent cx="5348605" cy="750570"/>
            <wp:effectExtent l="19050" t="0" r="4445" b="0"/>
            <wp:docPr id="52" name="Obraz 52" descr="https://lh4.googleusercontent.com/ljfMP579ceXyOYeydmWY-uuqS7SMXnS8YruR_1FNuWXM24QoS7cYXzVRt0_C0fUwApVbQJvq-K6rF-h7_cRhUrQaQ498J_QGVQj-R47JF7qd9Vqm4pqP3NSr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ljfMP579ceXyOYeydmWY-uuqS7SMXnS8YruR_1FNuWXM24QoS7cYXzVRt0_C0fUwApVbQJvq-K6rF-h7_cRhUrQaQ498J_QGVQj-R47JF7qd9Vqm4pqP3NSrZQ"/>
                    <pic:cNvPicPr>
                      <a:picLocks noChangeAspect="1" noChangeArrowheads="1"/>
                    </pic:cNvPicPr>
                  </pic:nvPicPr>
                  <pic:blipFill>
                    <a:blip r:embed="rId35"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REG/040 </w:t>
      </w:r>
      <w:r w:rsidRPr="00D1383C">
        <w:rPr>
          <w:rFonts w:ascii="Times New Roman" w:eastAsia="Times New Roman" w:hAnsi="Times New Roman" w:cs="Times New Roman"/>
          <w:sz w:val="24"/>
          <w:szCs w:val="24"/>
          <w:lang w:eastAsia="pl-PL"/>
        </w:rPr>
        <w:t>Przewoźnik może dostarczać wiele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REG/041 </w:t>
      </w:r>
      <w:r w:rsidRPr="00D1383C">
        <w:rPr>
          <w:rFonts w:ascii="Times New Roman" w:eastAsia="Times New Roman" w:hAnsi="Times New Roman" w:cs="Times New Roman"/>
          <w:sz w:val="24"/>
          <w:szCs w:val="24"/>
          <w:lang w:eastAsia="pl-PL"/>
        </w:rPr>
        <w:t>Przewoźnik może nie dostarczać ofert transportu.</w:t>
      </w:r>
    </w:p>
    <w:p w:rsidR="00855E14" w:rsidRPr="00D1383C" w:rsidRDefault="00855E14" w:rsidP="00855E14">
      <w:pPr>
        <w:spacing w:after="0" w:line="240" w:lineRule="auto"/>
        <w:ind w:firstLine="708"/>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REG/059 </w:t>
      </w:r>
      <w:r w:rsidRPr="00D1383C">
        <w:rPr>
          <w:rFonts w:ascii="Times New Roman" w:eastAsia="Times New Roman" w:hAnsi="Times New Roman" w:cs="Times New Roman"/>
          <w:sz w:val="24"/>
          <w:szCs w:val="24"/>
          <w:lang w:eastAsia="pl-PL"/>
        </w:rPr>
        <w:t>Oferta transportu musi mieć dokładnie jednego przewoźnika.</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hAnsi="Times New Roman" w:cs="Times New Roman"/>
          <w:noProof/>
          <w:lang w:eastAsia="pl-PL"/>
        </w:rPr>
        <w:drawing>
          <wp:inline distT="0" distB="0" distL="0" distR="0" wp14:anchorId="7BDFB878" wp14:editId="50B4C602">
            <wp:extent cx="5348605" cy="750570"/>
            <wp:effectExtent l="19050" t="0" r="4445" b="0"/>
            <wp:docPr id="55" name="Obraz 55" descr="https://lh3.googleusercontent.com/-rQK_BsFtWhgfDj7GT8QI52__kRgD5czGBFmRMPjSni0mZAGBDUD1VQ8idjM-dIkxi9JgwPmuA2N0Vcmfwuu_UtJ-J8JLDHBOsGHiWc15yfCYP8y3s_27Nw6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3.googleusercontent.com/-rQK_BsFtWhgfDj7GT8QI52__kRgD5czGBFmRMPjSni0mZAGBDUD1VQ8idjM-dIkxi9JgwPmuA2N0Vcmfwuu_UtJ-J8JLDHBOsGHiWc15yfCYP8y3s_27Nw6Gw"/>
                    <pic:cNvPicPr>
                      <a:picLocks noChangeAspect="1" noChangeArrowheads="1"/>
                    </pic:cNvPicPr>
                  </pic:nvPicPr>
                  <pic:blipFill>
                    <a:blip r:embed="rId36" cstate="print"/>
                    <a:srcRect/>
                    <a:stretch>
                      <a:fillRect/>
                    </a:stretch>
                  </pic:blipFill>
                  <pic:spPr bwMode="auto">
                    <a:xfrm>
                      <a:off x="0" y="0"/>
                      <a:ext cx="5348605" cy="750570"/>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REG/081 </w:t>
      </w:r>
      <w:r w:rsidRPr="00D1383C">
        <w:rPr>
          <w:rFonts w:ascii="Times New Roman" w:eastAsia="Times New Roman" w:hAnsi="Times New Roman" w:cs="Times New Roman"/>
          <w:sz w:val="24"/>
          <w:szCs w:val="24"/>
          <w:lang w:eastAsia="pl-PL"/>
        </w:rPr>
        <w:t>Hotel może realizować wiele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REG/082 </w:t>
      </w:r>
      <w:r w:rsidRPr="00D1383C">
        <w:rPr>
          <w:rFonts w:ascii="Times New Roman" w:eastAsia="Times New Roman" w:hAnsi="Times New Roman" w:cs="Times New Roman"/>
          <w:sz w:val="24"/>
          <w:szCs w:val="24"/>
          <w:lang w:eastAsia="pl-PL"/>
        </w:rPr>
        <w:t>Hotel nie może realizować ofert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REG/083 </w:t>
      </w:r>
      <w:r w:rsidRPr="00D1383C">
        <w:rPr>
          <w:rFonts w:ascii="Times New Roman" w:eastAsia="Times New Roman" w:hAnsi="Times New Roman" w:cs="Times New Roman"/>
          <w:sz w:val="24"/>
          <w:szCs w:val="24"/>
          <w:lang w:eastAsia="pl-PL"/>
        </w:rPr>
        <w:t>Oferta noclegu może być realizowana przez jeden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REG/084 </w:t>
      </w:r>
      <w:r w:rsidRPr="00D1383C">
        <w:rPr>
          <w:rFonts w:ascii="Times New Roman" w:eastAsia="Times New Roman" w:hAnsi="Times New Roman" w:cs="Times New Roman"/>
          <w:sz w:val="24"/>
          <w:szCs w:val="24"/>
          <w:lang w:eastAsia="pl-PL"/>
        </w:rPr>
        <w:t>Oferta noclegu może nie być realizowana przez żaden hotel.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noProof/>
          <w:sz w:val="24"/>
          <w:szCs w:val="24"/>
          <w:lang w:eastAsia="pl-PL"/>
        </w:rPr>
        <w:drawing>
          <wp:inline distT="0" distB="0" distL="0" distR="0" wp14:anchorId="421D22A7" wp14:editId="72C73808">
            <wp:extent cx="5248910" cy="756285"/>
            <wp:effectExtent l="19050" t="0" r="889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248910" cy="756285"/>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Reguły:</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REG/095 </w:t>
      </w:r>
      <w:r w:rsidRPr="00D1383C">
        <w:rPr>
          <w:rFonts w:ascii="Times New Roman" w:eastAsia="Times New Roman" w:hAnsi="Times New Roman" w:cs="Times New Roman"/>
          <w:sz w:val="24"/>
          <w:szCs w:val="24"/>
          <w:lang w:eastAsia="pl-PL"/>
        </w:rPr>
        <w:t>Szef biura może zatrudniać wielu pracowników</w:t>
      </w: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r w:rsidRPr="00D1383C">
        <w:rPr>
          <w:rFonts w:ascii="Times New Roman" w:eastAsia="Times New Roman" w:hAnsi="Times New Roman" w:cs="Times New Roman"/>
          <w:b/>
          <w:bCs/>
          <w:sz w:val="24"/>
          <w:szCs w:val="24"/>
          <w:lang w:eastAsia="pl-PL"/>
        </w:rPr>
        <w:t xml:space="preserve">REG/096 </w:t>
      </w:r>
      <w:r w:rsidRPr="00D1383C">
        <w:rPr>
          <w:rFonts w:ascii="Times New Roman" w:eastAsia="Times New Roman" w:hAnsi="Times New Roman" w:cs="Times New Roman"/>
          <w:sz w:val="24"/>
          <w:szCs w:val="24"/>
          <w:lang w:eastAsia="pl-PL"/>
        </w:rPr>
        <w:t>Pracownik musi być zatrudniony przez jednego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8</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Definicje predykatowe encji i związków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Encje: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ENC/003 </w:t>
      </w:r>
      <w:r w:rsidRPr="00D1383C">
        <w:rPr>
          <w:rFonts w:ascii="Times New Roman" w:eastAsia="Times New Roman" w:hAnsi="Times New Roman" w:cs="Times New Roman"/>
          <w:sz w:val="24"/>
          <w:szCs w:val="24"/>
          <w:lang w:eastAsia="pl-PL"/>
        </w:rPr>
        <w:t>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LoginPrzewoznika,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LoginOrganizatora,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 DataUrodzenia, LoginPracownika,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ENC/006</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Imie, Nazwisko, Ulica, KodPocztowy, Miejscowosc, Telefon, Email, DataUrodzenia, LoginSzefa,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ENC/008 </w:t>
      </w:r>
      <w:r w:rsidRPr="00D1383C">
        <w:rPr>
          <w:rFonts w:ascii="Times New Roman" w:eastAsia="Times New Roman" w:hAnsi="Times New Roman" w:cs="Times New Roman"/>
          <w:sz w:val="24"/>
          <w:szCs w:val="24"/>
          <w:lang w:eastAsia="pl-PL"/>
        </w:rPr>
        <w:t>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ENC/011 </w:t>
      </w:r>
      <w:r w:rsidRPr="00D1383C">
        <w:rPr>
          <w:rFonts w:ascii="Times New Roman" w:eastAsia="Times New Roman" w:hAnsi="Times New Roman" w:cs="Times New Roman"/>
          <w:sz w:val="24"/>
          <w:szCs w:val="24"/>
          <w:lang w:eastAsia="pl-PL"/>
        </w:rPr>
        <w:t>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ENC/012 </w:t>
      </w:r>
      <w:r w:rsidRPr="00D1383C">
        <w:rPr>
          <w:rFonts w:ascii="Times New Roman" w:eastAsia="Times New Roman" w:hAnsi="Times New Roman" w:cs="Times New Roman"/>
          <w:sz w:val="24"/>
          <w:szCs w:val="24"/>
          <w:lang w:eastAsia="pl-PL"/>
        </w:rPr>
        <w:t>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IdTrasportuDoPobytu</w:t>
      </w:r>
      <w:r w:rsidRPr="00D1383C">
        <w:rPr>
          <w:rFonts w:ascii="Times New Roman" w:eastAsia="Times New Roman" w:hAnsi="Times New Roman" w:cs="Times New Roman"/>
          <w:sz w:val="24"/>
          <w:szCs w:val="24"/>
          <w:lang w:eastAsia="pl-PL"/>
        </w:rPr>
        <w:t>,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ENC/018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ENC/019 </w:t>
      </w:r>
      <w:r w:rsidRPr="00D1383C">
        <w:rPr>
          <w:rFonts w:ascii="Times New Roman" w:eastAsia="Times New Roman" w:hAnsi="Times New Roman" w:cs="Times New Roman"/>
          <w:sz w:val="24"/>
          <w:szCs w:val="24"/>
          <w:lang w:eastAsia="pl-PL"/>
        </w:rPr>
        <w:t>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i/>
          <w:iCs/>
          <w:sz w:val="24"/>
          <w:szCs w:val="24"/>
          <w:lang w:eastAsia="pl-PL"/>
        </w:rPr>
        <w:t>Związki: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ZWI/001</w:t>
      </w:r>
      <w:r w:rsidRPr="00D1383C">
        <w:rPr>
          <w:rFonts w:ascii="Times New Roman" w:eastAsia="Times New Roman" w:hAnsi="Times New Roman" w:cs="Times New Roman"/>
          <w:sz w:val="24"/>
          <w:szCs w:val="24"/>
          <w:lang w:eastAsia="pl-PL"/>
        </w:rPr>
        <w:t xml:space="preserve"> 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ZWI/002</w:t>
      </w:r>
      <w:r w:rsidRPr="00D1383C">
        <w:rPr>
          <w:rFonts w:ascii="Times New Roman" w:eastAsia="Times New Roman" w:hAnsi="Times New Roman" w:cs="Times New Roman"/>
          <w:sz w:val="24"/>
          <w:szCs w:val="24"/>
          <w:lang w:eastAsia="pl-PL"/>
        </w:rPr>
        <w:t xml:space="preserve"> 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ZWI/004</w:t>
      </w:r>
      <w:r w:rsidRPr="00D1383C">
        <w:rPr>
          <w:rFonts w:ascii="Times New Roman" w:eastAsia="Times New Roman" w:hAnsi="Times New Roman" w:cs="Times New Roman"/>
          <w:sz w:val="24"/>
          <w:szCs w:val="24"/>
          <w:lang w:eastAsia="pl-PL"/>
        </w:rPr>
        <w:t xml:space="preserve"> 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ZWI/005</w:t>
      </w:r>
      <w:r w:rsidRPr="00D1383C">
        <w:rPr>
          <w:rFonts w:ascii="Times New Roman" w:eastAsia="Times New Roman" w:hAnsi="Times New Roman" w:cs="Times New Roman"/>
          <w:sz w:val="24"/>
          <w:szCs w:val="24"/>
          <w:lang w:eastAsia="pl-PL"/>
        </w:rPr>
        <w:t xml:space="preserve"> 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ZWI/010</w:t>
      </w:r>
      <w:r w:rsidRPr="00D1383C">
        <w:rPr>
          <w:rFonts w:ascii="Times New Roman" w:eastAsia="Times New Roman" w:hAnsi="Times New Roman" w:cs="Times New Roman"/>
          <w:sz w:val="24"/>
          <w:szCs w:val="24"/>
          <w:lang w:eastAsia="pl-PL"/>
        </w:rPr>
        <w:t xml:space="preserve"> 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ZWI/017 </w:t>
      </w:r>
      <w:r w:rsidRPr="00D1383C">
        <w:rPr>
          <w:rFonts w:ascii="Times New Roman" w:eastAsia="Times New Roman" w:hAnsi="Times New Roman" w:cs="Times New Roman"/>
          <w:sz w:val="24"/>
          <w:szCs w:val="24"/>
          <w:lang w:eastAsia="pl-PL"/>
        </w:rPr>
        <w:t>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ZWI/019 ZawieraOpcje (REZERWACJA (0,N) : OPCJE 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(PRZEWOŹNIK (1,1) : OFERTA TRANSPORTU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9</w:t>
      </w:r>
    </w:p>
    <w:p w:rsidR="00855E14" w:rsidRPr="00D1383C" w:rsidRDefault="00855E14" w:rsidP="00855E14">
      <w:pPr>
        <w:spacing w:after="0" w:line="240" w:lineRule="auto"/>
        <w:ind w:left="-705"/>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Diagram obiektowo - związkowy (ERD)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r w:rsidRPr="00D1383C">
        <w:rPr>
          <w:rFonts w:ascii="Times New Roman" w:eastAsia="Times New Roman" w:hAnsi="Times New Roman" w:cs="Times New Roman"/>
          <w:noProof/>
          <w:sz w:val="24"/>
          <w:szCs w:val="24"/>
          <w:lang w:eastAsia="pl-PL"/>
        </w:rPr>
        <w:drawing>
          <wp:inline distT="0" distB="0" distL="0" distR="0" wp14:anchorId="5FBD832A" wp14:editId="045DD0A2">
            <wp:extent cx="5760720" cy="7726721"/>
            <wp:effectExtent l="19050" t="0" r="0" b="0"/>
            <wp:docPr id="2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760720" cy="7726721"/>
                    </a:xfrm>
                    <a:prstGeom prst="rect">
                      <a:avLst/>
                    </a:prstGeom>
                    <a:noFill/>
                    <a:ln w="9525">
                      <a:noFill/>
                      <a:miter lim="800000"/>
                      <a:headEnd/>
                      <a:tailEnd/>
                    </a:ln>
                  </pic:spPr>
                </pic:pic>
              </a:graphicData>
            </a:graphic>
          </wp:inline>
        </w:drawing>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10</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Transformacja modelu konceptualnego do modelu logicznego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ZWI/001 </w:t>
      </w:r>
      <w:r w:rsidRPr="00D1383C">
        <w:rPr>
          <w:rFonts w:ascii="Times New Roman" w:eastAsia="Times New Roman" w:hAnsi="Times New Roman" w:cs="Times New Roman"/>
          <w:sz w:val="24"/>
          <w:szCs w:val="24"/>
          <w:lang w:eastAsia="pl-PL"/>
        </w:rPr>
        <w:t>OpiekujeSię (UCZESTNIK (0,N) : UCZESTNIK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 #IdOpiekuna)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ZWI/002 </w:t>
      </w:r>
      <w:r w:rsidRPr="00D1383C">
        <w:rPr>
          <w:rFonts w:ascii="Times New Roman" w:eastAsia="Times New Roman" w:hAnsi="Times New Roman" w:cs="Times New Roman"/>
          <w:sz w:val="24"/>
          <w:szCs w:val="24"/>
          <w:lang w:eastAsia="pl-PL"/>
        </w:rPr>
        <w:t>Reprezentuje (KLIENT (1,1) : FIRMA (0,1))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013</w:t>
      </w:r>
      <w:r w:rsidRPr="00D1383C">
        <w:rPr>
          <w:rFonts w:ascii="Times New Roman" w:eastAsia="Times New Roman" w:hAnsi="Times New Roman" w:cs="Times New Roman"/>
          <w:sz w:val="24"/>
          <w:szCs w:val="24"/>
          <w:lang w:eastAsia="pl-PL"/>
        </w:rPr>
        <w:t xml:space="preserve"> FIRMA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NrKonta, REGON, NIP, Ulica, KodPocztowy, Miejscowosc, Telefon, Email,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ZWI/003</w:t>
      </w:r>
      <w:r w:rsidRPr="00D1383C">
        <w:rPr>
          <w:rFonts w:ascii="Times New Roman" w:eastAsia="Times New Roman" w:hAnsi="Times New Roman" w:cs="Times New Roman"/>
          <w:sz w:val="24"/>
          <w:szCs w:val="24"/>
          <w:lang w:eastAsia="pl-PL"/>
        </w:rPr>
        <w:t xml:space="preserve"> Rezerwuje (KLIENT (1,1) : REZERWACJA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001</w:t>
      </w:r>
      <w:r w:rsidRPr="00D1383C">
        <w:rPr>
          <w:rFonts w:ascii="Times New Roman" w:eastAsia="Times New Roman" w:hAnsi="Times New Roman" w:cs="Times New Roman"/>
          <w:sz w:val="24"/>
          <w:szCs w:val="24"/>
          <w:lang w:eastAsia="pl-PL"/>
        </w:rPr>
        <w:t xml:space="preserve"> KLIENT (</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Nazwisko, Ulica, KodPocztowy, Miejscowosc, Telefon, Email, DataUrodzenia, LoginKlienta, Haslo)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ZWI/004 </w:t>
      </w:r>
      <w:r w:rsidRPr="00D1383C">
        <w:rPr>
          <w:rFonts w:ascii="Times New Roman" w:eastAsia="Times New Roman" w:hAnsi="Times New Roman" w:cs="Times New Roman"/>
          <w:sz w:val="24"/>
          <w:szCs w:val="24"/>
          <w:lang w:eastAsia="pl-PL"/>
        </w:rPr>
        <w:t>Dotyczy (REZERWACJA (0,N) : UCZESTNIK (1,N))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002</w:t>
      </w:r>
      <w:r w:rsidRPr="00D1383C">
        <w:rPr>
          <w:rFonts w:ascii="Times New Roman" w:eastAsia="Times New Roman" w:hAnsi="Times New Roman" w:cs="Times New Roman"/>
          <w:sz w:val="24"/>
          <w:szCs w:val="24"/>
          <w:lang w:eastAsia="pl-PL"/>
        </w:rPr>
        <w:t xml:space="preserve"> UCZESTNIK (</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Nazwisko, Ulica, KodPocztowy, Miejscowosc, Telefon, Email, DataUrodzenia, Znizka)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ZWI/005 </w:t>
      </w:r>
      <w:r w:rsidRPr="00D1383C">
        <w:rPr>
          <w:rFonts w:ascii="Times New Roman" w:eastAsia="Times New Roman" w:hAnsi="Times New Roman" w:cs="Times New Roman"/>
          <w:sz w:val="24"/>
          <w:szCs w:val="24"/>
          <w:lang w:eastAsia="pl-PL"/>
        </w:rPr>
        <w:t>Potwierdza (PRACOWNIK (0,1) : REZERWACJA (0,N),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 DataUrodzenia, LoginPracownika,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Nazwisko, Ulica, KodPocztowy, Miejscowosc, Telefon, Email, DataUrodzenia, LoginPracownika,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ZWI/006</w:t>
      </w:r>
      <w:r w:rsidRPr="00D1383C">
        <w:rPr>
          <w:rFonts w:ascii="Times New Roman" w:eastAsia="Times New Roman" w:hAnsi="Times New Roman" w:cs="Times New Roman"/>
          <w:sz w:val="24"/>
          <w:szCs w:val="24"/>
          <w:lang w:eastAsia="pl-PL"/>
        </w:rPr>
        <w:t xml:space="preserve"> DotyczyTZ (OFERTA TRANSPORTU (1,1) : TRANSPORT-Z-POBYT (0, 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ZWI/007</w:t>
      </w:r>
      <w:r w:rsidRPr="00D1383C">
        <w:rPr>
          <w:rFonts w:ascii="Times New Roman" w:eastAsia="Times New Roman" w:hAnsi="Times New Roman" w:cs="Times New Roman"/>
          <w:sz w:val="24"/>
          <w:szCs w:val="24"/>
          <w:lang w:eastAsia="pl-PL"/>
        </w:rPr>
        <w:t xml:space="preserve"> DotyczyOZ (TRANSPORT-Z-POBYT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#IdOferty,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ZWI/008</w:t>
      </w:r>
      <w:r w:rsidRPr="00D1383C">
        <w:rPr>
          <w:rFonts w:ascii="Times New Roman" w:eastAsia="Times New Roman" w:hAnsi="Times New Roman" w:cs="Times New Roman"/>
          <w:sz w:val="24"/>
          <w:szCs w:val="24"/>
          <w:lang w:eastAsia="pl-PL"/>
        </w:rPr>
        <w:t xml:space="preserve"> ZawieraTZ (REZERWACJA (0,N) : TRANSPORT-Z-POBYT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017</w:t>
      </w:r>
      <w:r w:rsidRPr="00D1383C">
        <w:rPr>
          <w:rFonts w:ascii="Times New Roman" w:eastAsia="Times New Roman" w:hAnsi="Times New Roman" w:cs="Times New Roman"/>
          <w:sz w:val="24"/>
          <w:szCs w:val="24"/>
          <w:lang w:eastAsia="pl-PL"/>
        </w:rPr>
        <w:t xml:space="preserve"> TRANSPORT-Z-POBYT(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KosztRezerwacji,CzyPotwierdzona,#IdTransportuZPobytu)</w:t>
      </w:r>
    </w:p>
    <w:p w:rsidR="00855E14" w:rsidRPr="00D1383C" w:rsidRDefault="00855E14" w:rsidP="00855E14">
      <w:pPr>
        <w:spacing w:after="0" w:line="240" w:lineRule="auto"/>
        <w:rPr>
          <w:rFonts w:ascii="Times New Roman" w:eastAsia="Times New Roman" w:hAnsi="Times New Roman" w:cs="Times New Roman"/>
          <w:sz w:val="24"/>
          <w:szCs w:val="24"/>
          <w:u w:val="single"/>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xml:space="preserve"> , </w:t>
      </w:r>
      <w:r w:rsidRPr="00D1383C">
        <w:rPr>
          <w:rFonts w:ascii="Times New Roman" w:eastAsia="Times New Roman" w:hAnsi="Times New Roman" w:cs="Times New Roman"/>
          <w:sz w:val="24"/>
          <w:szCs w:val="24"/>
          <w:u w:val="single"/>
          <w:lang w:eastAsia="pl-PL"/>
        </w:rPr>
        <w:t>#IdTransportu,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ZWI/009</w:t>
      </w:r>
      <w:r w:rsidRPr="00D1383C">
        <w:rPr>
          <w:rFonts w:ascii="Times New Roman" w:eastAsia="Times New Roman" w:hAnsi="Times New Roman" w:cs="Times New Roman"/>
          <w:sz w:val="24"/>
          <w:szCs w:val="24"/>
          <w:lang w:eastAsia="pl-PL"/>
        </w:rPr>
        <w:t xml:space="preserve"> DotyczyTDo (OFERTA TRANSPORTU (1,1) : TRANSPORT-DO-POBYT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ZWI/010 </w:t>
      </w:r>
      <w:r w:rsidRPr="00D1383C">
        <w:rPr>
          <w:rFonts w:ascii="Times New Roman" w:eastAsia="Times New Roman" w:hAnsi="Times New Roman" w:cs="Times New Roman"/>
          <w:sz w:val="24"/>
          <w:szCs w:val="24"/>
          <w:lang w:eastAsia="pl-PL"/>
        </w:rPr>
        <w:t>DotyczyODo (TRANSPORT-DO-POBYT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#IdOfert, #IdTransportu,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ZWI/011</w:t>
      </w:r>
      <w:r w:rsidRPr="00D1383C">
        <w:rPr>
          <w:rFonts w:ascii="Times New Roman" w:eastAsia="Times New Roman" w:hAnsi="Times New Roman" w:cs="Times New Roman"/>
          <w:sz w:val="24"/>
          <w:szCs w:val="24"/>
          <w:lang w:eastAsia="pl-PL"/>
        </w:rPr>
        <w:t xml:space="preserve"> ZawieraTDo (REZERWACJA (0,N) : TRANSPORT-DO-POBYT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016</w:t>
      </w:r>
      <w:r w:rsidRPr="00D1383C">
        <w:rPr>
          <w:rFonts w:ascii="Times New Roman" w:eastAsia="Times New Roman" w:hAnsi="Times New Roman" w:cs="Times New Roman"/>
          <w:sz w:val="24"/>
          <w:szCs w:val="24"/>
          <w:lang w:eastAsia="pl-PL"/>
        </w:rPr>
        <w:t xml:space="preserve"> TRANSPORT-DO-POBYT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DataPlatnosci,KwotaRezerwacji,KosztRezerwacji,CzyPotwierdzona,#IdTransportuDoPobytu)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xml:space="preserve"> , #IdTransportu,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ZWI/012</w:t>
      </w:r>
      <w:r w:rsidRPr="00D1383C">
        <w:rPr>
          <w:rFonts w:ascii="Times New Roman" w:eastAsia="Times New Roman" w:hAnsi="Times New Roman" w:cs="Times New Roman"/>
          <w:sz w:val="24"/>
          <w:szCs w:val="24"/>
          <w:lang w:eastAsia="pl-PL"/>
        </w:rPr>
        <w:t xml:space="preserve"> DotyczyA (OFERTA ATRAKCJI (1,1) : ATRAKCJA-POBYT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012</w:t>
      </w:r>
      <w:r w:rsidRPr="00D1383C">
        <w:rPr>
          <w:rFonts w:ascii="Times New Roman" w:eastAsia="Times New Roman" w:hAnsi="Times New Roman" w:cs="Times New Roman"/>
          <w:sz w:val="24"/>
          <w:szCs w:val="24"/>
          <w:lang w:eastAsia="pl-PL"/>
        </w:rPr>
        <w:t xml:space="preserve"> OFERTA ATRAKCJI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ZWI/013</w:t>
      </w:r>
      <w:r w:rsidRPr="00D1383C">
        <w:rPr>
          <w:rFonts w:ascii="Times New Roman" w:eastAsia="Times New Roman" w:hAnsi="Times New Roman" w:cs="Times New Roman"/>
          <w:sz w:val="24"/>
          <w:szCs w:val="24"/>
          <w:lang w:eastAsia="pl-PL"/>
        </w:rPr>
        <w:t xml:space="preserve"> DotyczyOA (ATRAKCJA-POBYT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015</w:t>
      </w:r>
      <w:r w:rsidRPr="00D1383C">
        <w:rPr>
          <w:rFonts w:ascii="Times New Roman" w:eastAsia="Times New Roman" w:hAnsi="Times New Roman" w:cs="Times New Roman"/>
          <w:sz w:val="24"/>
          <w:szCs w:val="24"/>
          <w:lang w:eastAsia="pl-PL"/>
        </w:rPr>
        <w:t xml:space="preserve"> ATRAKCJA-POBYT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DataAtrakcji, #IdOferty, #IdAtrakcji)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ZWI/014</w:t>
      </w:r>
      <w:r w:rsidRPr="00D1383C">
        <w:rPr>
          <w:rFonts w:ascii="Times New Roman" w:eastAsia="Times New Roman" w:hAnsi="Times New Roman" w:cs="Times New Roman"/>
          <w:sz w:val="24"/>
          <w:szCs w:val="24"/>
          <w:lang w:eastAsia="pl-PL"/>
        </w:rPr>
        <w:t xml:space="preserve"> DotyczyN (OFERTA NOCLEGU (1,1) : NOCLEG-POBYT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09</w:t>
      </w:r>
      <w:r w:rsidRPr="00D1383C">
        <w:rPr>
          <w:rFonts w:ascii="Times New Roman" w:eastAsia="Times New Roman" w:hAnsi="Times New Roman" w:cs="Times New Roman"/>
          <w:sz w:val="24"/>
          <w:szCs w:val="24"/>
          <w:lang w:eastAsia="pl-PL"/>
        </w:rPr>
        <w:t xml:space="preserve"> OFERTA NOCLEGU(</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ZWI/015</w:t>
      </w:r>
      <w:r w:rsidRPr="00D1383C">
        <w:rPr>
          <w:rFonts w:ascii="Times New Roman" w:eastAsia="Times New Roman" w:hAnsi="Times New Roman" w:cs="Times New Roman"/>
          <w:sz w:val="24"/>
          <w:szCs w:val="24"/>
          <w:lang w:eastAsia="pl-PL"/>
        </w:rPr>
        <w:t xml:space="preserve"> DotyczyON (NOCLEG-POBYT (1,N)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xml:space="preserve"> , Cena, Koszt, #IdOferty,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ZWI/016</w:t>
      </w:r>
      <w:r w:rsidRPr="00D1383C">
        <w:rPr>
          <w:rFonts w:ascii="Times New Roman" w:eastAsia="Times New Roman" w:hAnsi="Times New Roman" w:cs="Times New Roman"/>
          <w:sz w:val="24"/>
          <w:szCs w:val="24"/>
          <w:lang w:eastAsia="pl-PL"/>
        </w:rPr>
        <w:t xml:space="preserve"> ZawieraNocleg (REZERWACJA (0,N) : NOCLEG-POBYT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NOCLEG-POBYT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KosztRezerwacji, CzyPotwierdzona, #IdNoclegu,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IdNoleguPobytu</w:t>
      </w:r>
      <w:r w:rsidRPr="00D1383C">
        <w:rPr>
          <w:rFonts w:ascii="Times New Roman" w:eastAsia="Times New Roman" w:hAnsi="Times New Roman" w:cs="Times New Roman"/>
          <w:sz w:val="24"/>
          <w:szCs w:val="24"/>
          <w:lang w:eastAsia="pl-PL"/>
        </w:rPr>
        <w:t xml:space="preserve"> , #IdNocleg, #IdOferty,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ZWI/017</w:t>
      </w:r>
      <w:r w:rsidRPr="00D1383C">
        <w:rPr>
          <w:rFonts w:ascii="Times New Roman" w:eastAsia="Times New Roman" w:hAnsi="Times New Roman" w:cs="Times New Roman"/>
          <w:sz w:val="24"/>
          <w:szCs w:val="24"/>
          <w:lang w:eastAsia="pl-PL"/>
        </w:rPr>
        <w:t xml:space="preserve"> DotyczyOp (OPCJA DODATKOWA (1,1) : OPCJA-POBYT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011</w:t>
      </w:r>
      <w:r w:rsidRPr="00D1383C">
        <w:rPr>
          <w:rFonts w:ascii="Times New Roman" w:eastAsia="Times New Roman" w:hAnsi="Times New Roman" w:cs="Times New Roman"/>
          <w:sz w:val="24"/>
          <w:szCs w:val="24"/>
          <w:lang w:eastAsia="pl-PL"/>
        </w:rPr>
        <w:t xml:space="preserve"> OPCJA DODATKOWA (</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ZWI/018</w:t>
      </w:r>
      <w:r w:rsidRPr="00D1383C">
        <w:rPr>
          <w:rFonts w:ascii="Times New Roman" w:eastAsia="Times New Roman" w:hAnsi="Times New Roman" w:cs="Times New Roman"/>
          <w:sz w:val="24"/>
          <w:szCs w:val="24"/>
          <w:lang w:eastAsia="pl-PL"/>
        </w:rPr>
        <w:t xml:space="preserve"> DotyczyOOp (OPCJA-POBYT (0,N) : OFERTA POBYTU (1,1))</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018</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#IdOferty,  #IdOpcji)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ZWI/019</w:t>
      </w:r>
      <w:r w:rsidRPr="00D1383C">
        <w:rPr>
          <w:rFonts w:ascii="Times New Roman" w:eastAsia="Times New Roman" w:hAnsi="Times New Roman" w:cs="Times New Roman"/>
          <w:sz w:val="24"/>
          <w:szCs w:val="24"/>
          <w:lang w:eastAsia="pl-PL"/>
        </w:rPr>
        <w:t xml:space="preserve"> ZawieraOpcje (REZERWACJA (0,N) : OPCJE-POBYT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014</w:t>
      </w:r>
      <w:r w:rsidRPr="00D1383C">
        <w:rPr>
          <w:rFonts w:ascii="Times New Roman" w:eastAsia="Times New Roman" w:hAnsi="Times New Roman" w:cs="Times New Roman"/>
          <w:sz w:val="24"/>
          <w:szCs w:val="24"/>
          <w:lang w:eastAsia="pl-PL"/>
        </w:rPr>
        <w:t xml:space="preserve"> REZERWACJA (</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 CzyPotwierdzona)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019</w:t>
      </w:r>
      <w:r w:rsidRPr="00D1383C">
        <w:rPr>
          <w:rFonts w:ascii="Times New Roman" w:eastAsia="Times New Roman" w:hAnsi="Times New Roman" w:cs="Times New Roman"/>
          <w:sz w:val="24"/>
          <w:szCs w:val="24"/>
          <w:lang w:eastAsia="pl-PL"/>
        </w:rPr>
        <w:t xml:space="preserve"> OPCJA-POBYT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DataDokumentow, DataZaliczki, DataPlatnosci, KwotaRezerwacji)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DataOpcji, Cena, Koszt, #IdOpcji, #IdOferty)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Opcje-Rezerwacje</w:t>
      </w:r>
      <w:r w:rsidRPr="00D1383C">
        <w:rPr>
          <w:rFonts w:ascii="Times New Roman" w:eastAsia="Times New Roman" w:hAnsi="Times New Roman" w:cs="Times New Roman"/>
          <w:sz w:val="24"/>
          <w:szCs w:val="24"/>
          <w:lang w:eastAsia="pl-PL"/>
        </w:rPr>
        <w:t xml:space="preserve">( #IdRezerwacji, </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ZWI/020</w:t>
      </w:r>
      <w:r w:rsidRPr="00D1383C">
        <w:rPr>
          <w:rFonts w:ascii="Times New Roman" w:eastAsia="Times New Roman" w:hAnsi="Times New Roman" w:cs="Times New Roman"/>
          <w:sz w:val="24"/>
          <w:szCs w:val="24"/>
          <w:lang w:eastAsia="pl-PL"/>
        </w:rPr>
        <w:t xml:space="preserve"> Organizuje (ORGANIZATOR POBYTU (1,1) : OFERTA POBYTU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004</w:t>
      </w:r>
      <w:r w:rsidRPr="00D1383C">
        <w:rPr>
          <w:rFonts w:ascii="Times New Roman" w:eastAsia="Times New Roman" w:hAnsi="Times New Roman" w:cs="Times New Roman"/>
          <w:sz w:val="24"/>
          <w:szCs w:val="24"/>
          <w:lang w:eastAsia="pl-PL"/>
        </w:rPr>
        <w:t xml:space="preserve"> ORGANIZATOR POBYTU (</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LoginOrganizatora,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007</w:t>
      </w:r>
      <w:r w:rsidRPr="00D1383C">
        <w:rPr>
          <w:rFonts w:ascii="Times New Roman" w:eastAsia="Times New Roman" w:hAnsi="Times New Roman" w:cs="Times New Roman"/>
          <w:sz w:val="24"/>
          <w:szCs w:val="24"/>
          <w:lang w:eastAsia="pl-PL"/>
        </w:rPr>
        <w:t xml:space="preserve"> OFERTA POBYTU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xml:space="preserve"> ,LoginOrganizatora,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DataZakonczenia, Miejsce, Cena, Koszt, LiczbaMiejsc, DostepneMiejsca, #IdOrganizatora)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ZWI/021</w:t>
      </w:r>
      <w:r w:rsidRPr="00D1383C">
        <w:rPr>
          <w:rFonts w:ascii="Times New Roman" w:eastAsia="Times New Roman" w:hAnsi="Times New Roman" w:cs="Times New Roman"/>
          <w:sz w:val="24"/>
          <w:szCs w:val="24"/>
          <w:lang w:eastAsia="pl-PL"/>
        </w:rPr>
        <w:t xml:space="preserve"> Zapewnia (PRZEWOZNIK (1,1) : OFERTA TRANSPORTU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PRZEWOŹNIK (</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LoginPrzewoznika,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008</w:t>
      </w:r>
      <w:r w:rsidRPr="00D1383C">
        <w:rPr>
          <w:rFonts w:ascii="Times New Roman" w:eastAsia="Times New Roman" w:hAnsi="Times New Roman" w:cs="Times New Roman"/>
          <w:sz w:val="24"/>
          <w:szCs w:val="24"/>
          <w:lang w:eastAsia="pl-PL"/>
        </w:rPr>
        <w:t xml:space="preserve"> OFERTA TRANSPORTU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Przewoznicy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LoginPrzewoźnika, Haslo, NazwaPrzewoznika,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Oferty transportu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NazwaMiejscaWyjazdu, MiejscePrzyjazdu, NazwaMiejscaPrzyjazdu, GodzinaZbiorki, GodzinaWyjazdu, CzasPodrozy, FormaTransportu, #IdPrzewoznika)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ZWI/022</w:t>
      </w:r>
      <w:r w:rsidRPr="00D1383C">
        <w:rPr>
          <w:rFonts w:ascii="Times New Roman" w:eastAsia="Times New Roman" w:hAnsi="Times New Roman" w:cs="Times New Roman"/>
          <w:sz w:val="24"/>
          <w:szCs w:val="24"/>
          <w:lang w:eastAsia="pl-PL"/>
        </w:rPr>
        <w:t xml:space="preserve"> OferujeNocleg (HOTEL (0,1) : OFERTA NOCLEGU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010</w:t>
      </w:r>
      <w:r w:rsidRPr="00D1383C">
        <w:rPr>
          <w:rFonts w:ascii="Times New Roman" w:eastAsia="Times New Roman" w:hAnsi="Times New Roman" w:cs="Times New Roman"/>
          <w:sz w:val="24"/>
          <w:szCs w:val="24"/>
          <w:lang w:eastAsia="pl-PL"/>
        </w:rPr>
        <w:t xml:space="preserve"> HOTEL (</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009</w:t>
      </w:r>
      <w:r w:rsidRPr="00D1383C">
        <w:rPr>
          <w:rFonts w:ascii="Times New Roman" w:eastAsia="Times New Roman" w:hAnsi="Times New Roman" w:cs="Times New Roman"/>
          <w:sz w:val="24"/>
          <w:szCs w:val="24"/>
          <w:lang w:eastAsia="pl-PL"/>
        </w:rPr>
        <w:t xml:space="preserve"> OFERTA NOCLEGU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IdHotelu</w:t>
      </w:r>
      <w:r w:rsidRPr="00D1383C">
        <w:rPr>
          <w:rFonts w:ascii="Times New Roman" w:eastAsia="Times New Roman" w:hAnsi="Times New Roman" w:cs="Times New Roman"/>
          <w:b/>
          <w:bCs/>
          <w:sz w:val="24"/>
          <w:szCs w:val="24"/>
          <w:lang w:eastAsia="pl-PL"/>
        </w:rPr>
        <w:t>,#</w:t>
      </w:r>
      <w:r w:rsidRPr="00D1383C">
        <w:rPr>
          <w:rFonts w:ascii="Times New Roman" w:eastAsia="Times New Roman" w:hAnsi="Times New Roman" w:cs="Times New Roman"/>
          <w:sz w:val="24"/>
          <w:szCs w:val="24"/>
          <w:lang w:eastAsia="pl-PL"/>
        </w:rPr>
        <w:t>IdNoclegu</w:t>
      </w:r>
      <w:r w:rsidRPr="00D1383C">
        <w:rPr>
          <w:rFonts w:ascii="Times New Roman" w:eastAsia="Times New Roman" w:hAnsi="Times New Roman" w:cs="Times New Roman"/>
          <w:b/>
          <w:bCs/>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b/>
          <w:bCs/>
          <w:sz w:val="24"/>
          <w:szCs w:val="24"/>
          <w:lang w:eastAsia="pl-PL"/>
        </w:rPr>
        <w:t>ZWI/023</w:t>
      </w:r>
      <w:r w:rsidRPr="00D1383C">
        <w:rPr>
          <w:rFonts w:ascii="Times New Roman" w:eastAsia="Times New Roman" w:hAnsi="Times New Roman" w:cs="Times New Roman"/>
          <w:sz w:val="24"/>
          <w:szCs w:val="24"/>
          <w:lang w:eastAsia="pl-PL"/>
        </w:rPr>
        <w:t xml:space="preserve"> Zatrudnia (SZEF BIURA (1,1) : PRACOWNIK (0,N))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003</w:t>
      </w:r>
      <w:r w:rsidRPr="00D1383C">
        <w:rPr>
          <w:rFonts w:ascii="Times New Roman" w:eastAsia="Times New Roman" w:hAnsi="Times New Roman" w:cs="Times New Roman"/>
          <w:sz w:val="24"/>
          <w:szCs w:val="24"/>
          <w:lang w:eastAsia="pl-PL"/>
        </w:rPr>
        <w:t xml:space="preserve"> SZEF BIURA (</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LoginSzefa,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ENC / 005</w:t>
      </w:r>
      <w:r w:rsidRPr="00D1383C">
        <w:rPr>
          <w:rFonts w:ascii="Times New Roman" w:eastAsia="Times New Roman" w:hAnsi="Times New Roman" w:cs="Times New Roman"/>
          <w:sz w:val="24"/>
          <w:szCs w:val="24"/>
          <w:lang w:eastAsia="pl-PL"/>
        </w:rPr>
        <w:t xml:space="preserve"> PRACOWNIK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LoginPracownika, NIP, Haslo, SprzedaneWycieczki, Pensja, Premia,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W wyniku transformacji powstaną następujące schematy relacji: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LoginSzefa, Pensja,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xml:space="preserve"> LoginPracownika, NIP, Haslo, SprzedaneWycieczki, Pensja, Premia, NrKonta, #IdSzefa)</w:t>
      </w: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11</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shd w:val="clear" w:color="auto" w:fill="FFFFFF"/>
          <w:lang w:eastAsia="pl-PL"/>
        </w:rPr>
        <w:t>Definicje schematów relacji oraz przykładowe dane występujące w tabelach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REL/001</w:t>
      </w:r>
      <w:r w:rsidRPr="00D1383C">
        <w:rPr>
          <w:rFonts w:ascii="Times New Roman" w:eastAsia="Times New Roman" w:hAnsi="Times New Roman" w:cs="Times New Roman"/>
          <w:sz w:val="24"/>
          <w:szCs w:val="24"/>
          <w:lang w:eastAsia="pl-PL"/>
        </w:rPr>
        <w:t xml:space="preserve"> Klienci/ KLIENT</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3"/>
        <w:gridCol w:w="1236"/>
        <w:gridCol w:w="2062"/>
        <w:gridCol w:w="554"/>
        <w:gridCol w:w="1101"/>
        <w:gridCol w:w="1787"/>
        <w:gridCol w:w="414"/>
        <w:gridCol w:w="549"/>
        <w:gridCol w:w="412"/>
        <w:gridCol w:w="959"/>
      </w:tblGrid>
      <w:tr w:rsidR="00855E14" w:rsidRPr="00D1383C" w:rsidTr="00AE28F9">
        <w:trPr>
          <w:cantSplit/>
          <w:trHeight w:val="1383"/>
        </w:trPr>
        <w:tc>
          <w:tcPr>
            <w:tcW w:w="77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96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8"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8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9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961" w:type="pct"/>
            <w:shd w:val="clear" w:color="auto" w:fill="auto"/>
          </w:tcPr>
          <w:p w:rsidR="00855E14" w:rsidRPr="00E425B6"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OGR/022,OGR/037</w:t>
            </w:r>
          </w:p>
        </w:tc>
        <w:tc>
          <w:tcPr>
            <w:tcW w:w="19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96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OGR/38</w:t>
            </w:r>
          </w:p>
        </w:tc>
        <w:tc>
          <w:tcPr>
            <w:tcW w:w="19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numer jednoznacznie identyfikujący daną osobę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 - data urodzenia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 - Unikalny login do konta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 - Hasło do konta w systemie</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7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26"/>
        <w:gridCol w:w="994"/>
        <w:gridCol w:w="1417"/>
        <w:gridCol w:w="1132"/>
        <w:gridCol w:w="709"/>
        <w:gridCol w:w="709"/>
        <w:gridCol w:w="1281"/>
        <w:gridCol w:w="1555"/>
        <w:gridCol w:w="993"/>
        <w:gridCol w:w="855"/>
        <w:gridCol w:w="1008"/>
      </w:tblGrid>
      <w:tr w:rsidR="00855E14" w:rsidRPr="00D1383C" w:rsidTr="00AE28F9">
        <w:trPr>
          <w:cantSplit/>
          <w:trHeight w:val="1383"/>
        </w:trPr>
        <w:tc>
          <w:tcPr>
            <w:tcW w:w="19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c>
          <w:tcPr>
            <w:tcW w:w="44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63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1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2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2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7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70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86"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LoginKlienta</w:t>
            </w:r>
          </w:p>
        </w:tc>
        <w:tc>
          <w:tcPr>
            <w:tcW w:w="455"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r>
      <w:tr w:rsidR="00855E14" w:rsidRPr="00D1383C" w:rsidTr="00AE28F9">
        <w:trPr>
          <w:trHeight w:val="265"/>
        </w:trPr>
        <w:tc>
          <w:tcPr>
            <w:tcW w:w="19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63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1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7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70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8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455"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r>
      <w:tr w:rsidR="00855E14" w:rsidRPr="00D1383C" w:rsidTr="00AE28F9">
        <w:trPr>
          <w:trHeight w:val="265"/>
        </w:trPr>
        <w:tc>
          <w:tcPr>
            <w:tcW w:w="19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63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1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7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70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8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455"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r>
      <w:tr w:rsidR="00855E14" w:rsidRPr="00D1383C" w:rsidTr="00AE28F9">
        <w:trPr>
          <w:trHeight w:val="265"/>
        </w:trPr>
        <w:tc>
          <w:tcPr>
            <w:tcW w:w="19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63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1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2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7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70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02-10-1979</w:t>
            </w:r>
          </w:p>
        </w:tc>
        <w:tc>
          <w:tcPr>
            <w:tcW w:w="38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455"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REL/002</w:t>
      </w:r>
      <w:r w:rsidRPr="00D1383C">
        <w:rPr>
          <w:rFonts w:ascii="Times New Roman" w:eastAsia="Times New Roman" w:hAnsi="Times New Roman" w:cs="Times New Roman"/>
          <w:sz w:val="24"/>
          <w:szCs w:val="24"/>
          <w:lang w:eastAsia="pl-PL"/>
        </w:rPr>
        <w:t xml:space="preserve"> Uczestnicy/ UCZESTNIK</w:t>
      </w:r>
    </w:p>
    <w:tbl>
      <w:tblPr>
        <w:tblW w:w="11082"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560"/>
        <w:gridCol w:w="1418"/>
        <w:gridCol w:w="1276"/>
        <w:gridCol w:w="747"/>
        <w:gridCol w:w="1095"/>
        <w:gridCol w:w="1844"/>
        <w:gridCol w:w="506"/>
        <w:gridCol w:w="627"/>
        <w:gridCol w:w="1179"/>
        <w:gridCol w:w="830"/>
      </w:tblGrid>
      <w:tr w:rsidR="00855E14" w:rsidRPr="00D1383C" w:rsidTr="00AE28F9">
        <w:trPr>
          <w:cantSplit/>
          <w:trHeight w:val="1383"/>
        </w:trPr>
        <w:tc>
          <w:tcPr>
            <w:tcW w:w="1560"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418"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7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747"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09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844"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50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62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179"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30"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6"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2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Miejscowosc</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6C49E4"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+9999 999 999 99</w:t>
            </w:r>
            <w:r>
              <w:rPr>
                <w:rFonts w:ascii="Times New Roman" w:eastAsia="Times New Roman" w:hAnsi="Times New Roman" w:cs="Times New Roman"/>
                <w:sz w:val="24"/>
                <w:szCs w:val="24"/>
                <w:shd w:val="clear" w:color="auto" w:fill="FFFFFF"/>
                <w:lang w:eastAsia="pl-PL"/>
              </w:rPr>
              <w:t>9</w:t>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1844" w:type="dxa"/>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OGR/39</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OGR/40</w:t>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4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09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84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62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17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3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unikalny identyfikator 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 - zniżka jaka przysługuje uczestnikowi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 - Klucz obcy do uczestnika będącego opiekunem uczestnika niepełnoletniego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48"/>
        <w:gridCol w:w="1106"/>
        <w:gridCol w:w="1236"/>
        <w:gridCol w:w="1239"/>
        <w:gridCol w:w="743"/>
        <w:gridCol w:w="1041"/>
        <w:gridCol w:w="1100"/>
        <w:gridCol w:w="1376"/>
        <w:gridCol w:w="963"/>
        <w:gridCol w:w="550"/>
        <w:gridCol w:w="963"/>
      </w:tblGrid>
      <w:tr w:rsidR="00855E14" w:rsidRPr="00D1383C" w:rsidTr="00AE28F9">
        <w:trPr>
          <w:cantSplit/>
          <w:trHeight w:val="1383"/>
        </w:trPr>
        <w:tc>
          <w:tcPr>
            <w:tcW w:w="25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IdUczestnika</w:t>
            </w:r>
          </w:p>
        </w:tc>
        <w:tc>
          <w:tcPr>
            <w:tcW w:w="50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5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57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4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4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253"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Zniżka</w:t>
            </w:r>
          </w:p>
        </w:tc>
        <w:tc>
          <w:tcPr>
            <w:tcW w:w="443"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#IdOpiekuna</w:t>
            </w:r>
          </w:p>
        </w:tc>
      </w:tr>
      <w:tr w:rsidR="00855E14" w:rsidRPr="00D1383C" w:rsidTr="00AE28F9">
        <w:trPr>
          <w:trHeight w:val="265"/>
        </w:trPr>
        <w:tc>
          <w:tcPr>
            <w:tcW w:w="25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56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57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4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47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63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44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25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44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E28F9">
        <w:trPr>
          <w:trHeight w:val="265"/>
        </w:trPr>
        <w:tc>
          <w:tcPr>
            <w:tcW w:w="25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56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57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4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47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63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44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25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0.3</w:t>
            </w:r>
          </w:p>
        </w:tc>
        <w:tc>
          <w:tcPr>
            <w:tcW w:w="44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E28F9">
        <w:trPr>
          <w:trHeight w:val="265"/>
        </w:trPr>
        <w:tc>
          <w:tcPr>
            <w:tcW w:w="25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56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57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42"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47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63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44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25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w:t>
            </w:r>
          </w:p>
        </w:tc>
        <w:tc>
          <w:tcPr>
            <w:tcW w:w="44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REL/003</w:t>
      </w:r>
      <w:r w:rsidRPr="00D1383C">
        <w:rPr>
          <w:rFonts w:ascii="Times New Roman" w:eastAsia="Times New Roman" w:hAnsi="Times New Roman" w:cs="Times New Roman"/>
          <w:sz w:val="24"/>
          <w:szCs w:val="24"/>
          <w:lang w:eastAsia="pl-PL"/>
        </w:rPr>
        <w:t xml:space="preserve"> Pracownicy / PRACOWNIK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202"/>
        <w:gridCol w:w="1238"/>
        <w:gridCol w:w="1375"/>
        <w:gridCol w:w="413"/>
        <w:gridCol w:w="963"/>
        <w:gridCol w:w="1651"/>
        <w:gridCol w:w="415"/>
        <w:gridCol w:w="552"/>
        <w:gridCol w:w="1232"/>
        <w:gridCol w:w="823"/>
      </w:tblGrid>
      <w:tr w:rsidR="00855E14" w:rsidRPr="00D1383C" w:rsidTr="00AE28F9">
        <w:trPr>
          <w:cantSplit/>
          <w:trHeight w:val="1383"/>
        </w:trPr>
        <w:tc>
          <w:tcPr>
            <w:tcW w:w="10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90"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7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Nazwisko</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19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OGR/019</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OGR/042</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Pr>
                <w:rFonts w:ascii="Times New Roman" w:eastAsia="Times New Roman" w:hAnsi="Times New Roman" w:cs="Times New Roman"/>
                <w:sz w:val="24"/>
                <w:szCs w:val="24"/>
                <w:lang w:eastAsia="pl-PL"/>
              </w:rPr>
              <w:t>CK</w:t>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9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biura</w:t>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unikalny identyfikator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 - unikalny login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 - liczba sprzedanych przez pracownika wycieczek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Premia - przyzna premia w danym miesiącu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klucz obcy do szefa zatrudniającego danego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49"/>
        <w:gridCol w:w="688"/>
        <w:gridCol w:w="688"/>
        <w:gridCol w:w="686"/>
        <w:gridCol w:w="687"/>
        <w:gridCol w:w="550"/>
        <w:gridCol w:w="826"/>
        <w:gridCol w:w="550"/>
        <w:gridCol w:w="689"/>
        <w:gridCol w:w="689"/>
        <w:gridCol w:w="689"/>
        <w:gridCol w:w="687"/>
        <w:gridCol w:w="552"/>
        <w:gridCol w:w="411"/>
        <w:gridCol w:w="413"/>
        <w:gridCol w:w="1100"/>
        <w:gridCol w:w="411"/>
      </w:tblGrid>
      <w:tr w:rsidR="00855E14" w:rsidRPr="00D1383C" w:rsidTr="00AE28F9">
        <w:trPr>
          <w:cantSplit/>
          <w:trHeight w:val="1383"/>
        </w:trPr>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IdPracownika</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3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17"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LoginPracownika</w:t>
            </w:r>
          </w:p>
        </w:tc>
        <w:tc>
          <w:tcPr>
            <w:tcW w:w="317"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316"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254" w:type="pct"/>
            <w:shd w:val="clear" w:color="auto" w:fill="BFBFBF"/>
            <w:textDirection w:val="tbRl"/>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Sprzedane Wycieczki</w:t>
            </w:r>
          </w:p>
        </w:tc>
        <w:tc>
          <w:tcPr>
            <w:tcW w:w="189"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190"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Premia</w:t>
            </w:r>
          </w:p>
        </w:tc>
        <w:tc>
          <w:tcPr>
            <w:tcW w:w="506"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c>
          <w:tcPr>
            <w:tcW w:w="18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r>
      <w:tr w:rsidR="00855E14" w:rsidRPr="00D1383C" w:rsidTr="00AE28F9">
        <w:trPr>
          <w:trHeight w:val="265"/>
        </w:trPr>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31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rPr>
          <w:trHeight w:val="265"/>
        </w:trPr>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31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254"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190"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50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32 1320 0681 1537  3871 3000 0001</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rPr>
          <w:trHeight w:val="265"/>
        </w:trPr>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Marta</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Dąbrowska-Wójcik</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02-10-1999</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31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492 42 53 984</w:t>
            </w:r>
          </w:p>
        </w:tc>
        <w:tc>
          <w:tcPr>
            <w:tcW w:w="31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13</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3000</w:t>
            </w:r>
          </w:p>
        </w:tc>
        <w:tc>
          <w:tcPr>
            <w:tcW w:w="19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390</w:t>
            </w:r>
          </w:p>
        </w:tc>
        <w:tc>
          <w:tcPr>
            <w:tcW w:w="506"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12 1320 5320 9481  5600 0000 0001</w:t>
            </w:r>
          </w:p>
        </w:tc>
        <w:tc>
          <w:tcPr>
            <w:tcW w:w="18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REL/004</w:t>
      </w:r>
      <w:r w:rsidRPr="00D1383C">
        <w:rPr>
          <w:rFonts w:ascii="Times New Roman" w:eastAsia="Times New Roman" w:hAnsi="Times New Roman" w:cs="Times New Roman"/>
          <w:sz w:val="24"/>
          <w:szCs w:val="24"/>
          <w:lang w:eastAsia="pl-PL"/>
        </w:rPr>
        <w:t xml:space="preserve"> Szefowie Biura / SZEF BIURA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2"/>
        <w:gridCol w:w="1237"/>
        <w:gridCol w:w="1652"/>
        <w:gridCol w:w="550"/>
        <w:gridCol w:w="1099"/>
        <w:gridCol w:w="2201"/>
        <w:gridCol w:w="413"/>
        <w:gridCol w:w="550"/>
        <w:gridCol w:w="552"/>
        <w:gridCol w:w="958"/>
      </w:tblGrid>
      <w:tr w:rsidR="00855E14" w:rsidRPr="00D1383C" w:rsidTr="00AE28F9">
        <w:trPr>
          <w:cantSplit/>
          <w:trHeight w:val="1383"/>
        </w:trPr>
        <w:tc>
          <w:tcPr>
            <w:tcW w:w="7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3"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9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OGR/001OGR/002</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bCs/>
                <w:sz w:val="24"/>
                <w:szCs w:val="24"/>
                <w:lang w:eastAsia="pl-PL"/>
              </w:rPr>
              <w:t>OGR/003</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OGR/004 OGR/005</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OGR/009</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LoginSzefa</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OGR/037</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OGR/041</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19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 - unikalny identyfikator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Imie - imię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Naziwsko - nazwisko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osoby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DataUrodzenia - data urodzenia osoby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LoginSzefa - unikalny login szefa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 - pensja 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unikalny numer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haslo do konta pracownika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 - numer konta bankowego szefa biura</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16"/>
        <w:gridCol w:w="687"/>
        <w:gridCol w:w="826"/>
        <w:gridCol w:w="963"/>
        <w:gridCol w:w="826"/>
        <w:gridCol w:w="824"/>
        <w:gridCol w:w="971"/>
        <w:gridCol w:w="815"/>
        <w:gridCol w:w="595"/>
        <w:gridCol w:w="732"/>
        <w:gridCol w:w="476"/>
        <w:gridCol w:w="808"/>
        <w:gridCol w:w="550"/>
        <w:gridCol w:w="1376"/>
      </w:tblGrid>
      <w:tr w:rsidR="00855E14" w:rsidRPr="00D1383C" w:rsidTr="00AE28F9">
        <w:trPr>
          <w:cantSplit/>
          <w:trHeight w:val="1383"/>
        </w:trPr>
        <w:tc>
          <w:tcPr>
            <w:tcW w:w="19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IdSzefa</w:t>
            </w:r>
          </w:p>
        </w:tc>
        <w:tc>
          <w:tcPr>
            <w:tcW w:w="3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Imie</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Nazwisko</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44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37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7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DataUrodzenia</w:t>
            </w:r>
          </w:p>
        </w:tc>
        <w:tc>
          <w:tcPr>
            <w:tcW w:w="337"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LoginPracownika</w:t>
            </w:r>
          </w:p>
        </w:tc>
        <w:tc>
          <w:tcPr>
            <w:tcW w:w="219"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Pensja</w:t>
            </w:r>
          </w:p>
        </w:tc>
        <w:tc>
          <w:tcPr>
            <w:tcW w:w="372"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NIP</w:t>
            </w:r>
          </w:p>
        </w:tc>
        <w:tc>
          <w:tcPr>
            <w:tcW w:w="253"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633" w:type="pct"/>
            <w:shd w:val="clear" w:color="auto" w:fill="BFBFBF"/>
            <w:textDirection w:val="tbRl"/>
            <w:vAlign w:val="center"/>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NrKonta</w:t>
            </w:r>
          </w:p>
        </w:tc>
      </w:tr>
      <w:tr w:rsidR="00855E14" w:rsidRPr="00D1383C" w:rsidTr="00AE28F9">
        <w:trPr>
          <w:trHeight w:val="265"/>
        </w:trPr>
        <w:tc>
          <w:tcPr>
            <w:tcW w:w="19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1</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Nowak</w:t>
            </w:r>
          </w:p>
        </w:tc>
        <w:tc>
          <w:tcPr>
            <w:tcW w:w="44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7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44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375"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c>
          <w:tcPr>
            <w:tcW w:w="27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20-05-1970</w:t>
            </w:r>
          </w:p>
        </w:tc>
        <w:tc>
          <w:tcPr>
            <w:tcW w:w="33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21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7000</w:t>
            </w:r>
          </w:p>
        </w:tc>
        <w:tc>
          <w:tcPr>
            <w:tcW w:w="372"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458 53 31 123</w:t>
            </w:r>
          </w:p>
        </w:tc>
        <w:tc>
          <w:tcPr>
            <w:tcW w:w="25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70 0000  1111  2222  3333  4444  5555</w:t>
            </w:r>
          </w:p>
        </w:tc>
      </w:tr>
      <w:tr w:rsidR="00855E14" w:rsidRPr="00D1383C" w:rsidTr="00AE28F9">
        <w:trPr>
          <w:trHeight w:val="265"/>
        </w:trPr>
        <w:tc>
          <w:tcPr>
            <w:tcW w:w="191"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31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Anna</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Kowalska</w:t>
            </w:r>
          </w:p>
        </w:tc>
        <w:tc>
          <w:tcPr>
            <w:tcW w:w="44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38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7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44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375"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c>
          <w:tcPr>
            <w:tcW w:w="27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18-12-1985</w:t>
            </w:r>
          </w:p>
        </w:tc>
        <w:tc>
          <w:tcPr>
            <w:tcW w:w="337"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219"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9000</w:t>
            </w:r>
          </w:p>
        </w:tc>
        <w:tc>
          <w:tcPr>
            <w:tcW w:w="372"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123 93 35 914</w:t>
            </w:r>
          </w:p>
        </w:tc>
        <w:tc>
          <w:tcPr>
            <w:tcW w:w="25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633" w:type="pct"/>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9F9F9"/>
                <w:lang w:eastAsia="pl-PL"/>
              </w:rPr>
              <w:t>72 0000  1111  2222  3333  4444  5555</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REL/005</w:t>
      </w:r>
      <w:r w:rsidRPr="00D1383C">
        <w:rPr>
          <w:rFonts w:ascii="Times New Roman" w:eastAsia="Times New Roman" w:hAnsi="Times New Roman" w:cs="Times New Roman"/>
          <w:sz w:val="24"/>
          <w:szCs w:val="24"/>
          <w:lang w:eastAsia="pl-PL"/>
        </w:rPr>
        <w:t xml:space="preserve"> Firmy/ FIRMA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576"/>
        <w:gridCol w:w="1209"/>
        <w:gridCol w:w="2600"/>
        <w:gridCol w:w="540"/>
        <w:gridCol w:w="660"/>
        <w:gridCol w:w="1150"/>
        <w:gridCol w:w="541"/>
        <w:gridCol w:w="550"/>
        <w:gridCol w:w="952"/>
        <w:gridCol w:w="1086"/>
      </w:tblGrid>
      <w:tr w:rsidR="00855E14" w:rsidRPr="00D1383C" w:rsidTr="00AE28F9">
        <w:trPr>
          <w:cantSplit/>
          <w:trHeight w:val="1383"/>
        </w:trPr>
        <w:tc>
          <w:tcPr>
            <w:tcW w:w="70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6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20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4"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0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99 9999 9999 9999 9999 9999 9999</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OGR/018 </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999 99 99 999</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OGR/017</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999-99-99-999</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OGR/016</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OGR/006</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shd w:val="clear" w:color="auto" w:fill="FFFFFF"/>
                <w:lang w:eastAsia="pl-PL"/>
              </w:rPr>
              <w:t>+9999 999 999 9</w:t>
            </w:r>
            <w:r>
              <w:rPr>
                <w:rFonts w:ascii="Times New Roman" w:eastAsia="Times New Roman" w:hAnsi="Times New Roman" w:cs="Times New Roman"/>
                <w:sz w:val="24"/>
                <w:szCs w:val="24"/>
                <w:shd w:val="clear" w:color="auto" w:fill="FFFFFF"/>
                <w:lang w:eastAsia="pl-PL"/>
              </w:rPr>
              <w:t>99</w:t>
            </w: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OGR/010</w:t>
            </w:r>
          </w:p>
        </w:tc>
        <w:tc>
          <w:tcPr>
            <w:tcW w:w="25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7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5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2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0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5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 - numer firmy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 -  nazwa idetyfikująca firmę.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Miasto - nazwa miasta gdzie zarejstrowana jest firma..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na której mieści się firma.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 - numer identyﬁkacyjny podatnika.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Regon - </w:t>
      </w:r>
      <w:r w:rsidRPr="00D1383C">
        <w:rPr>
          <w:rFonts w:ascii="Times New Roman" w:eastAsia="Times New Roman" w:hAnsi="Times New Roman" w:cs="Times New Roman"/>
          <w:sz w:val="24"/>
          <w:szCs w:val="24"/>
          <w:shd w:val="clear" w:color="auto" w:fill="FFFFFF"/>
          <w:lang w:eastAsia="pl-PL"/>
        </w:rPr>
        <w:t>numer identyfikacyjny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 - numer konta firmy.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numer telefonu kontaktowego.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adres poczty elektronicznej do kontatku z firmą.</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idetyfikujący klienta powiązanego z firmą.</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416"/>
        <w:gridCol w:w="1649"/>
        <w:gridCol w:w="1100"/>
        <w:gridCol w:w="1925"/>
        <w:gridCol w:w="963"/>
        <w:gridCol w:w="1097"/>
        <w:gridCol w:w="1100"/>
        <w:gridCol w:w="2067"/>
        <w:gridCol w:w="548"/>
      </w:tblGrid>
      <w:tr w:rsidR="00855E14" w:rsidRPr="00D1383C" w:rsidTr="00AE28F9">
        <w:trPr>
          <w:cantSplit/>
          <w:trHeight w:val="1134"/>
        </w:trPr>
        <w:tc>
          <w:tcPr>
            <w:tcW w:w="19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IdFirmy</w:t>
            </w:r>
          </w:p>
        </w:tc>
        <w:tc>
          <w:tcPr>
            <w:tcW w:w="75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NazwaFirmy</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88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50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Miasto</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95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c>
          <w:tcPr>
            <w:tcW w:w="25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#IdKlienta</w:t>
            </w:r>
          </w:p>
        </w:tc>
      </w:tr>
      <w:tr w:rsidR="00855E14" w:rsidRPr="00D1383C" w:rsidTr="00AE28F9">
        <w:trPr>
          <w:trHeight w:val="265"/>
        </w:trPr>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5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88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5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9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martex@op.pl</w:t>
            </w:r>
          </w:p>
        </w:tc>
        <w:tc>
          <w:tcPr>
            <w:tcW w:w="25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r>
      <w:tr w:rsidR="00855E14" w:rsidRPr="00D1383C" w:rsidTr="00AE28F9">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5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88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5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9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budimex@gmail.com</w:t>
            </w:r>
          </w:p>
        </w:tc>
        <w:tc>
          <w:tcPr>
            <w:tcW w:w="25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w:t>
            </w:r>
          </w:p>
        </w:tc>
      </w:tr>
      <w:tr w:rsidR="00855E14" w:rsidRPr="00D1383C" w:rsidTr="00AE28F9">
        <w:tc>
          <w:tcPr>
            <w:tcW w:w="19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75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ERNST&amp;SON</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88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50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9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ernst@yahoo.com</w:t>
            </w:r>
          </w:p>
        </w:tc>
        <w:tc>
          <w:tcPr>
            <w:tcW w:w="25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REL/006</w:t>
      </w:r>
      <w:r w:rsidRPr="00D1383C">
        <w:rPr>
          <w:rFonts w:ascii="Times New Roman" w:eastAsia="Times New Roman" w:hAnsi="Times New Roman" w:cs="Times New Roman"/>
          <w:sz w:val="24"/>
          <w:szCs w:val="24"/>
          <w:lang w:eastAsia="pl-PL"/>
        </w:rPr>
        <w:t xml:space="preserve"> Rezerwacje/ REZERWACJA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26"/>
        <w:gridCol w:w="824"/>
        <w:gridCol w:w="1360"/>
        <w:gridCol w:w="517"/>
        <w:gridCol w:w="830"/>
        <w:gridCol w:w="2245"/>
        <w:gridCol w:w="411"/>
        <w:gridCol w:w="550"/>
        <w:gridCol w:w="1239"/>
        <w:gridCol w:w="963"/>
      </w:tblGrid>
      <w:tr w:rsidR="00855E14" w:rsidRPr="00D1383C" w:rsidTr="00AE28F9">
        <w:trPr>
          <w:cantSplit/>
          <w:trHeight w:val="1383"/>
        </w:trPr>
        <w:tc>
          <w:tcPr>
            <w:tcW w:w="88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38"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0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18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7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u w:val="single"/>
                <w:lang w:eastAsia="pl-PL"/>
              </w:rPr>
              <w:t>IdRezerwacji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OGR/024</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 OGR/025</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OGR/012 </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OGR/026 </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OGR/027</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OGR/028 </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OGR/029 </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OGR/032</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 false}</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OGR/030</w:t>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USER/SZBD</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w:t>
            </w:r>
            <w:r w:rsidRPr="00D1383C">
              <w:rPr>
                <w:rFonts w:ascii="Times New Roman" w:eastAsia="Times New Roman" w:hAnsi="Times New Roman" w:cs="Times New Roman"/>
                <w:sz w:val="24"/>
                <w:szCs w:val="24"/>
                <w:u w:val="single"/>
                <w:lang w:eastAsia="pl-PL"/>
              </w:rPr>
              <w:t>IdTransportuZPobytu</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8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38"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0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44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 unikalny identyfikator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 - data rezerwacji dokonanej przez 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 - data dostarczenia umowy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DataDokumentów - data dostarczenia wymaganych dokumentów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 - data wpłaty zaliczki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DataPłatności - data wpłaty pełnej kwoty za wyjazd</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 - łączna kwota do zapłaty za wszystkich uczestników i podopiecznych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 - łączna kwota do zapłaty przez biuro organizatorom</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 -  czy rezerwacja została potwierdzona przez pracownika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 - klucz obcy klienta, który dokonał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klucz obcy oferty, którą wybrał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 - klucz obcy wybranego przez klienta transportu w ramach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 miejsca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wybranej przez klienta oferty noclegu w ramach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690"/>
        <w:gridCol w:w="1242"/>
        <w:gridCol w:w="823"/>
        <w:gridCol w:w="826"/>
        <w:gridCol w:w="826"/>
        <w:gridCol w:w="826"/>
        <w:gridCol w:w="960"/>
        <w:gridCol w:w="797"/>
        <w:gridCol w:w="576"/>
        <w:gridCol w:w="632"/>
        <w:gridCol w:w="467"/>
        <w:gridCol w:w="650"/>
        <w:gridCol w:w="999"/>
        <w:gridCol w:w="550"/>
      </w:tblGrid>
      <w:tr w:rsidR="00855E14" w:rsidRPr="00D1383C" w:rsidTr="00AE28F9">
        <w:trPr>
          <w:cantSplit/>
          <w:trHeight w:val="1270"/>
        </w:trPr>
        <w:tc>
          <w:tcPr>
            <w:tcW w:w="317"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IdRezerwacji </w:t>
            </w:r>
          </w:p>
        </w:tc>
        <w:tc>
          <w:tcPr>
            <w:tcW w:w="571"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DataRezerwacji </w:t>
            </w:r>
          </w:p>
        </w:tc>
        <w:tc>
          <w:tcPr>
            <w:tcW w:w="379"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DataUmowy</w:t>
            </w:r>
          </w:p>
        </w:tc>
        <w:tc>
          <w:tcPr>
            <w:tcW w:w="380"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DataDokumentów</w:t>
            </w:r>
          </w:p>
        </w:tc>
        <w:tc>
          <w:tcPr>
            <w:tcW w:w="380"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DataZaliczki</w:t>
            </w:r>
          </w:p>
        </w:tc>
        <w:tc>
          <w:tcPr>
            <w:tcW w:w="380"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DataPłatności </w:t>
            </w:r>
          </w:p>
        </w:tc>
        <w:tc>
          <w:tcPr>
            <w:tcW w:w="442"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Kwota rezerwacji</w:t>
            </w:r>
          </w:p>
        </w:tc>
        <w:tc>
          <w:tcPr>
            <w:tcW w:w="367"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 rezerwacji</w:t>
            </w:r>
          </w:p>
        </w:tc>
        <w:tc>
          <w:tcPr>
            <w:tcW w:w="265"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CzyPotwierdzona</w:t>
            </w:r>
          </w:p>
        </w:tc>
        <w:tc>
          <w:tcPr>
            <w:tcW w:w="291"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#IdKlienta </w:t>
            </w:r>
          </w:p>
        </w:tc>
        <w:tc>
          <w:tcPr>
            <w:tcW w:w="215"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299"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460" w:type="pct"/>
            <w:shd w:val="clear" w:color="auto" w:fill="BFBFBF"/>
            <w:textDirection w:val="tbRl"/>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#IdTransportuZPobutu</w:t>
            </w:r>
          </w:p>
        </w:tc>
        <w:tc>
          <w:tcPr>
            <w:tcW w:w="253"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 xml:space="preserve">#IdNoclegu </w:t>
            </w:r>
          </w:p>
        </w:tc>
      </w:tr>
      <w:tr w:rsidR="00855E14" w:rsidRPr="00D1383C" w:rsidTr="00AE28F9">
        <w:trPr>
          <w:trHeight w:val="265"/>
        </w:trPr>
        <w:tc>
          <w:tcPr>
            <w:tcW w:w="31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04-05-2013</w:t>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06-05-2013</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44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6000.50</w:t>
            </w:r>
          </w:p>
        </w:tc>
        <w:tc>
          <w:tcPr>
            <w:tcW w:w="36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4800</w:t>
            </w:r>
          </w:p>
        </w:tc>
        <w:tc>
          <w:tcPr>
            <w:tcW w:w="26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true</w:t>
            </w:r>
          </w:p>
        </w:tc>
        <w:tc>
          <w:tcPr>
            <w:tcW w:w="29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1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w:t>
            </w:r>
          </w:p>
        </w:tc>
        <w:tc>
          <w:tcPr>
            <w:tcW w:w="4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25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23</w:t>
            </w:r>
          </w:p>
        </w:tc>
      </w:tr>
      <w:tr w:rsidR="00855E14" w:rsidRPr="00D1383C" w:rsidTr="00AE28F9">
        <w:tc>
          <w:tcPr>
            <w:tcW w:w="31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07-05-2013</w:t>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44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5000</w:t>
            </w:r>
          </w:p>
        </w:tc>
        <w:tc>
          <w:tcPr>
            <w:tcW w:w="36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4000</w:t>
            </w:r>
          </w:p>
        </w:tc>
        <w:tc>
          <w:tcPr>
            <w:tcW w:w="26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false</w:t>
            </w:r>
          </w:p>
        </w:tc>
        <w:tc>
          <w:tcPr>
            <w:tcW w:w="29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w:t>
            </w:r>
          </w:p>
        </w:tc>
        <w:tc>
          <w:tcPr>
            <w:tcW w:w="21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w:t>
            </w:r>
          </w:p>
        </w:tc>
        <w:tc>
          <w:tcPr>
            <w:tcW w:w="4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102</w:t>
            </w:r>
          </w:p>
        </w:tc>
        <w:tc>
          <w:tcPr>
            <w:tcW w:w="25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REL/007</w:t>
      </w:r>
      <w:r w:rsidRPr="00D1383C">
        <w:rPr>
          <w:rFonts w:ascii="Times New Roman" w:eastAsia="Times New Roman" w:hAnsi="Times New Roman" w:cs="Times New Roman"/>
          <w:sz w:val="24"/>
          <w:szCs w:val="24"/>
          <w:lang w:eastAsia="pl-PL"/>
        </w:rPr>
        <w:t xml:space="preserve">  RezerwacjeUczestnicy/Dotyczy, REZERWACJA, UCZESTNIK</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721"/>
        <w:gridCol w:w="714"/>
        <w:gridCol w:w="584"/>
        <w:gridCol w:w="584"/>
        <w:gridCol w:w="584"/>
        <w:gridCol w:w="584"/>
        <w:gridCol w:w="584"/>
        <w:gridCol w:w="1026"/>
        <w:gridCol w:w="1538"/>
        <w:gridCol w:w="1945"/>
      </w:tblGrid>
      <w:tr w:rsidR="00855E14" w:rsidRPr="00D1383C" w:rsidTr="00AE28F9">
        <w:trPr>
          <w:cantSplit/>
          <w:trHeight w:val="1383"/>
        </w:trPr>
        <w:tc>
          <w:tcPr>
            <w:tcW w:w="125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2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9"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7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9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25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w:t>
            </w:r>
            <w:r w:rsidRPr="00D1383C">
              <w:rPr>
                <w:rFonts w:ascii="Times New Roman" w:eastAsia="Times New Roman" w:hAnsi="Times New Roman" w:cs="Times New Roman"/>
                <w:sz w:val="24"/>
                <w:szCs w:val="24"/>
                <w:u w:val="single"/>
                <w:lang w:eastAsia="pl-PL"/>
              </w:rPr>
              <w:t>dRezerwacji</w:t>
            </w:r>
          </w:p>
        </w:tc>
        <w:tc>
          <w:tcPr>
            <w:tcW w:w="3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89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c>
          <w:tcPr>
            <w:tcW w:w="125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p>
        </w:tc>
        <w:tc>
          <w:tcPr>
            <w:tcW w:w="3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89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#IdRezerwacji - kluczy obcy do rezerwacji, która dotyczy uczestnika.</w:t>
      </w:r>
    </w:p>
    <w:p w:rsidR="00855E14" w:rsidRDefault="00855E14" w:rsidP="00855E14">
      <w:pPr>
        <w:spacing w:after="0" w:line="240" w:lineRule="auto"/>
        <w:ind w:firstLine="72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 - klucz obcy do uczestnika, którego rezerwacja dotyczy</w:t>
      </w:r>
    </w:p>
    <w:p w:rsidR="00855E14" w:rsidRPr="00D1383C" w:rsidRDefault="00855E14" w:rsidP="00855E14">
      <w:pPr>
        <w:spacing w:after="0" w:line="240" w:lineRule="auto"/>
        <w:ind w:firstLine="720"/>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154"/>
        <w:gridCol w:w="5710"/>
      </w:tblGrid>
      <w:tr w:rsidR="00855E14" w:rsidRPr="00D1383C" w:rsidTr="00AE28F9">
        <w:trPr>
          <w:cantSplit/>
          <w:trHeight w:val="266"/>
        </w:trPr>
        <w:tc>
          <w:tcPr>
            <w:tcW w:w="2372"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 xml:space="preserve">#IdRezerwacji </w:t>
            </w:r>
          </w:p>
        </w:tc>
        <w:tc>
          <w:tcPr>
            <w:tcW w:w="2628"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#IdUczestnika</w:t>
            </w:r>
          </w:p>
        </w:tc>
      </w:tr>
      <w:tr w:rsidR="00855E14" w:rsidRPr="00D1383C" w:rsidTr="00AE28F9">
        <w:trPr>
          <w:trHeight w:val="265"/>
        </w:trPr>
        <w:tc>
          <w:tcPr>
            <w:tcW w:w="2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2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2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REL/008</w:t>
      </w:r>
      <w:r w:rsidRPr="00D1383C">
        <w:rPr>
          <w:rFonts w:ascii="Times New Roman" w:eastAsia="Times New Roman" w:hAnsi="Times New Roman" w:cs="Times New Roman"/>
          <w:sz w:val="24"/>
          <w:szCs w:val="24"/>
          <w:lang w:eastAsia="pl-PL"/>
        </w:rPr>
        <w:t xml:space="preserve"> Potwierdzenia / Potwierdza, PRACOWNIK, REZERWACJA</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042"/>
        <w:gridCol w:w="1203"/>
        <w:gridCol w:w="1320"/>
        <w:gridCol w:w="506"/>
        <w:gridCol w:w="553"/>
        <w:gridCol w:w="1150"/>
        <w:gridCol w:w="506"/>
        <w:gridCol w:w="951"/>
        <w:gridCol w:w="1803"/>
        <w:gridCol w:w="830"/>
      </w:tblGrid>
      <w:tr w:rsidR="00855E14" w:rsidRPr="00D1383C" w:rsidTr="00AE28F9">
        <w:trPr>
          <w:cantSplit/>
          <w:trHeight w:val="1383"/>
        </w:trPr>
        <w:tc>
          <w:tcPr>
            <w:tcW w:w="91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6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2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3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9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c>
          <w:tcPr>
            <w:tcW w:w="9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6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8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364"/>
        </w:trPr>
        <w:tc>
          <w:tcPr>
            <w:tcW w:w="9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dd-mm-rrrr</w:t>
            </w: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8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6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 klucz obcy do złożonej rezerwacji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 - klucz obcy do pracownika potwierdzającego rezerwację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 - data potwierdzenia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680"/>
        <w:gridCol w:w="3094"/>
        <w:gridCol w:w="3954"/>
      </w:tblGrid>
      <w:tr w:rsidR="00855E14" w:rsidRPr="00D1383C" w:rsidTr="00AE28F9">
        <w:trPr>
          <w:cantSplit/>
          <w:trHeight w:val="266"/>
        </w:trPr>
        <w:tc>
          <w:tcPr>
            <w:tcW w:w="1715"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#IdRezerwacji </w:t>
            </w:r>
          </w:p>
        </w:tc>
        <w:tc>
          <w:tcPr>
            <w:tcW w:w="1442"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843"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r>
      <w:tr w:rsidR="00855E14" w:rsidRPr="00D1383C" w:rsidTr="00AE28F9">
        <w:trPr>
          <w:trHeight w:val="265"/>
        </w:trPr>
        <w:tc>
          <w:tcPr>
            <w:tcW w:w="171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8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29-03-2013</w:t>
            </w:r>
          </w:p>
        </w:tc>
      </w:tr>
      <w:tr w:rsidR="00855E14" w:rsidRPr="00D1383C" w:rsidTr="00AE28F9">
        <w:tc>
          <w:tcPr>
            <w:tcW w:w="171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8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10-10-2000</w:t>
            </w:r>
          </w:p>
        </w:tc>
      </w:tr>
      <w:tr w:rsidR="00855E14" w:rsidRPr="00D1383C" w:rsidTr="00AE28F9">
        <w:tc>
          <w:tcPr>
            <w:tcW w:w="171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8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01-12-1999</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REL/009</w:t>
      </w:r>
      <w:r w:rsidRPr="00D1383C">
        <w:rPr>
          <w:rFonts w:ascii="Times New Roman" w:eastAsia="Times New Roman" w:hAnsi="Times New Roman" w:cs="Times New Roman"/>
          <w:sz w:val="24"/>
          <w:szCs w:val="24"/>
          <w:lang w:eastAsia="pl-PL"/>
        </w:rPr>
        <w:t xml:space="preserve"> Oferty pobytu / Organizuje, OFERTA POBYTU, ORGANIZATOR POBYTU</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649"/>
        <w:gridCol w:w="1203"/>
        <w:gridCol w:w="506"/>
        <w:gridCol w:w="506"/>
        <w:gridCol w:w="506"/>
        <w:gridCol w:w="1150"/>
        <w:gridCol w:w="506"/>
        <w:gridCol w:w="523"/>
        <w:gridCol w:w="2264"/>
        <w:gridCol w:w="914"/>
      </w:tblGrid>
      <w:tr w:rsidR="00855E14" w:rsidRPr="00D1383C" w:rsidTr="00AE28F9">
        <w:trPr>
          <w:cantSplit/>
          <w:trHeight w:val="1383"/>
        </w:trPr>
        <w:tc>
          <w:tcPr>
            <w:tcW w:w="125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7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OGR/012</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String[50]</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OGR/043</w:t>
            </w:r>
            <w:r w:rsidRPr="00D1383C">
              <w:rPr>
                <w:rFonts w:ascii="Times New Roman" w:eastAsia="Times New Roman" w:hAnsi="Times New Roman" w:cs="Times New Roman"/>
                <w:sz w:val="24"/>
                <w:szCs w:val="24"/>
                <w:lang w:eastAsia="pl-PL"/>
              </w:rPr>
              <w:t xml:space="preserve"> </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Cena</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OGR/020</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OGR/021</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25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54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107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w:t>
            </w:r>
          </w:p>
        </w:tc>
        <w:tc>
          <w:tcPr>
            <w:tcW w:w="44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 unikalny numer oferty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 - kraj, do którego odbędzie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 - opis z pliku tekstowego przedstawiający ofertę</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 - data rozpoczęcia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DataZakocznczenia - data zakończenia wycieczki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 - miejsce, do którego odbywa się wycieczka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kwota jaką zapłaci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jaki poniesie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licza miejsc przewidzianych dla uczestników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 - liczba pozostałych do zarezerwowania 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 - unikalny numer identyfikujący organizatora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53"/>
        <w:gridCol w:w="965"/>
        <w:gridCol w:w="2610"/>
        <w:gridCol w:w="1099"/>
        <w:gridCol w:w="1375"/>
        <w:gridCol w:w="965"/>
        <w:gridCol w:w="689"/>
        <w:gridCol w:w="689"/>
        <w:gridCol w:w="689"/>
        <w:gridCol w:w="552"/>
        <w:gridCol w:w="678"/>
      </w:tblGrid>
      <w:tr w:rsidR="00855E14" w:rsidRPr="00D1383C" w:rsidTr="00AE28F9">
        <w:trPr>
          <w:cantSplit/>
          <w:trHeight w:val="1134"/>
        </w:trPr>
        <w:tc>
          <w:tcPr>
            <w:tcW w:w="25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44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Kraj</w:t>
            </w:r>
          </w:p>
        </w:tc>
        <w:tc>
          <w:tcPr>
            <w:tcW w:w="120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OpisOferty</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DataRozpoczecia</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DataZakonczenia</w:t>
            </w:r>
          </w:p>
        </w:tc>
        <w:tc>
          <w:tcPr>
            <w:tcW w:w="44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LiczbaMiejsc</w:t>
            </w:r>
          </w:p>
        </w:tc>
        <w:tc>
          <w:tcPr>
            <w:tcW w:w="2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DostepneMiejsca</w:t>
            </w:r>
          </w:p>
        </w:tc>
        <w:tc>
          <w:tcPr>
            <w:tcW w:w="31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r>
      <w:tr w:rsidR="00855E14" w:rsidRPr="00D1383C" w:rsidTr="00AE28F9">
        <w:trPr>
          <w:trHeight w:val="265"/>
        </w:trPr>
        <w:tc>
          <w:tcPr>
            <w:tcW w:w="2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Polska</w:t>
            </w:r>
          </w:p>
        </w:tc>
        <w:tc>
          <w:tcPr>
            <w:tcW w:w="120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C:\Users\Biuro\Documents\Polska\oferta1.txt</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15-05-2013</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25-05-2013</w:t>
            </w:r>
          </w:p>
        </w:tc>
        <w:tc>
          <w:tcPr>
            <w:tcW w:w="4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Bieszczady</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800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54</w:t>
            </w:r>
          </w:p>
        </w:tc>
        <w:tc>
          <w:tcPr>
            <w:tcW w:w="3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2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4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Francja</w:t>
            </w:r>
          </w:p>
        </w:tc>
        <w:tc>
          <w:tcPr>
            <w:tcW w:w="120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C:\Users\Biuro\Documents\Francja\oferta1.txt</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15-07-2013</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05-08-2013</w:t>
            </w:r>
          </w:p>
        </w:tc>
        <w:tc>
          <w:tcPr>
            <w:tcW w:w="4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Paryż</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3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w:t>
            </w:r>
          </w:p>
        </w:tc>
      </w:tr>
      <w:tr w:rsidR="00855E14" w:rsidRPr="00D1383C" w:rsidTr="00AE28F9">
        <w:tc>
          <w:tcPr>
            <w:tcW w:w="2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4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Egipt</w:t>
            </w:r>
          </w:p>
        </w:tc>
        <w:tc>
          <w:tcPr>
            <w:tcW w:w="1201" w:type="pct"/>
          </w:tcPr>
          <w:p w:rsidR="00855E14" w:rsidRPr="00D1383C" w:rsidRDefault="00855E14" w:rsidP="00AE28F9">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C:\Users\Biuro\Documents\Egipt\oferta5.txt</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01-10-2013</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14-10-2013</w:t>
            </w:r>
          </w:p>
        </w:tc>
        <w:tc>
          <w:tcPr>
            <w:tcW w:w="4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2500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2000</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31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REL/010</w:t>
      </w:r>
      <w:r w:rsidRPr="00D1383C">
        <w:rPr>
          <w:rFonts w:ascii="Times New Roman" w:eastAsia="Times New Roman" w:hAnsi="Times New Roman" w:cs="Times New Roman"/>
          <w:sz w:val="24"/>
          <w:szCs w:val="24"/>
          <w:lang w:eastAsia="pl-PL"/>
        </w:rPr>
        <w:t xml:space="preserve"> Opcje-Rezerwacj</w:t>
      </w:r>
      <w:r w:rsidRPr="00D1383C">
        <w:rPr>
          <w:rFonts w:ascii="Times New Roman" w:eastAsia="Times New Roman" w:hAnsi="Times New Roman" w:cs="Times New Roman"/>
          <w:b/>
          <w:bCs/>
          <w:sz w:val="24"/>
          <w:szCs w:val="24"/>
          <w:lang w:eastAsia="pl-PL"/>
        </w:rPr>
        <w:t>e</w:t>
      </w:r>
      <w:r w:rsidRPr="00D1383C">
        <w:rPr>
          <w:rFonts w:ascii="Times New Roman" w:eastAsia="Times New Roman" w:hAnsi="Times New Roman" w:cs="Times New Roman"/>
          <w:sz w:val="24"/>
          <w:szCs w:val="24"/>
          <w:lang w:eastAsia="pl-PL"/>
        </w:rPr>
        <w:t xml:space="preserve">/ZawieraOpcje, OPCJA-POBYT, REZERWACJA </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651"/>
        <w:gridCol w:w="1378"/>
        <w:gridCol w:w="687"/>
        <w:gridCol w:w="689"/>
        <w:gridCol w:w="689"/>
        <w:gridCol w:w="1091"/>
        <w:gridCol w:w="558"/>
        <w:gridCol w:w="960"/>
        <w:gridCol w:w="2201"/>
        <w:gridCol w:w="960"/>
      </w:tblGrid>
      <w:tr w:rsidR="00855E14" w:rsidRPr="00D1383C" w:rsidTr="00AE28F9">
        <w:trPr>
          <w:cantSplit/>
          <w:trHeight w:val="1383"/>
        </w:trPr>
        <w:tc>
          <w:tcPr>
            <w:tcW w:w="7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63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3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317"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0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4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10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7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6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442"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7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6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442"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7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6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3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1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1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PK/FK</w:t>
            </w:r>
          </w:p>
        </w:tc>
        <w:tc>
          <w:tcPr>
            <w:tcW w:w="10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 klucz obcy rezerwacji.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 klucz obcy opcji-pobytów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047"/>
        <w:gridCol w:w="1449"/>
        <w:gridCol w:w="6368"/>
      </w:tblGrid>
      <w:tr w:rsidR="00855E14" w:rsidRPr="00D1383C" w:rsidTr="00AE28F9">
        <w:trPr>
          <w:cantSplit/>
          <w:trHeight w:val="266"/>
        </w:trPr>
        <w:tc>
          <w:tcPr>
            <w:tcW w:w="1402"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#IdRezerwacji</w:t>
            </w:r>
          </w:p>
        </w:tc>
        <w:tc>
          <w:tcPr>
            <w:tcW w:w="667"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#IdOpcji</w:t>
            </w:r>
          </w:p>
        </w:tc>
        <w:tc>
          <w:tcPr>
            <w:tcW w:w="2931"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IdOferty</w:t>
            </w:r>
          </w:p>
        </w:tc>
      </w:tr>
      <w:tr w:rsidR="00855E14" w:rsidRPr="00D1383C" w:rsidTr="00AE28F9">
        <w:trPr>
          <w:trHeight w:val="265"/>
        </w:trPr>
        <w:tc>
          <w:tcPr>
            <w:tcW w:w="14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r>
      <w:tr w:rsidR="00855E14" w:rsidRPr="00D1383C" w:rsidTr="00AE28F9">
        <w:tc>
          <w:tcPr>
            <w:tcW w:w="14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r>
      <w:tr w:rsidR="00855E14" w:rsidRPr="00D1383C" w:rsidTr="00AE28F9">
        <w:tc>
          <w:tcPr>
            <w:tcW w:w="14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66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bl>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REL/011</w:t>
      </w:r>
      <w:r w:rsidRPr="00D1383C">
        <w:rPr>
          <w:rFonts w:ascii="Times New Roman" w:eastAsia="Times New Roman" w:hAnsi="Times New Roman" w:cs="Times New Roman"/>
          <w:sz w:val="24"/>
          <w:szCs w:val="24"/>
          <w:lang w:eastAsia="pl-PL"/>
        </w:rPr>
        <w:t xml:space="preserve"> Przewoźnicy / PRZEWOŹNIK</w:t>
      </w:r>
    </w:p>
    <w:tbl>
      <w:tblPr>
        <w:tblW w:w="11199"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27"/>
        <w:gridCol w:w="1276"/>
        <w:gridCol w:w="1701"/>
        <w:gridCol w:w="425"/>
        <w:gridCol w:w="1560"/>
        <w:gridCol w:w="1417"/>
        <w:gridCol w:w="425"/>
        <w:gridCol w:w="567"/>
        <w:gridCol w:w="567"/>
        <w:gridCol w:w="1134"/>
      </w:tblGrid>
      <w:tr w:rsidR="00855E14" w:rsidRPr="00D1383C" w:rsidTr="00AE28F9">
        <w:trPr>
          <w:cantSplit/>
          <w:trHeight w:val="1383"/>
        </w:trPr>
        <w:tc>
          <w:tcPr>
            <w:tcW w:w="212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7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01"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425"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560"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41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6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1134"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bCs/>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OGR/037</w:t>
            </w: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417" w:type="dxa"/>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OGR/038</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38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397"/>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417" w:type="dxa"/>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OGR/007</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41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OGR/009 </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2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0"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OGR/010 </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13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unikalny identyfikator przewoźnika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 - login przewoźnika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przewoźnika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 - nazwa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przewoźnika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689"/>
        <w:gridCol w:w="1102"/>
        <w:gridCol w:w="1099"/>
        <w:gridCol w:w="1099"/>
        <w:gridCol w:w="1375"/>
        <w:gridCol w:w="963"/>
        <w:gridCol w:w="826"/>
        <w:gridCol w:w="1499"/>
        <w:gridCol w:w="2212"/>
      </w:tblGrid>
      <w:tr w:rsidR="00855E14" w:rsidRPr="00D1383C" w:rsidTr="00AE28F9">
        <w:trPr>
          <w:cantSplit/>
          <w:trHeight w:val="1758"/>
        </w:trPr>
        <w:tc>
          <w:tcPr>
            <w:tcW w:w="317" w:type="pct"/>
            <w:shd w:val="clear" w:color="auto" w:fill="BFBFBF"/>
            <w:textDirection w:val="tbRl"/>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c>
          <w:tcPr>
            <w:tcW w:w="50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LoginPrzewoznika</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NazwaPrzewoznika</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44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69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01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E28F9">
        <w:trPr>
          <w:trHeight w:val="265"/>
        </w:trPr>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50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4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69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0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E28F9">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50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4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69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0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E28F9">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50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50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Ariwa-BUS</w:t>
            </w:r>
          </w:p>
        </w:tc>
        <w:tc>
          <w:tcPr>
            <w:tcW w:w="63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44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69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0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Default="00855E14" w:rsidP="00855E14">
      <w:pPr>
        <w:spacing w:after="0" w:line="240" w:lineRule="auto"/>
        <w:rPr>
          <w:rFonts w:ascii="Times New Roman" w:eastAsia="Times New Roman" w:hAnsi="Times New Roman" w:cs="Times New Roman"/>
          <w:b/>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REL/012</w:t>
      </w:r>
      <w:r w:rsidRPr="00D1383C">
        <w:rPr>
          <w:rFonts w:ascii="Times New Roman" w:eastAsia="Times New Roman" w:hAnsi="Times New Roman" w:cs="Times New Roman"/>
          <w:sz w:val="24"/>
          <w:szCs w:val="24"/>
          <w:lang w:eastAsia="pl-PL"/>
        </w:rPr>
        <w:t xml:space="preserve"> Organizatorzy pobytu / ORGANIZATOR POBYTU</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135"/>
        <w:gridCol w:w="1203"/>
        <w:gridCol w:w="1766"/>
        <w:gridCol w:w="684"/>
        <w:gridCol w:w="1726"/>
        <w:gridCol w:w="1276"/>
        <w:gridCol w:w="425"/>
        <w:gridCol w:w="567"/>
        <w:gridCol w:w="425"/>
        <w:gridCol w:w="851"/>
      </w:tblGrid>
      <w:tr w:rsidR="00855E14" w:rsidRPr="00D1383C" w:rsidTr="00AE28F9">
        <w:trPr>
          <w:cantSplit/>
          <w:trHeight w:val="1383"/>
        </w:trPr>
        <w:tc>
          <w:tcPr>
            <w:tcW w:w="213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1203"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176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684"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172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1276"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42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56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42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51"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OGR/022/</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w:t>
            </w:r>
            <w:r>
              <w:rPr>
                <w:rFonts w:ascii="Times New Roman" w:eastAsia="Times New Roman" w:hAnsi="Times New Roman" w:cs="Times New Roman"/>
                <w:sz w:val="24"/>
                <w:szCs w:val="24"/>
                <w:lang w:eastAsia="pl-PL"/>
              </w:rPr>
              <w:t>0</w:t>
            </w:r>
            <w:r w:rsidRPr="00D1383C">
              <w:rPr>
                <w:rFonts w:ascii="Times New Roman" w:eastAsia="Times New Roman" w:hAnsi="Times New Roman" w:cs="Times New Roman"/>
                <w:sz w:val="24"/>
                <w:szCs w:val="24"/>
                <w:lang w:eastAsia="pl-PL"/>
              </w:rPr>
              <w:t>38</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w:t>
            </w:r>
            <w:r>
              <w:rPr>
                <w:rFonts w:ascii="Times New Roman" w:eastAsia="Times New Roman" w:hAnsi="Times New Roman" w:cs="Times New Roman"/>
                <w:sz w:val="24"/>
                <w:szCs w:val="24"/>
                <w:lang w:eastAsia="pl-PL"/>
              </w:rPr>
              <w:t>99</w:t>
            </w: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2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0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176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8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4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5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IdOrganiztora – unikalny identyfikator oganizatora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 - login organizatora do systemu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 - hasło do konta organizatora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 - nazwa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6"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134"/>
        <w:gridCol w:w="992"/>
        <w:gridCol w:w="1701"/>
        <w:gridCol w:w="993"/>
        <w:gridCol w:w="1147"/>
        <w:gridCol w:w="1404"/>
        <w:gridCol w:w="1983"/>
      </w:tblGrid>
      <w:tr w:rsidR="00855E14" w:rsidRPr="00D1383C" w:rsidTr="00AE28F9">
        <w:trPr>
          <w:cantSplit/>
          <w:trHeight w:val="1633"/>
        </w:trPr>
        <w:tc>
          <w:tcPr>
            <w:tcW w:w="56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IdOrganizatora</w:t>
            </w:r>
          </w:p>
        </w:tc>
        <w:tc>
          <w:tcPr>
            <w:tcW w:w="1135"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LoginOrganizatora</w:t>
            </w:r>
          </w:p>
        </w:tc>
        <w:tc>
          <w:tcPr>
            <w:tcW w:w="1134"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Haslo</w:t>
            </w:r>
          </w:p>
        </w:tc>
        <w:tc>
          <w:tcPr>
            <w:tcW w:w="992"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NazwaOrganizatora</w:t>
            </w:r>
          </w:p>
        </w:tc>
        <w:tc>
          <w:tcPr>
            <w:tcW w:w="1701"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993"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47"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1404"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983" w:type="dxa"/>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E28F9">
        <w:trPr>
          <w:trHeight w:val="265"/>
        </w:trPr>
        <w:tc>
          <w:tcPr>
            <w:tcW w:w="56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w:t>
            </w:r>
          </w:p>
        </w:tc>
        <w:tc>
          <w:tcPr>
            <w:tcW w:w="113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Macfraq</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mojehaslo</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Martex</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9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140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98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E28F9">
        <w:tc>
          <w:tcPr>
            <w:tcW w:w="56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22</w:t>
            </w:r>
          </w:p>
        </w:tc>
        <w:tc>
          <w:tcPr>
            <w:tcW w:w="113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klient123</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password</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3"/>
                <w:szCs w:val="23"/>
                <w:shd w:val="clear" w:color="auto" w:fill="FFFFFF"/>
                <w:lang w:eastAsia="pl-PL"/>
              </w:rPr>
              <w:t>Al-Muizz li 40</w:t>
            </w:r>
          </w:p>
        </w:tc>
        <w:tc>
          <w:tcPr>
            <w:tcW w:w="9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Kair</w:t>
            </w:r>
          </w:p>
        </w:tc>
        <w:tc>
          <w:tcPr>
            <w:tcW w:w="140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+0020785 521 859</w:t>
            </w:r>
          </w:p>
        </w:tc>
        <w:tc>
          <w:tcPr>
            <w:tcW w:w="198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E28F9">
        <w:tc>
          <w:tcPr>
            <w:tcW w:w="56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31</w:t>
            </w:r>
          </w:p>
        </w:tc>
        <w:tc>
          <w:tcPr>
            <w:tcW w:w="113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Ania000</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Ania123!</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Ariwa</w:t>
            </w:r>
          </w:p>
        </w:tc>
        <w:tc>
          <w:tcPr>
            <w:tcW w:w="170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9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140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98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REL/013</w:t>
      </w:r>
      <w:r w:rsidRPr="00D1383C">
        <w:rPr>
          <w:rFonts w:ascii="Times New Roman" w:eastAsia="Times New Roman" w:hAnsi="Times New Roman" w:cs="Times New Roman"/>
          <w:sz w:val="24"/>
          <w:szCs w:val="24"/>
          <w:lang w:eastAsia="pl-PL"/>
        </w:rPr>
        <w:t xml:space="preserve"> Hotele / HOTEL</w:t>
      </w:r>
    </w:p>
    <w:tbl>
      <w:tblPr>
        <w:tblW w:w="5952"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1842"/>
        <w:gridCol w:w="1227"/>
        <w:gridCol w:w="1913"/>
        <w:gridCol w:w="540"/>
        <w:gridCol w:w="1351"/>
        <w:gridCol w:w="1150"/>
        <w:gridCol w:w="538"/>
        <w:gridCol w:w="550"/>
        <w:gridCol w:w="530"/>
        <w:gridCol w:w="1086"/>
      </w:tblGrid>
      <w:tr w:rsidR="00855E14" w:rsidRPr="00D1383C" w:rsidTr="00AE28F9">
        <w:trPr>
          <w:cantSplit/>
          <w:trHeight w:val="1383"/>
        </w:trPr>
        <w:tc>
          <w:tcPr>
            <w:tcW w:w="83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7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89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57"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63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5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1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OGR/005</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99-999</w:t>
            </w: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w:t>
            </w: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OGR/007 </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OGR/006 </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w:t>
            </w: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OGR/045</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+9999 999 999 999</w:t>
            </w: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000-000-000</w:t>
            </w: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OGR/009 </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83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5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8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OGR/010 </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CK</w:t>
            </w:r>
          </w:p>
        </w:tc>
        <w:tc>
          <w:tcPr>
            <w:tcW w:w="25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 unikalny identyfikator hotelu w systemie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 - nazwa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 - miejscowość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 - kod pocztowy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 - ulica z adresu korespondencyjnego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OpisHotelu - ścieżka do pliku z opisem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 - liczba gwiadek wyznaczająca standard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 - telefon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 - email kontaktowy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11058"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67"/>
        <w:gridCol w:w="1135"/>
        <w:gridCol w:w="1276"/>
        <w:gridCol w:w="992"/>
        <w:gridCol w:w="1134"/>
        <w:gridCol w:w="2693"/>
        <w:gridCol w:w="568"/>
        <w:gridCol w:w="1275"/>
        <w:gridCol w:w="1418"/>
      </w:tblGrid>
      <w:tr w:rsidR="00855E14" w:rsidRPr="00D1383C" w:rsidTr="00AE28F9">
        <w:trPr>
          <w:cantSplit/>
          <w:trHeight w:val="1134"/>
        </w:trPr>
        <w:tc>
          <w:tcPr>
            <w:tcW w:w="567"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IdHotelu</w:t>
            </w:r>
          </w:p>
        </w:tc>
        <w:tc>
          <w:tcPr>
            <w:tcW w:w="1135"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NazwaHotelu</w:t>
            </w:r>
          </w:p>
        </w:tc>
        <w:tc>
          <w:tcPr>
            <w:tcW w:w="1276"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Miejscowosc</w:t>
            </w:r>
          </w:p>
        </w:tc>
        <w:tc>
          <w:tcPr>
            <w:tcW w:w="992"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KodPocztowy</w:t>
            </w:r>
          </w:p>
        </w:tc>
        <w:tc>
          <w:tcPr>
            <w:tcW w:w="1134"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Ulica</w:t>
            </w:r>
          </w:p>
        </w:tc>
        <w:tc>
          <w:tcPr>
            <w:tcW w:w="2693"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OpisHotelu</w:t>
            </w:r>
          </w:p>
        </w:tc>
        <w:tc>
          <w:tcPr>
            <w:tcW w:w="568"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LiczbaGwiazdek</w:t>
            </w:r>
          </w:p>
        </w:tc>
        <w:tc>
          <w:tcPr>
            <w:tcW w:w="1275"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Telefon</w:t>
            </w:r>
          </w:p>
        </w:tc>
        <w:tc>
          <w:tcPr>
            <w:tcW w:w="1418" w:type="dxa"/>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Email</w:t>
            </w:r>
          </w:p>
        </w:tc>
      </w:tr>
      <w:tr w:rsidR="00855E14" w:rsidRPr="00D1383C" w:rsidTr="00AE28F9">
        <w:trPr>
          <w:trHeight w:val="265"/>
        </w:trPr>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Dobry Hotel</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00-789</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Słonczena 12/2</w:t>
            </w:r>
          </w:p>
        </w:tc>
        <w:tc>
          <w:tcPr>
            <w:tcW w:w="2693" w:type="dxa"/>
          </w:tcPr>
          <w:p w:rsidR="00855E14" w:rsidRPr="00D1383C" w:rsidRDefault="00855E14" w:rsidP="00AE28F9">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C:\Users\Biuro\Documents\Hotele\oferta1.txt</w:t>
            </w:r>
          </w:p>
        </w:tc>
        <w:tc>
          <w:tcPr>
            <w:tcW w:w="56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27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+0048 699 333 421</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wojciech.nowak@op.pl</w:t>
            </w:r>
          </w:p>
        </w:tc>
      </w:tr>
      <w:tr w:rsidR="00855E14" w:rsidRPr="00D1383C" w:rsidTr="00AE28F9">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Hottur</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50-544</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Wapienna 5</w:t>
            </w:r>
          </w:p>
        </w:tc>
        <w:tc>
          <w:tcPr>
            <w:tcW w:w="2693" w:type="dxa"/>
          </w:tcPr>
          <w:p w:rsidR="00855E14" w:rsidRPr="00D1383C" w:rsidRDefault="00855E14" w:rsidP="00AE28F9">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C:\Users\Biuro\Documents\Hotele\oferta2.txt</w:t>
            </w:r>
          </w:p>
        </w:tc>
        <w:tc>
          <w:tcPr>
            <w:tcW w:w="56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w:t>
            </w:r>
          </w:p>
        </w:tc>
        <w:tc>
          <w:tcPr>
            <w:tcW w:w="127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+0048 785 521 859</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aniak@gmail.com</w:t>
            </w:r>
          </w:p>
        </w:tc>
      </w:tr>
      <w:tr w:rsidR="00855E14" w:rsidRPr="00D1383C" w:rsidTr="00AE28F9">
        <w:tc>
          <w:tcPr>
            <w:tcW w:w="5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13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Zacisze</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Berlin</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12-109</w:t>
            </w:r>
          </w:p>
        </w:tc>
        <w:tc>
          <w:tcPr>
            <w:tcW w:w="113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Ullsteinstraße 105</w:t>
            </w:r>
          </w:p>
        </w:tc>
        <w:tc>
          <w:tcPr>
            <w:tcW w:w="2693" w:type="dxa"/>
          </w:tcPr>
          <w:p w:rsidR="00855E14" w:rsidRPr="00D1383C" w:rsidRDefault="00855E14" w:rsidP="00AE28F9">
            <w:pPr>
              <w:spacing w:after="0" w:line="0" w:lineRule="atLeast"/>
              <w:rPr>
                <w:rFonts w:ascii="Times New Roman" w:eastAsia="Times New Roman" w:hAnsi="Times New Roman" w:cs="Times New Roman"/>
                <w:sz w:val="24"/>
                <w:szCs w:val="24"/>
                <w:lang w:val="en-US" w:eastAsia="pl-PL"/>
              </w:rPr>
            </w:pPr>
            <w:r w:rsidRPr="00D1383C">
              <w:rPr>
                <w:rFonts w:ascii="Times New Roman" w:eastAsia="Times New Roman" w:hAnsi="Times New Roman" w:cs="Times New Roman"/>
                <w:sz w:val="24"/>
                <w:szCs w:val="24"/>
                <w:lang w:val="en-US" w:eastAsia="pl-PL"/>
              </w:rPr>
              <w:t>C:\Users\Biuro\Documents\Hotele\oferta3.txt</w:t>
            </w:r>
          </w:p>
        </w:tc>
        <w:tc>
          <w:tcPr>
            <w:tcW w:w="56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275"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+0049 502 554 237</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dabmart@yahoo.com</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REL/014</w:t>
      </w:r>
      <w:r w:rsidRPr="00D1383C">
        <w:rPr>
          <w:rFonts w:ascii="Times New Roman" w:eastAsia="Times New Roman" w:hAnsi="Times New Roman" w:cs="Times New Roman"/>
          <w:sz w:val="24"/>
          <w:szCs w:val="24"/>
          <w:lang w:eastAsia="pl-PL"/>
        </w:rPr>
        <w:t xml:space="preserve"> Oferty atrakcji / OFERTA ATRAKCJI</w:t>
      </w:r>
    </w:p>
    <w:tbl>
      <w:tblPr>
        <w:tblW w:w="5953"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43"/>
        <w:gridCol w:w="1203"/>
        <w:gridCol w:w="1397"/>
        <w:gridCol w:w="506"/>
        <w:gridCol w:w="861"/>
        <w:gridCol w:w="1150"/>
        <w:gridCol w:w="506"/>
        <w:gridCol w:w="523"/>
        <w:gridCol w:w="506"/>
        <w:gridCol w:w="1633"/>
      </w:tblGrid>
      <w:tr w:rsidR="00855E14" w:rsidRPr="00D1383C" w:rsidTr="00AE28F9">
        <w:trPr>
          <w:cantSplit/>
          <w:trHeight w:val="1383"/>
        </w:trPr>
        <w:tc>
          <w:tcPr>
            <w:tcW w:w="11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4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66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9"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2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77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1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6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1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6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54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6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1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2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7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 - Nazwa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 - plik zawierający szczegółowy opis artrakcji.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10"/>
        <w:gridCol w:w="2703"/>
        <w:gridCol w:w="6051"/>
      </w:tblGrid>
      <w:tr w:rsidR="00855E14" w:rsidRPr="00D1383C" w:rsidTr="00AE28F9">
        <w:trPr>
          <w:cantSplit/>
          <w:trHeight w:val="266"/>
        </w:trPr>
        <w:tc>
          <w:tcPr>
            <w:tcW w:w="971"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244"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NazwaAtrakcji</w:t>
            </w:r>
          </w:p>
        </w:tc>
        <w:tc>
          <w:tcPr>
            <w:tcW w:w="2784"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OpisAtrakcji</w:t>
            </w:r>
          </w:p>
        </w:tc>
      </w:tr>
      <w:tr w:rsidR="00855E14" w:rsidRPr="00D1383C" w:rsidTr="00AE28F9">
        <w:trPr>
          <w:trHeight w:val="265"/>
        </w:trPr>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2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Wenecji</w:t>
            </w:r>
          </w:p>
        </w:tc>
        <w:tc>
          <w:tcPr>
            <w:tcW w:w="278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C:\Users\Biuro\Documents\Artakcjie\oferta1.txt</w:t>
            </w:r>
          </w:p>
        </w:tc>
      </w:tr>
      <w:tr w:rsidR="00855E14" w:rsidRPr="00D1383C" w:rsidTr="00AE28F9">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2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Nurkowanie z rekinami</w:t>
            </w:r>
          </w:p>
        </w:tc>
        <w:tc>
          <w:tcPr>
            <w:tcW w:w="278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C:\Users\Biuro\Documents\Artakcjie\oferta2.txt</w:t>
            </w:r>
          </w:p>
        </w:tc>
      </w:tr>
      <w:tr w:rsidR="00855E14" w:rsidRPr="00D1383C" w:rsidTr="00AE28F9">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24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Spacer po plaży</w:t>
            </w:r>
          </w:p>
        </w:tc>
        <w:tc>
          <w:tcPr>
            <w:tcW w:w="278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C:\Users\Biuro\Documents\Artakcjie\oferta3.txt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REL/016</w:t>
      </w:r>
      <w:r w:rsidRPr="00D1383C">
        <w:rPr>
          <w:rFonts w:ascii="Times New Roman" w:eastAsia="Times New Roman" w:hAnsi="Times New Roman" w:cs="Times New Roman"/>
          <w:sz w:val="24"/>
          <w:szCs w:val="24"/>
          <w:lang w:eastAsia="pl-PL"/>
        </w:rPr>
        <w:t xml:space="preserve"> Opcje dodatkowe / OPCJA DODATKOWA</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200"/>
        <w:gridCol w:w="1203"/>
        <w:gridCol w:w="1511"/>
        <w:gridCol w:w="506"/>
        <w:gridCol w:w="991"/>
        <w:gridCol w:w="1150"/>
        <w:gridCol w:w="506"/>
        <w:gridCol w:w="523"/>
        <w:gridCol w:w="506"/>
        <w:gridCol w:w="1769"/>
      </w:tblGrid>
      <w:tr w:rsidR="00855E14" w:rsidRPr="00D1383C" w:rsidTr="00AE28F9">
        <w:trPr>
          <w:cantSplit/>
          <w:trHeight w:val="1383"/>
        </w:trPr>
        <w:tc>
          <w:tcPr>
            <w:tcW w:w="102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3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1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47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02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53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1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02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53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71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02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OpisOpcji</w:t>
            </w:r>
          </w:p>
        </w:tc>
        <w:tc>
          <w:tcPr>
            <w:tcW w:w="53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71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4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OGR/044</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-Unikalny identyfikator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 - Nazwa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 - plik zawierający szczegółowy opis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110"/>
        <w:gridCol w:w="2386"/>
        <w:gridCol w:w="6368"/>
      </w:tblGrid>
      <w:tr w:rsidR="00855E14" w:rsidRPr="00D1383C" w:rsidTr="00AE28F9">
        <w:trPr>
          <w:cantSplit/>
          <w:trHeight w:val="266"/>
        </w:trPr>
        <w:tc>
          <w:tcPr>
            <w:tcW w:w="971"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098"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2931"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r>
      <w:tr w:rsidR="00855E14" w:rsidRPr="00D1383C" w:rsidTr="00AE28F9">
        <w:trPr>
          <w:trHeight w:val="265"/>
        </w:trPr>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0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Wypożyczenie samochodu</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C:\Users\Biuro\Documents\Opcje\oferta1.txt</w:t>
            </w:r>
          </w:p>
        </w:tc>
      </w:tr>
      <w:tr w:rsidR="00855E14" w:rsidRPr="00D1383C" w:rsidTr="00AE28F9">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10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All inclusive</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C:\Users\Biuro\Documents\Opcje\oferta2.txt</w:t>
            </w:r>
          </w:p>
        </w:tc>
      </w:tr>
      <w:tr w:rsidR="00855E14" w:rsidRPr="00D1383C" w:rsidTr="00AE28F9">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10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Zwiedzanie ruin</w:t>
            </w:r>
          </w:p>
        </w:tc>
        <w:tc>
          <w:tcPr>
            <w:tcW w:w="293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C:\Users\Biuro\Documents\Opcje\oferta3.txt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REL/017</w:t>
      </w:r>
      <w:r w:rsidRPr="00D1383C">
        <w:rPr>
          <w:rFonts w:ascii="Times New Roman" w:eastAsia="Times New Roman" w:hAnsi="Times New Roman" w:cs="Times New Roman"/>
          <w:sz w:val="24"/>
          <w:szCs w:val="24"/>
          <w:lang w:eastAsia="pl-PL"/>
        </w:rPr>
        <w:t xml:space="preserve"> Oferty noclegu/OFERTA NOCLEGU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35"/>
        <w:gridCol w:w="937"/>
        <w:gridCol w:w="1687"/>
        <w:gridCol w:w="506"/>
        <w:gridCol w:w="1148"/>
        <w:gridCol w:w="925"/>
        <w:gridCol w:w="506"/>
        <w:gridCol w:w="523"/>
        <w:gridCol w:w="506"/>
        <w:gridCol w:w="1792"/>
      </w:tblGrid>
      <w:tr w:rsidR="00855E14" w:rsidRPr="00D1383C" w:rsidTr="00AE28F9">
        <w:trPr>
          <w:cantSplit/>
          <w:trHeight w:val="1383"/>
        </w:trPr>
        <w:tc>
          <w:tcPr>
            <w:tcW w:w="10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3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78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3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3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0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3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0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4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78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07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4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78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3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34"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-Unikalny identyfikator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 plik zawierający szczegółowy opis oferty noclegu</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 - liczba miejsc w pokoju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55"/>
        <w:gridCol w:w="5661"/>
        <w:gridCol w:w="2849"/>
      </w:tblGrid>
      <w:tr w:rsidR="00855E14" w:rsidRPr="00D1383C" w:rsidTr="00AE28F9">
        <w:trPr>
          <w:cantSplit/>
          <w:trHeight w:val="266"/>
        </w:trPr>
        <w:tc>
          <w:tcPr>
            <w:tcW w:w="1084"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2605"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311" w:type="pct"/>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r>
      <w:tr w:rsidR="00855E14" w:rsidRPr="00D1383C" w:rsidTr="00AE28F9">
        <w:trPr>
          <w:trHeight w:val="265"/>
        </w:trPr>
        <w:tc>
          <w:tcPr>
            <w:tcW w:w="108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C:\Users\Biuro\Documents\Nocleg\oferta1.txt</w:t>
            </w:r>
          </w:p>
        </w:tc>
        <w:tc>
          <w:tcPr>
            <w:tcW w:w="131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w:t>
            </w:r>
          </w:p>
        </w:tc>
      </w:tr>
      <w:tr w:rsidR="00855E14" w:rsidRPr="00D1383C" w:rsidTr="00AE28F9">
        <w:tc>
          <w:tcPr>
            <w:tcW w:w="108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w:t>
            </w:r>
          </w:p>
        </w:tc>
        <w:tc>
          <w:tcPr>
            <w:tcW w:w="26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C:\Users\Biuro\Documents\Nocleg\oferta2.txt</w:t>
            </w:r>
          </w:p>
        </w:tc>
        <w:tc>
          <w:tcPr>
            <w:tcW w:w="131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1084"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w:t>
            </w:r>
          </w:p>
        </w:tc>
        <w:tc>
          <w:tcPr>
            <w:tcW w:w="260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val="fr-FR" w:eastAsia="pl-PL"/>
              </w:rPr>
            </w:pPr>
            <w:r w:rsidRPr="00D1383C">
              <w:rPr>
                <w:rFonts w:ascii="Times New Roman" w:eastAsia="Times New Roman" w:hAnsi="Times New Roman" w:cs="Times New Roman"/>
                <w:sz w:val="24"/>
                <w:szCs w:val="24"/>
                <w:lang w:val="fr-FR" w:eastAsia="pl-PL"/>
              </w:rPr>
              <w:t>C:\Users\Biuro\Documents\Nocleg\oferta3.txt</w:t>
            </w:r>
          </w:p>
        </w:tc>
        <w:tc>
          <w:tcPr>
            <w:tcW w:w="131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REL/018</w:t>
      </w:r>
      <w:r w:rsidRPr="00D1383C">
        <w:rPr>
          <w:rFonts w:ascii="Times New Roman" w:eastAsia="Times New Roman" w:hAnsi="Times New Roman" w:cs="Times New Roman"/>
          <w:sz w:val="24"/>
          <w:szCs w:val="24"/>
          <w:lang w:eastAsia="pl-PL"/>
        </w:rPr>
        <w:t xml:space="preserve"> Oferty transportu / OFERTA TRANSPORTU</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2889"/>
        <w:gridCol w:w="1297"/>
        <w:gridCol w:w="904"/>
        <w:gridCol w:w="411"/>
        <w:gridCol w:w="550"/>
        <w:gridCol w:w="1239"/>
        <w:gridCol w:w="550"/>
        <w:gridCol w:w="550"/>
        <w:gridCol w:w="1515"/>
        <w:gridCol w:w="960"/>
      </w:tblGrid>
      <w:tr w:rsidR="00855E14" w:rsidRPr="00D1383C" w:rsidTr="00AE28F9">
        <w:trPr>
          <w:cantSplit/>
          <w:trHeight w:val="1383"/>
        </w:trPr>
        <w:tc>
          <w:tcPr>
            <w:tcW w:w="133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59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41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189"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7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69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44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MiejscePrzyjazdu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 xml:space="preserve">OGR/008 </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H:MM</w:t>
            </w: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Enum</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OGR/032 </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3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59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41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9"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7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69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44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Unikalny identyfikator oferty.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 - miejsce, z którego rusza transport np.Wrocław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 - nazwa miejsca z wyjazdu np. Port Lotniczy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 - miejsce, do którego ma dotrzeć transport np.</w:t>
      </w:r>
      <w:r w:rsidRPr="00D1383C">
        <w:rPr>
          <w:rFonts w:ascii="Times New Roman" w:eastAsia="Times New Roman" w:hAnsi="Times New Roman" w:cs="Times New Roman"/>
          <w:sz w:val="24"/>
          <w:szCs w:val="24"/>
          <w:shd w:val="clear" w:color="auto" w:fill="FFFFFF"/>
          <w:lang w:eastAsia="pl-PL"/>
        </w:rPr>
        <w:t>Ankara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NazwaMiejscaP - nazwa miejsca przyjazdu np. Lotnisko </w:t>
      </w:r>
      <w:r w:rsidRPr="00D1383C">
        <w:rPr>
          <w:rFonts w:ascii="Times New Roman" w:eastAsia="Times New Roman" w:hAnsi="Times New Roman" w:cs="Times New Roman"/>
          <w:sz w:val="23"/>
          <w:szCs w:val="23"/>
          <w:lang w:eastAsia="pl-PL"/>
        </w:rPr>
        <w:t> Esenboga.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 wyjazdu - data wyjazdu do miejsca przeznaczenia np. 01.01.2013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GodzinaZbiórki - godzina zbiórki przed wyjazdem np. 12:00  </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 - godzina wyjazdu do miejsca przeznaczenia np. 13:30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CzasPodróźy - planowany czas trwania podróży np. 6h 30min</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 - rodzaj środka transportu np. Samolot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 - kluczy obcy do przewoźnika oferującego daną oferte</w:t>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Przykładowe dane: </w:t>
      </w:r>
    </w:p>
    <w:tbl>
      <w:tblPr>
        <w:tblW w:w="11195" w:type="dxa"/>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507"/>
        <w:gridCol w:w="1060"/>
        <w:gridCol w:w="1274"/>
        <w:gridCol w:w="851"/>
        <w:gridCol w:w="1274"/>
        <w:gridCol w:w="1276"/>
        <w:gridCol w:w="851"/>
        <w:gridCol w:w="851"/>
        <w:gridCol w:w="851"/>
        <w:gridCol w:w="703"/>
        <w:gridCol w:w="566"/>
        <w:gridCol w:w="569"/>
        <w:gridCol w:w="562"/>
      </w:tblGrid>
      <w:tr w:rsidR="00855E14" w:rsidRPr="00D1383C" w:rsidTr="00AE28F9">
        <w:trPr>
          <w:cantSplit/>
          <w:trHeight w:val="1436"/>
        </w:trPr>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c>
          <w:tcPr>
            <w:tcW w:w="47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MiejsceWyjazdu</w:t>
            </w:r>
          </w:p>
        </w:tc>
        <w:tc>
          <w:tcPr>
            <w:tcW w:w="5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NazwaMiejscaW</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MiejscePrzyjazdu</w:t>
            </w:r>
          </w:p>
        </w:tc>
        <w:tc>
          <w:tcPr>
            <w:tcW w:w="56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NazwaMiejscaP</w:t>
            </w:r>
          </w:p>
        </w:tc>
        <w:tc>
          <w:tcPr>
            <w:tcW w:w="57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 wyjazdu</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GodzinaZbiórki</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GodzinaWyjazdu</w:t>
            </w:r>
          </w:p>
        </w:tc>
        <w:tc>
          <w:tcPr>
            <w:tcW w:w="38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CzasPodróźy</w:t>
            </w:r>
          </w:p>
        </w:tc>
        <w:tc>
          <w:tcPr>
            <w:tcW w:w="31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FormaTransportu</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254"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c>
          <w:tcPr>
            <w:tcW w:w="251"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#IdPrzewoznika</w:t>
            </w:r>
          </w:p>
        </w:tc>
      </w:tr>
      <w:tr w:rsidR="00855E14" w:rsidRPr="00D1383C" w:rsidTr="00AE28F9">
        <w:trPr>
          <w:trHeight w:val="265"/>
        </w:trPr>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47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Gdańsk</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Dworzec autobusowy</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Rzym</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 Grand</w:t>
            </w:r>
          </w:p>
        </w:tc>
        <w:tc>
          <w:tcPr>
            <w:tcW w:w="5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05.05.2013</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12:00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12:30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16h 30min</w:t>
            </w:r>
          </w:p>
        </w:tc>
        <w:tc>
          <w:tcPr>
            <w:tcW w:w="31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w:t>
            </w:r>
          </w:p>
        </w:tc>
        <w:tc>
          <w:tcPr>
            <w:tcW w:w="25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300</w:t>
            </w:r>
          </w:p>
        </w:tc>
        <w:tc>
          <w:tcPr>
            <w:tcW w:w="2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47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Wrocław</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Ankara</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Lotnisko </w:t>
            </w:r>
            <w:r w:rsidRPr="00D1383C">
              <w:rPr>
                <w:rFonts w:ascii="Times New Roman" w:eastAsia="Times New Roman" w:hAnsi="Times New Roman" w:cs="Times New Roman"/>
                <w:sz w:val="23"/>
                <w:szCs w:val="23"/>
                <w:lang w:eastAsia="pl-PL"/>
              </w:rPr>
              <w:t> Esenboga</w:t>
            </w:r>
          </w:p>
        </w:tc>
        <w:tc>
          <w:tcPr>
            <w:tcW w:w="5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11:00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1h 30min</w:t>
            </w:r>
          </w:p>
        </w:tc>
        <w:tc>
          <w:tcPr>
            <w:tcW w:w="31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700</w:t>
            </w:r>
          </w:p>
        </w:tc>
        <w:tc>
          <w:tcPr>
            <w:tcW w:w="254" w:type="pct"/>
          </w:tcPr>
          <w:p w:rsidR="00855E14" w:rsidRPr="00D1383C" w:rsidRDefault="00855E14" w:rsidP="00AE28F9">
            <w:pPr>
              <w:spacing w:after="0" w:line="0" w:lineRule="atLeast"/>
              <w:ind w:left="-103" w:firstLine="103"/>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650</w:t>
            </w:r>
          </w:p>
        </w:tc>
        <w:tc>
          <w:tcPr>
            <w:tcW w:w="2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47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Warszawa</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Londyn</w:t>
            </w:r>
          </w:p>
        </w:tc>
        <w:tc>
          <w:tcPr>
            <w:tcW w:w="56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Lotnisko Heathrow</w:t>
            </w:r>
          </w:p>
        </w:tc>
        <w:tc>
          <w:tcPr>
            <w:tcW w:w="5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01.05.2013</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9:30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10:30</w:t>
            </w:r>
          </w:p>
        </w:tc>
        <w:tc>
          <w:tcPr>
            <w:tcW w:w="38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4h 30min</w:t>
            </w:r>
          </w:p>
        </w:tc>
        <w:tc>
          <w:tcPr>
            <w:tcW w:w="31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Samolot</w:t>
            </w:r>
          </w:p>
        </w:tc>
        <w:tc>
          <w:tcPr>
            <w:tcW w:w="25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c>
          <w:tcPr>
            <w:tcW w:w="254"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350</w:t>
            </w:r>
          </w:p>
        </w:tc>
        <w:tc>
          <w:tcPr>
            <w:tcW w:w="251"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REL/019</w:t>
      </w:r>
      <w:r w:rsidRPr="00D1383C">
        <w:rPr>
          <w:rFonts w:ascii="Times New Roman" w:eastAsia="Times New Roman" w:hAnsi="Times New Roman" w:cs="Times New Roman"/>
          <w:sz w:val="24"/>
          <w:szCs w:val="24"/>
          <w:lang w:eastAsia="pl-PL"/>
        </w:rPr>
        <w:t xml:space="preserve"> Hotele-noclegi/OferujeNocleg, Hotel, OFERTA NOCLEGU</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361"/>
        <w:gridCol w:w="689"/>
        <w:gridCol w:w="565"/>
        <w:gridCol w:w="565"/>
        <w:gridCol w:w="565"/>
        <w:gridCol w:w="565"/>
        <w:gridCol w:w="565"/>
        <w:gridCol w:w="1058"/>
        <w:gridCol w:w="2012"/>
        <w:gridCol w:w="1919"/>
      </w:tblGrid>
      <w:tr w:rsidR="00855E14" w:rsidRPr="00D1383C" w:rsidTr="00AE28F9">
        <w:trPr>
          <w:cantSplit/>
          <w:trHeight w:val="1383"/>
        </w:trPr>
        <w:tc>
          <w:tcPr>
            <w:tcW w:w="108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31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60"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2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60"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48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8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0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REZERWACJA</w:t>
            </w:r>
          </w:p>
        </w:tc>
        <w:tc>
          <w:tcPr>
            <w:tcW w:w="88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08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31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60"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87"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 FK</w:t>
            </w:r>
          </w:p>
        </w:tc>
        <w:tc>
          <w:tcPr>
            <w:tcW w:w="9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tc>
        <w:tc>
          <w:tcPr>
            <w:tcW w:w="88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 klucz obcy hotelu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5080"/>
        <w:gridCol w:w="5784"/>
      </w:tblGrid>
      <w:tr w:rsidR="00855E14" w:rsidRPr="00D1383C" w:rsidTr="00AE28F9">
        <w:trPr>
          <w:cantSplit/>
          <w:trHeight w:val="266"/>
        </w:trPr>
        <w:tc>
          <w:tcPr>
            <w:tcW w:w="2338"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#IdHotelu</w:t>
            </w:r>
          </w:p>
        </w:tc>
        <w:tc>
          <w:tcPr>
            <w:tcW w:w="2662"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#IdNoclegu</w:t>
            </w:r>
          </w:p>
        </w:tc>
      </w:tr>
      <w:tr w:rsidR="00855E14" w:rsidRPr="00D1383C" w:rsidTr="00AE28F9">
        <w:trPr>
          <w:trHeight w:val="265"/>
        </w:trPr>
        <w:tc>
          <w:tcPr>
            <w:tcW w:w="233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233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26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233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266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val="fr-FR"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REL/020</w:t>
      </w:r>
      <w:r w:rsidRPr="00D1383C">
        <w:rPr>
          <w:rFonts w:ascii="Times New Roman" w:eastAsia="Times New Roman" w:hAnsi="Times New Roman" w:cs="Times New Roman"/>
          <w:sz w:val="24"/>
          <w:szCs w:val="24"/>
          <w:lang w:eastAsia="pl-PL"/>
        </w:rPr>
        <w:t xml:space="preserve"> Atrakcje-Pobyty/ATRAKCJA-POBYT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655"/>
        <w:gridCol w:w="670"/>
        <w:gridCol w:w="506"/>
        <w:gridCol w:w="506"/>
        <w:gridCol w:w="856"/>
        <w:gridCol w:w="1150"/>
        <w:gridCol w:w="506"/>
        <w:gridCol w:w="740"/>
        <w:gridCol w:w="1507"/>
        <w:gridCol w:w="1769"/>
      </w:tblGrid>
      <w:tr w:rsidR="00855E14" w:rsidRPr="00D1383C" w:rsidTr="00AE28F9">
        <w:trPr>
          <w:cantSplit/>
          <w:trHeight w:val="1383"/>
        </w:trPr>
        <w:tc>
          <w:tcPr>
            <w:tcW w:w="123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9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8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5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70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2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2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2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828"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23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29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8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5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70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 - klucz obcy 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 - data wystąpienia atrakcji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969"/>
        <w:gridCol w:w="2111"/>
        <w:gridCol w:w="2394"/>
        <w:gridCol w:w="3390"/>
      </w:tblGrid>
      <w:tr w:rsidR="00855E14" w:rsidRPr="00D1383C" w:rsidTr="00AE28F9">
        <w:trPr>
          <w:cantSplit/>
          <w:trHeight w:val="266"/>
        </w:trPr>
        <w:tc>
          <w:tcPr>
            <w:tcW w:w="1366"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IdAtrakcjiPobytu</w:t>
            </w:r>
          </w:p>
        </w:tc>
        <w:tc>
          <w:tcPr>
            <w:tcW w:w="971"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#IdOferty</w:t>
            </w:r>
          </w:p>
        </w:tc>
        <w:tc>
          <w:tcPr>
            <w:tcW w:w="1102"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#IdAtrakcji</w:t>
            </w:r>
          </w:p>
        </w:tc>
        <w:tc>
          <w:tcPr>
            <w:tcW w:w="1560" w:type="pct"/>
            <w:shd w:val="clear" w:color="auto" w:fill="BFBFBF"/>
          </w:tcPr>
          <w:p w:rsidR="00855E14" w:rsidRPr="009F130C" w:rsidRDefault="00855E14" w:rsidP="00AE28F9">
            <w:pPr>
              <w:spacing w:after="0" w:line="0" w:lineRule="atLeast"/>
              <w:rPr>
                <w:rFonts w:ascii="Times New Roman" w:eastAsia="Times New Roman" w:hAnsi="Times New Roman" w:cs="Times New Roman"/>
                <w:b/>
                <w:sz w:val="24"/>
                <w:szCs w:val="24"/>
                <w:lang w:eastAsia="pl-PL"/>
              </w:rPr>
            </w:pPr>
            <w:r w:rsidRPr="009F130C">
              <w:rPr>
                <w:rFonts w:ascii="Times New Roman" w:eastAsia="Times New Roman" w:hAnsi="Times New Roman" w:cs="Times New Roman"/>
                <w:b/>
                <w:sz w:val="24"/>
                <w:szCs w:val="24"/>
                <w:lang w:eastAsia="pl-PL"/>
              </w:rPr>
              <w:t>DataAtrakcji</w:t>
            </w:r>
          </w:p>
        </w:tc>
      </w:tr>
      <w:tr w:rsidR="00855E14" w:rsidRPr="00D1383C" w:rsidTr="00AE28F9">
        <w:trPr>
          <w:trHeight w:val="265"/>
        </w:trPr>
        <w:tc>
          <w:tcPr>
            <w:tcW w:w="13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5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21.08.2013</w:t>
            </w:r>
          </w:p>
        </w:tc>
      </w:tr>
      <w:tr w:rsidR="00855E14" w:rsidRPr="00D1383C" w:rsidTr="00AE28F9">
        <w:tc>
          <w:tcPr>
            <w:tcW w:w="13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1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5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r>
      <w:tr w:rsidR="00855E14" w:rsidRPr="00D1383C" w:rsidTr="00AE28F9">
        <w:tc>
          <w:tcPr>
            <w:tcW w:w="136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9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10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156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10.07.2013</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b/>
          <w:sz w:val="24"/>
          <w:szCs w:val="24"/>
          <w:lang w:eastAsia="pl-PL"/>
        </w:rPr>
        <w:t>REL</w:t>
      </w:r>
      <w:r w:rsidRPr="00C44665">
        <w:rPr>
          <w:rFonts w:ascii="Times New Roman" w:eastAsia="Times New Roman" w:hAnsi="Times New Roman" w:cs="Times New Roman"/>
          <w:b/>
          <w:sz w:val="24"/>
          <w:szCs w:val="24"/>
          <w:lang w:eastAsia="pl-PL"/>
        </w:rPr>
        <w:t>/021</w:t>
      </w:r>
      <w:r w:rsidRPr="00D1383C">
        <w:rPr>
          <w:rFonts w:ascii="Times New Roman" w:eastAsia="Times New Roman" w:hAnsi="Times New Roman" w:cs="Times New Roman"/>
          <w:sz w:val="24"/>
          <w:szCs w:val="24"/>
          <w:lang w:eastAsia="pl-PL"/>
        </w:rPr>
        <w:t xml:space="preserve"> Opcje-Pobyty/OPCJA-POBYT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01"/>
        <w:gridCol w:w="1058"/>
        <w:gridCol w:w="506"/>
        <w:gridCol w:w="506"/>
        <w:gridCol w:w="1150"/>
        <w:gridCol w:w="1150"/>
        <w:gridCol w:w="506"/>
        <w:gridCol w:w="692"/>
        <w:gridCol w:w="1131"/>
        <w:gridCol w:w="1765"/>
      </w:tblGrid>
      <w:tr w:rsidR="00855E14" w:rsidRPr="00D1383C" w:rsidTr="00AE28F9">
        <w:trPr>
          <w:cantSplit/>
          <w:trHeight w:val="1383"/>
        </w:trPr>
        <w:tc>
          <w:tcPr>
            <w:tcW w:w="112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3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537"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8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w:t>
            </w:r>
          </w:p>
        </w:tc>
        <w:tc>
          <w:tcPr>
            <w:tcW w:w="829"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51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OGR/012 </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OGR/035</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OGR/023 </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2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2"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OGR/031</w:t>
            </w: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37"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 - klucz obcy opcji dodatkowej</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 data wystąpienia opcji dodatkowej w ofercie.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opcji.</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239"/>
        <w:gridCol w:w="1381"/>
        <w:gridCol w:w="1563"/>
        <w:gridCol w:w="1562"/>
        <w:gridCol w:w="1562"/>
        <w:gridCol w:w="2557"/>
      </w:tblGrid>
      <w:tr w:rsidR="00855E14" w:rsidRPr="00D1383C" w:rsidTr="00AE28F9">
        <w:trPr>
          <w:cantSplit/>
          <w:trHeight w:val="244"/>
        </w:trPr>
        <w:tc>
          <w:tcPr>
            <w:tcW w:w="1030"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635"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719"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w:t>
            </w:r>
          </w:p>
        </w:tc>
        <w:tc>
          <w:tcPr>
            <w:tcW w:w="719"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DataOpcji</w:t>
            </w:r>
          </w:p>
        </w:tc>
        <w:tc>
          <w:tcPr>
            <w:tcW w:w="719"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177"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r>
      <w:tr w:rsidR="00855E14" w:rsidRPr="00D1383C" w:rsidTr="00AE28F9">
        <w:trPr>
          <w:trHeight w:val="265"/>
        </w:trPr>
        <w:tc>
          <w:tcPr>
            <w:tcW w:w="10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21.08.2013</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1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r>
      <w:tr w:rsidR="00855E14" w:rsidRPr="00D1383C" w:rsidTr="00AE28F9">
        <w:tc>
          <w:tcPr>
            <w:tcW w:w="10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1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NULL</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1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r>
      <w:tr w:rsidR="00855E14" w:rsidRPr="00D1383C" w:rsidTr="00AE28F9">
        <w:tc>
          <w:tcPr>
            <w:tcW w:w="103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63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1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10.07.2013</w:t>
            </w:r>
          </w:p>
        </w:tc>
        <w:tc>
          <w:tcPr>
            <w:tcW w:w="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177"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REL/021</w:t>
      </w:r>
      <w:r w:rsidRPr="00D1383C">
        <w:rPr>
          <w:rFonts w:ascii="Times New Roman" w:eastAsia="Times New Roman" w:hAnsi="Times New Roman" w:cs="Times New Roman"/>
          <w:sz w:val="24"/>
          <w:szCs w:val="24"/>
          <w:lang w:eastAsia="pl-PL"/>
        </w:rPr>
        <w:t xml:space="preserve"> Noclegi-Pobyty/OPCJA-POBYT </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418"/>
        <w:gridCol w:w="1058"/>
        <w:gridCol w:w="506"/>
        <w:gridCol w:w="506"/>
        <w:gridCol w:w="693"/>
        <w:gridCol w:w="1150"/>
        <w:gridCol w:w="506"/>
        <w:gridCol w:w="786"/>
        <w:gridCol w:w="1888"/>
        <w:gridCol w:w="1354"/>
      </w:tblGrid>
      <w:tr w:rsidR="00855E14" w:rsidRPr="00D1383C" w:rsidTr="00AE28F9">
        <w:trPr>
          <w:cantSplit/>
          <w:trHeight w:val="1383"/>
        </w:trPr>
        <w:tc>
          <w:tcPr>
            <w:tcW w:w="112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47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32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51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7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9"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12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47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12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47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12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47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63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2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Cena</w:t>
            </w:r>
          </w:p>
        </w:tc>
        <w:tc>
          <w:tcPr>
            <w:tcW w:w="47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OGR/023</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r w:rsidR="00855E14" w:rsidRPr="00D1383C" w:rsidTr="00AE28F9">
        <w:trPr>
          <w:trHeight w:val="265"/>
        </w:trPr>
        <w:tc>
          <w:tcPr>
            <w:tcW w:w="112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47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32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1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bCs/>
                <w:sz w:val="24"/>
                <w:szCs w:val="24"/>
                <w:lang w:eastAsia="pl-PL"/>
              </w:rPr>
              <w:t>OGR/031</w:t>
            </w: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879"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 - klucz obcy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 - cena jaką płaci klient za wykupienie oferty 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 koszt poniesiony przez biuro.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2527"/>
        <w:gridCol w:w="1669"/>
        <w:gridCol w:w="1893"/>
        <w:gridCol w:w="1890"/>
        <w:gridCol w:w="2885"/>
      </w:tblGrid>
      <w:tr w:rsidR="00855E14" w:rsidRPr="00D1383C" w:rsidTr="00AE28F9">
        <w:trPr>
          <w:cantSplit/>
          <w:trHeight w:val="376"/>
        </w:trPr>
        <w:tc>
          <w:tcPr>
            <w:tcW w:w="1163"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IdOpcjiPobytu</w:t>
            </w:r>
          </w:p>
        </w:tc>
        <w:tc>
          <w:tcPr>
            <w:tcW w:w="768"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871"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#IdNoclegu</w:t>
            </w:r>
          </w:p>
        </w:tc>
        <w:tc>
          <w:tcPr>
            <w:tcW w:w="870"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Cena</w:t>
            </w:r>
          </w:p>
        </w:tc>
        <w:tc>
          <w:tcPr>
            <w:tcW w:w="1329"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Koszt</w:t>
            </w:r>
          </w:p>
        </w:tc>
      </w:tr>
      <w:tr w:rsidR="00855E14" w:rsidRPr="00D1383C" w:rsidTr="00AE28F9">
        <w:trPr>
          <w:trHeight w:val="265"/>
        </w:trPr>
        <w:tc>
          <w:tcPr>
            <w:tcW w:w="116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76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500</w:t>
            </w:r>
          </w:p>
        </w:tc>
        <w:tc>
          <w:tcPr>
            <w:tcW w:w="13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400</w:t>
            </w:r>
          </w:p>
        </w:tc>
      </w:tr>
      <w:tr w:rsidR="00855E14" w:rsidRPr="00D1383C" w:rsidTr="00AE28F9">
        <w:tc>
          <w:tcPr>
            <w:tcW w:w="116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76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8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8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150</w:t>
            </w:r>
          </w:p>
        </w:tc>
        <w:tc>
          <w:tcPr>
            <w:tcW w:w="13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w:t>
            </w:r>
          </w:p>
        </w:tc>
      </w:tr>
      <w:tr w:rsidR="00855E14" w:rsidRPr="00D1383C" w:rsidTr="00AE28F9">
        <w:tc>
          <w:tcPr>
            <w:tcW w:w="1163"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76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871"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c>
          <w:tcPr>
            <w:tcW w:w="870"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1000</w:t>
            </w:r>
          </w:p>
        </w:tc>
        <w:tc>
          <w:tcPr>
            <w:tcW w:w="132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600</w:t>
            </w: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REL/022</w:t>
      </w:r>
      <w:r w:rsidRPr="00D1383C">
        <w:rPr>
          <w:rFonts w:ascii="Times New Roman" w:eastAsia="Times New Roman" w:hAnsi="Times New Roman" w:cs="Times New Roman"/>
          <w:sz w:val="24"/>
          <w:szCs w:val="24"/>
          <w:lang w:eastAsia="pl-PL"/>
        </w:rPr>
        <w:t xml:space="preserve"> Transporty-Do-Pobyty/TRANSPORT-DO-POBYT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216"/>
        <w:gridCol w:w="618"/>
        <w:gridCol w:w="506"/>
        <w:gridCol w:w="506"/>
        <w:gridCol w:w="539"/>
        <w:gridCol w:w="1029"/>
        <w:gridCol w:w="506"/>
        <w:gridCol w:w="696"/>
        <w:gridCol w:w="2159"/>
        <w:gridCol w:w="1090"/>
      </w:tblGrid>
      <w:tr w:rsidR="00855E14" w:rsidRPr="00D1383C" w:rsidTr="00AE28F9">
        <w:trPr>
          <w:cantSplit/>
          <w:trHeight w:val="1383"/>
        </w:trPr>
        <w:tc>
          <w:tcPr>
            <w:tcW w:w="148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atrybutu</w:t>
            </w:r>
          </w:p>
        </w:tc>
        <w:tc>
          <w:tcPr>
            <w:tcW w:w="27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99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50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9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50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99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506"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734"/>
        <w:gridCol w:w="2876"/>
        <w:gridCol w:w="4255"/>
      </w:tblGrid>
      <w:tr w:rsidR="00855E14" w:rsidRPr="00D1383C" w:rsidTr="00AE28F9">
        <w:trPr>
          <w:cantSplit/>
          <w:trHeight w:val="320"/>
        </w:trPr>
        <w:tc>
          <w:tcPr>
            <w:tcW w:w="1718"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E28F9">
        <w:trPr>
          <w:trHeight w:val="265"/>
        </w:trPr>
        <w:tc>
          <w:tcPr>
            <w:tcW w:w="17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17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1718"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REL/023</w:t>
      </w:r>
      <w:r w:rsidRPr="00D1383C">
        <w:rPr>
          <w:rFonts w:ascii="Times New Roman" w:eastAsia="Times New Roman" w:hAnsi="Times New Roman" w:cs="Times New Roman"/>
          <w:sz w:val="24"/>
          <w:szCs w:val="24"/>
          <w:lang w:eastAsia="pl-PL"/>
        </w:rPr>
        <w:t xml:space="preserve"> Transporty-Z-Pobyty/TRANSPORT-DO-POBYT</w:t>
      </w:r>
    </w:p>
    <w:tbl>
      <w:tblPr>
        <w:tblW w:w="6029"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216"/>
        <w:gridCol w:w="618"/>
        <w:gridCol w:w="506"/>
        <w:gridCol w:w="506"/>
        <w:gridCol w:w="539"/>
        <w:gridCol w:w="1028"/>
        <w:gridCol w:w="506"/>
        <w:gridCol w:w="695"/>
        <w:gridCol w:w="1885"/>
        <w:gridCol w:w="1366"/>
      </w:tblGrid>
      <w:tr w:rsidR="00855E14" w:rsidRPr="00D1383C" w:rsidTr="00AE28F9">
        <w:trPr>
          <w:cantSplit/>
          <w:trHeight w:val="1383"/>
        </w:trPr>
        <w:tc>
          <w:tcPr>
            <w:tcW w:w="148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atrybutu</w:t>
            </w:r>
          </w:p>
        </w:tc>
        <w:tc>
          <w:tcPr>
            <w:tcW w:w="27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Dziedzina atrybutu</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Maska</w:t>
            </w:r>
          </w:p>
        </w:tc>
        <w:tc>
          <w:tcPr>
            <w:tcW w:w="226" w:type="pct"/>
            <w:shd w:val="clear" w:color="auto" w:fill="BFBFBF"/>
            <w:textDirection w:val="tbRl"/>
            <w:vAlign w:val="center"/>
          </w:tcPr>
          <w:p w:rsidR="00855E14" w:rsidRPr="00D1383C" w:rsidRDefault="00855E14" w:rsidP="00AE28F9">
            <w:pPr>
              <w:spacing w:after="0" w:line="0" w:lineRule="atLeast"/>
              <w:ind w:left="113" w:right="113"/>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OBL/OPC</w:t>
            </w:r>
          </w:p>
        </w:tc>
        <w:tc>
          <w:tcPr>
            <w:tcW w:w="25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Wartość domyślna</w:t>
            </w:r>
          </w:p>
        </w:tc>
        <w:tc>
          <w:tcPr>
            <w:tcW w:w="478"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Ograniczenia</w:t>
            </w:r>
          </w:p>
        </w:tc>
        <w:tc>
          <w:tcPr>
            <w:tcW w:w="226"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Unikalność</w:t>
            </w:r>
          </w:p>
        </w:tc>
        <w:tc>
          <w:tcPr>
            <w:tcW w:w="325"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Klucz</w:t>
            </w:r>
          </w:p>
        </w:tc>
        <w:tc>
          <w:tcPr>
            <w:tcW w:w="872"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Referencje</w:t>
            </w:r>
          </w:p>
        </w:tc>
        <w:tc>
          <w:tcPr>
            <w:tcW w:w="633" w:type="pct"/>
            <w:shd w:val="clear" w:color="auto" w:fill="BFBFBF"/>
            <w:textDirection w:val="tbRl"/>
            <w:vAlign w:val="center"/>
          </w:tcPr>
          <w:p w:rsidR="00855E14" w:rsidRPr="00D1383C" w:rsidRDefault="00855E14" w:rsidP="00AE28F9">
            <w:pPr>
              <w:spacing w:after="0" w:line="0" w:lineRule="atLeast"/>
              <w:ind w:left="113" w:right="113"/>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Źródło danych</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PK</w:t>
            </w:r>
          </w:p>
        </w:tc>
        <w:tc>
          <w:tcPr>
            <w:tcW w:w="8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63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SZBD</w:t>
            </w:r>
          </w:p>
        </w:tc>
      </w:tr>
      <w:tr w:rsidR="00855E14" w:rsidRPr="00D1383C" w:rsidTr="00AE28F9">
        <w:trPr>
          <w:trHeight w:val="265"/>
        </w:trPr>
        <w:tc>
          <w:tcPr>
            <w:tcW w:w="1485"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27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226"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47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325"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FK</w:t>
            </w:r>
          </w:p>
        </w:tc>
        <w:tc>
          <w:tcPr>
            <w:tcW w:w="872"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633" w:type="pct"/>
            <w:shd w:val="clear" w:color="auto" w:fill="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USER</w:t>
            </w:r>
          </w:p>
        </w:tc>
      </w:tr>
    </w:tbl>
    <w:p w:rsidR="00855E14" w:rsidRPr="00D1383C" w:rsidRDefault="00855E14" w:rsidP="00855E14">
      <w:pPr>
        <w:tabs>
          <w:tab w:val="left" w:pos="3491"/>
        </w:tabs>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b/>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Znaczenie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 – unikalny identyfikator.</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 klucz obcy oferty pobytu.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 - klucz obcy oferty transportu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Przykładowe dane:</w:t>
      </w:r>
    </w:p>
    <w:tbl>
      <w:tblPr>
        <w:tblW w:w="6028" w:type="pct"/>
        <w:tblInd w:w="-885"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ook w:val="04A0" w:firstRow="1" w:lastRow="0" w:firstColumn="1" w:lastColumn="0" w:noHBand="0" w:noVBand="1"/>
      </w:tblPr>
      <w:tblGrid>
        <w:gridCol w:w="3735"/>
        <w:gridCol w:w="2875"/>
        <w:gridCol w:w="4254"/>
      </w:tblGrid>
      <w:tr w:rsidR="00855E14" w:rsidRPr="00D1383C" w:rsidTr="00AE28F9">
        <w:trPr>
          <w:cantSplit/>
          <w:trHeight w:val="356"/>
        </w:trPr>
        <w:tc>
          <w:tcPr>
            <w:tcW w:w="1719"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IdTransportuDoPobytu</w:t>
            </w:r>
          </w:p>
        </w:tc>
        <w:tc>
          <w:tcPr>
            <w:tcW w:w="1323"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#IdOferty</w:t>
            </w:r>
          </w:p>
        </w:tc>
        <w:tc>
          <w:tcPr>
            <w:tcW w:w="1958" w:type="pct"/>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#IdTransportu</w:t>
            </w:r>
          </w:p>
        </w:tc>
      </w:tr>
      <w:tr w:rsidR="00855E14" w:rsidRPr="00D1383C" w:rsidTr="00AE28F9">
        <w:trPr>
          <w:trHeight w:val="265"/>
        </w:trPr>
        <w:tc>
          <w:tcPr>
            <w:tcW w:w="1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r>
      <w:tr w:rsidR="00855E14" w:rsidRPr="00D1383C" w:rsidTr="00AE28F9">
        <w:tc>
          <w:tcPr>
            <w:tcW w:w="1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r>
      <w:tr w:rsidR="00855E14" w:rsidRPr="00D1383C" w:rsidTr="00AE28F9">
        <w:tc>
          <w:tcPr>
            <w:tcW w:w="1719" w:type="pct"/>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3</w:t>
            </w:r>
          </w:p>
        </w:tc>
        <w:tc>
          <w:tcPr>
            <w:tcW w:w="1323"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2</w:t>
            </w:r>
          </w:p>
        </w:tc>
        <w:tc>
          <w:tcPr>
            <w:tcW w:w="1958" w:type="pct"/>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10</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12</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Schemat bazy ze słownikiem atrybutów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Klienci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IdKlienta</w:t>
      </w:r>
      <w:r w:rsidRPr="00D1383C">
        <w:rPr>
          <w:rFonts w:ascii="Times New Roman" w:eastAsia="Times New Roman" w:hAnsi="Times New Roman" w:cs="Times New Roman"/>
          <w:sz w:val="24"/>
          <w:szCs w:val="24"/>
          <w:lang w:eastAsia="pl-PL"/>
        </w:rPr>
        <w:t>, Imie, Naziwsko, Ulica, KodPocztowy, Miejscowosc, Telefon, Email, DataUrodzenia</w:t>
      </w:r>
      <w:r w:rsidRPr="00D1383C">
        <w:rPr>
          <w:rFonts w:ascii="Times New Roman" w:eastAsia="Times New Roman" w:hAnsi="Times New Roman" w:cs="Times New Roman"/>
          <w:sz w:val="24"/>
          <w:szCs w:val="24"/>
          <w:u w:val="single"/>
          <w:lang w:eastAsia="pl-PL"/>
        </w:rPr>
        <w:t xml:space="preserve"> </w:t>
      </w:r>
      <w:r w:rsidRPr="00D1383C">
        <w:rPr>
          <w:rFonts w:ascii="Times New Roman" w:eastAsia="Times New Roman" w:hAnsi="Times New Roman" w:cs="Times New Roman"/>
          <w:sz w:val="24"/>
          <w:szCs w:val="24"/>
          <w:lang w:eastAsia="pl-PL"/>
        </w:rPr>
        <w:t>LoginKlienta, Hasło)</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IdUczestnika</w:t>
      </w:r>
      <w:r w:rsidRPr="00D1383C">
        <w:rPr>
          <w:rFonts w:ascii="Times New Roman" w:eastAsia="Times New Roman" w:hAnsi="Times New Roman" w:cs="Times New Roman"/>
          <w:sz w:val="24"/>
          <w:szCs w:val="24"/>
          <w:lang w:eastAsia="pl-PL"/>
        </w:rPr>
        <w:t>, Imie, Naziwsko, Ulica, KodPocztowy, Miejscowosc, Telefon, Email, DataUrodzenia , Zniżka, #IdOpiekuna)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Pracownicy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IdPracownika</w:t>
      </w:r>
      <w:r w:rsidRPr="00D1383C">
        <w:rPr>
          <w:rFonts w:ascii="Times New Roman" w:eastAsia="Times New Roman" w:hAnsi="Times New Roman" w:cs="Times New Roman"/>
          <w:sz w:val="24"/>
          <w:szCs w:val="24"/>
          <w:lang w:eastAsia="pl-PL"/>
        </w:rPr>
        <w:t>, Imie, Naziwsko, Ulica, KodPocztowy, Miejscowosc, Telefon, Email, DataUrodzenia, LoginPracownika, NIP, Haslo, SprzedaneWycieczki, Premia, NrKonta, #IdSzefa)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Szefowie biura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IdSzefa</w:t>
      </w:r>
      <w:r w:rsidRPr="00D1383C">
        <w:rPr>
          <w:rFonts w:ascii="Times New Roman" w:eastAsia="Times New Roman" w:hAnsi="Times New Roman" w:cs="Times New Roman"/>
          <w:sz w:val="24"/>
          <w:szCs w:val="24"/>
          <w:lang w:eastAsia="pl-PL"/>
        </w:rPr>
        <w:t>, Imie, Naziwsko, Ulica, KodPocztowy, Miejscowosc, Telefon, Email, DataUrodzenia, LoginSzefa, NIP, Haslo, NrKonta)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Firmy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IdFirmy</w:t>
      </w:r>
      <w:r w:rsidRPr="00D1383C">
        <w:rPr>
          <w:rFonts w:ascii="Times New Roman" w:eastAsia="Times New Roman" w:hAnsi="Times New Roman" w:cs="Times New Roman"/>
          <w:sz w:val="24"/>
          <w:szCs w:val="24"/>
          <w:lang w:eastAsia="pl-PL"/>
        </w:rPr>
        <w:t>, NazwaFirmy, Miasto, KodPocztowy, Ulica, NIP, Regon, NumerKonta, Telefon, Email, #IdKlienta)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DataRezerwacji, DataUmowy, DataDokumentów, DataZaliczki, DataPłatności, Kwota rezerwacji, Koszt rezerwacji, CzyPotwierdzona, #IdKlienta, #IdOferty, #IdTransportuDoPobytu, #IdTransportuZPobytu, #IdNoclegu)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Rezerwacje-Uczestnicy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w:t>
      </w:r>
      <w:r w:rsidRPr="00D1383C">
        <w:rPr>
          <w:rFonts w:ascii="Times New Roman" w:eastAsia="Times New Roman" w:hAnsi="Times New Roman" w:cs="Times New Roman"/>
          <w:sz w:val="24"/>
          <w:szCs w:val="24"/>
          <w:u w:val="single"/>
          <w:lang w:eastAsia="pl-PL"/>
        </w:rPr>
        <w:t>IdUczestnika)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Potwierdzenia</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IdRezerwacji</w:t>
      </w:r>
      <w:r w:rsidRPr="00D1383C">
        <w:rPr>
          <w:rFonts w:ascii="Times New Roman" w:eastAsia="Times New Roman" w:hAnsi="Times New Roman" w:cs="Times New Roman"/>
          <w:sz w:val="24"/>
          <w:szCs w:val="24"/>
          <w:lang w:eastAsia="pl-PL"/>
        </w:rPr>
        <w:t>, #IdPracownika, DataPotwierdzenia)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IdOferty</w:t>
      </w:r>
      <w:r w:rsidRPr="00D1383C">
        <w:rPr>
          <w:rFonts w:ascii="Times New Roman" w:eastAsia="Times New Roman" w:hAnsi="Times New Roman" w:cs="Times New Roman"/>
          <w:sz w:val="24"/>
          <w:szCs w:val="24"/>
          <w:lang w:eastAsia="pl-PL"/>
        </w:rPr>
        <w:t>, Kraj, OpisOferty, DataRozpoczecia, DataZakocznczenia, Miejsce, Cena, Koszt, LiczbaMiejsc, DostepneMiejsca, #IdOrganizatora)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Przewoźnicy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IdPrzewoznika</w:t>
      </w:r>
      <w:r w:rsidRPr="00D1383C">
        <w:rPr>
          <w:rFonts w:ascii="Times New Roman" w:eastAsia="Times New Roman" w:hAnsi="Times New Roman" w:cs="Times New Roman"/>
          <w:sz w:val="24"/>
          <w:szCs w:val="24"/>
          <w:lang w:eastAsia="pl-PL"/>
        </w:rPr>
        <w:t xml:space="preserve">, </w:t>
      </w:r>
      <w:r w:rsidRPr="00D1383C">
        <w:rPr>
          <w:rFonts w:ascii="Times New Roman" w:eastAsia="Times New Roman" w:hAnsi="Times New Roman" w:cs="Times New Roman"/>
          <w:sz w:val="24"/>
          <w:szCs w:val="24"/>
          <w:u w:val="single"/>
          <w:lang w:eastAsia="pl-PL"/>
        </w:rPr>
        <w:t>LoginPrzewoznika</w:t>
      </w:r>
      <w:r w:rsidRPr="00D1383C">
        <w:rPr>
          <w:rFonts w:ascii="Times New Roman" w:eastAsia="Times New Roman" w:hAnsi="Times New Roman" w:cs="Times New Roman"/>
          <w:sz w:val="24"/>
          <w:szCs w:val="24"/>
          <w:lang w:eastAsia="pl-PL"/>
        </w:rPr>
        <w:t>,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 NazwaHotelu, Miejscowosc, KodPocztowy, Ulica, OpisHotelu, LiczbaGwiazdek,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atrakcji</w:t>
      </w:r>
      <w:r w:rsidRPr="00D1383C">
        <w:rPr>
          <w:rFonts w:ascii="Times New Roman" w:eastAsia="Times New Roman" w:hAnsi="Times New Roman" w:cs="Times New Roman"/>
          <w:sz w:val="24"/>
          <w:szCs w:val="24"/>
          <w:u w:val="single"/>
          <w:lang w:eastAsia="pl-PL"/>
        </w:rPr>
        <w:t>(IdAtrakcji</w:t>
      </w:r>
      <w:r w:rsidRPr="00D1383C">
        <w:rPr>
          <w:rFonts w:ascii="Times New Roman" w:eastAsia="Times New Roman" w:hAnsi="Times New Roman" w:cs="Times New Roman"/>
          <w:sz w:val="24"/>
          <w:szCs w:val="24"/>
          <w:lang w:eastAsia="pl-PL"/>
        </w:rPr>
        <w:t>, NazwaAtrakcji, OpisAtrakcji)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 dodatkowe</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w:t>
      </w:r>
      <w:r w:rsidRPr="00D1383C">
        <w:rPr>
          <w:rFonts w:ascii="Times New Roman" w:eastAsia="Times New Roman" w:hAnsi="Times New Roman" w:cs="Times New Roman"/>
          <w:sz w:val="24"/>
          <w:szCs w:val="24"/>
          <w:lang w:eastAsia="pl-PL"/>
        </w:rPr>
        <w:t>, NazwaOpcji, OpisOpcji)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noclegu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w:t>
      </w:r>
      <w:r w:rsidRPr="00D1383C">
        <w:rPr>
          <w:rFonts w:ascii="Times New Roman" w:eastAsia="Times New Roman" w:hAnsi="Times New Roman" w:cs="Times New Roman"/>
          <w:sz w:val="24"/>
          <w:szCs w:val="24"/>
          <w:lang w:eastAsia="pl-PL"/>
        </w:rPr>
        <w:t>, OpisNoclegu, LiczbaMiejsc)</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Oferty transportu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w:t>
      </w:r>
      <w:r w:rsidRPr="00D1383C">
        <w:rPr>
          <w:rFonts w:ascii="Times New Roman" w:eastAsia="Times New Roman" w:hAnsi="Times New Roman" w:cs="Times New Roman"/>
          <w:sz w:val="24"/>
          <w:szCs w:val="24"/>
          <w:lang w:eastAsia="pl-PL"/>
        </w:rPr>
        <w:t>, MiejsceWyjazdu, NazwaMiejscaW, MiejscePrzyjazdu, NazwaMiejscaP, Data wyjazdu, GodzinaZbiórki, GodzinaWyjazdu, CzasPodróży, FormaTransportu, #LoginPrzewoznika)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Organizatorzy pobytu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IdOrganizatora</w:t>
      </w:r>
      <w:r w:rsidRPr="00D1383C">
        <w:rPr>
          <w:rFonts w:ascii="Times New Roman" w:eastAsia="Times New Roman" w:hAnsi="Times New Roman" w:cs="Times New Roman"/>
          <w:sz w:val="24"/>
          <w:szCs w:val="24"/>
          <w:lang w:eastAsia="pl-PL"/>
        </w:rPr>
        <w:t>, LoginOrganizatora, Haslo, NazwaOrganizatora, Ulica, KodPocztowy, Miejscowosc, Telefon, Email)</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Hotele-Noclegi</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IdHotelu</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Atrakcje-Pobyty</w:t>
      </w:r>
      <w:r w:rsidRPr="00D1383C">
        <w:rPr>
          <w:rFonts w:ascii="Times New Roman" w:eastAsia="Times New Roman" w:hAnsi="Times New Roman" w:cs="Times New Roman"/>
          <w:sz w:val="24"/>
          <w:szCs w:val="24"/>
          <w:u w:val="single"/>
          <w:lang w:eastAsia="pl-PL"/>
        </w:rPr>
        <w:t>(IdAtrakcjiPobytu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#IdAtrakcji,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DataAtrakcji)</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Opcje-Pobyty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IdOpcjiPobytu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DataOpcji,</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Noclegi-Pobyty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IdNocleguPobytu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#IdNoclegu, 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Transporty-Do-Pobyty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IdTransportuDoPobytu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Transporty-Z-Pobyty</w:t>
      </w:r>
      <w:r w:rsidRPr="00D1383C">
        <w:rPr>
          <w:rFonts w:ascii="Times New Roman" w:eastAsia="Times New Roman" w:hAnsi="Times New Roman" w:cs="Times New Roman"/>
          <w:sz w:val="24"/>
          <w:szCs w:val="24"/>
          <w:lang w:eastAsia="pl-PL"/>
        </w:rPr>
        <w:t>(</w:t>
      </w:r>
      <w:r w:rsidRPr="00D1383C">
        <w:rPr>
          <w:rFonts w:ascii="Times New Roman" w:eastAsia="Times New Roman" w:hAnsi="Times New Roman" w:cs="Times New Roman"/>
          <w:sz w:val="24"/>
          <w:szCs w:val="24"/>
          <w:u w:val="single"/>
          <w:lang w:eastAsia="pl-PL"/>
        </w:rPr>
        <w:t>IdTransportuZPobytu</w:t>
      </w:r>
      <w:r w:rsidRPr="00D1383C">
        <w:rPr>
          <w:rFonts w:ascii="Times New Roman" w:eastAsia="Times New Roman" w:hAnsi="Times New Roman" w:cs="Times New Roman"/>
          <w:sz w:val="24"/>
          <w:szCs w:val="24"/>
          <w:lang w:eastAsia="pl-PL"/>
        </w:rPr>
        <w:t>, #IdOferty,</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#IdTransportu,</w:t>
      </w:r>
      <w:r w:rsidRPr="00D1383C">
        <w:rPr>
          <w:rFonts w:ascii="Times New Roman" w:eastAsia="Times New Roman" w:hAnsi="Times New Roman" w:cs="Times New Roman"/>
          <w:sz w:val="29"/>
          <w:szCs w:val="29"/>
          <w:lang w:eastAsia="pl-PL"/>
        </w:rPr>
        <w:t xml:space="preserve"> </w:t>
      </w:r>
      <w:r w:rsidRPr="00D1383C">
        <w:rPr>
          <w:rFonts w:ascii="Times New Roman" w:eastAsia="Times New Roman" w:hAnsi="Times New Roman" w:cs="Times New Roman"/>
          <w:sz w:val="24"/>
          <w:szCs w:val="24"/>
          <w:lang w:eastAsia="pl-PL"/>
        </w:rPr>
        <w:t>Cena, Koszt)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Słownik atrybutów</w:t>
      </w:r>
    </w:p>
    <w:tbl>
      <w:tblPr>
        <w:tblW w:w="0" w:type="auto"/>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ook w:val="04A0" w:firstRow="1" w:lastRow="0" w:firstColumn="1" w:lastColumn="0" w:noHBand="0" w:noVBand="1"/>
      </w:tblPr>
      <w:tblGrid>
        <w:gridCol w:w="2443"/>
        <w:gridCol w:w="2701"/>
        <w:gridCol w:w="3867"/>
      </w:tblGrid>
      <w:tr w:rsidR="00855E14" w:rsidRPr="00D1383C" w:rsidTr="00AE28F9">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 atrybutu</w:t>
            </w:r>
          </w:p>
        </w:tc>
        <w:tc>
          <w:tcPr>
            <w:tcW w:w="0" w:type="auto"/>
            <w:shd w:val="clear" w:color="auto" w:fill="BFBFBF"/>
          </w:tcPr>
          <w:p w:rsidR="00855E14" w:rsidRPr="00D1383C" w:rsidRDefault="00855E14" w:rsidP="00AE28F9">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Dziedzina atrybutu</w:t>
            </w:r>
          </w:p>
        </w:tc>
        <w:tc>
          <w:tcPr>
            <w:tcW w:w="0" w:type="auto"/>
            <w:shd w:val="clear" w:color="auto" w:fill="BFBFBF"/>
          </w:tcPr>
          <w:p w:rsidR="00855E14" w:rsidRPr="00D1383C" w:rsidRDefault="00855E14" w:rsidP="00AE28F9">
            <w:pPr>
              <w:spacing w:after="0" w:line="0" w:lineRule="atLeast"/>
              <w:ind w:left="1440" w:hanging="1440"/>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Przynależność do schematu relacji</w:t>
            </w:r>
          </w:p>
        </w:tc>
      </w:tr>
      <w:tr w:rsidR="00855E14" w:rsidRPr="00D1383C" w:rsidTr="00AE28F9">
        <w:trPr>
          <w:trHeight w:val="30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Bit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DataUrodzenia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DataWyjazdu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URL</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{Autobus, Statek, Samolot}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Time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IdAtrakcjiPobytu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IdFirmy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Hotele-Noclegi</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IdNocleguPobytu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IdOferty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IdSzefa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IdRezerwacji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Rezerwacje-Uczestnicy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Oferta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 rezerwacji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 rezerwacji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IdOrganizatora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Potwierdzenia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LoginSzefa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Miasto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NumerKonta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atrakcji</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Int+</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Ulica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String[30]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 Uczestnicy, Pracownicy, Szefowie biura</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String[20]</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Przewoźnicy</w:t>
            </w:r>
          </w:p>
        </w:tc>
      </w:tr>
      <w:tr w:rsidR="00855E14" w:rsidRPr="00D1383C" w:rsidTr="00AE28F9">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Double+</w:t>
            </w:r>
          </w:p>
        </w:tc>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r>
    </w:tbl>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Etap 13</w:t>
      </w:r>
    </w:p>
    <w:p w:rsidR="00855E14" w:rsidRPr="00D1383C" w:rsidRDefault="00855E14" w:rsidP="00855E14">
      <w:pPr>
        <w:spacing w:after="0" w:line="240" w:lineRule="auto"/>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Określenie użytkowników i definicje perspektyw</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sz w:val="24"/>
          <w:szCs w:val="24"/>
          <w:lang w:eastAsia="pl-PL"/>
        </w:rPr>
        <w:t>Użytkownicy</w:t>
      </w:r>
      <w:r w:rsidRPr="00D1383C">
        <w:rPr>
          <w:rFonts w:ascii="Times New Roman" w:eastAsia="Times New Roman" w:hAnsi="Times New Roman" w:cs="Times New Roman"/>
          <w:sz w:val="24"/>
          <w:szCs w:val="24"/>
          <w:lang w:eastAsia="pl-PL"/>
        </w:rPr>
        <w:t>:</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Gość</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Klient</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Pracownik</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Szef biura</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Organizator pobytu</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Przewoźnik</w:t>
      </w:r>
    </w:p>
    <w:p w:rsidR="00855E14" w:rsidRPr="00D1383C" w:rsidRDefault="00855E14" w:rsidP="00855E14">
      <w:pPr>
        <w:spacing w:after="0" w:line="240" w:lineRule="auto"/>
        <w:rPr>
          <w:rFonts w:ascii="Times New Roman" w:eastAsia="Times New Roman" w:hAnsi="Times New Roman" w:cs="Times New Roman"/>
          <w:i/>
          <w:sz w:val="24"/>
          <w:szCs w:val="24"/>
          <w:lang w:eastAsia="pl-PL"/>
        </w:rPr>
      </w:pPr>
      <w:r w:rsidRPr="00D1383C">
        <w:rPr>
          <w:rFonts w:ascii="Times New Roman" w:eastAsia="Times New Roman" w:hAnsi="Times New Roman" w:cs="Times New Roman"/>
          <w:i/>
          <w:sz w:val="24"/>
          <w:szCs w:val="24"/>
          <w:lang w:eastAsia="pl-PL"/>
        </w:rPr>
        <w:t>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Per/001</w:t>
      </w:r>
      <w:r w:rsidRPr="00D1383C">
        <w:rPr>
          <w:rFonts w:ascii="Times New Roman" w:eastAsia="Times New Roman" w:hAnsi="Times New Roman" w:cs="Times New Roman"/>
          <w:sz w:val="24"/>
          <w:szCs w:val="24"/>
          <w:lang w:eastAsia="pl-PL"/>
        </w:rPr>
        <w:t xml:space="preserve"> Przeglądanie oferty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TRA/001, TRA/048</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TRA/001</w:t>
      </w:r>
      <w:r w:rsidRPr="00D1383C">
        <w:rPr>
          <w:rFonts w:ascii="Times New Roman" w:eastAsia="Times New Roman" w:hAnsi="Times New Roman" w:cs="Times New Roman"/>
          <w:sz w:val="24"/>
          <w:szCs w:val="24"/>
          <w:lang w:eastAsia="pl-PL"/>
        </w:rPr>
        <w:t xml:space="preserve"> Wyszukiwanie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67"/>
      </w:tblGrid>
      <w:tr w:rsidR="00855E14" w:rsidRPr="00D1383C" w:rsidTr="00AE28F9">
        <w:trPr>
          <w:trHeight w:val="273"/>
        </w:trPr>
        <w:tc>
          <w:tcPr>
            <w:tcW w:w="2518"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6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1276" w:type="dxa"/>
            <w:tcBorders>
              <w:lef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 </w:t>
            </w:r>
          </w:p>
        </w:tc>
        <w:tc>
          <w:tcPr>
            <w:tcW w:w="1567" w:type="dxa"/>
            <w:shd w:val="clear" w:color="auto" w:fill="auto"/>
          </w:tcPr>
          <w:p w:rsidR="00855E14" w:rsidRPr="00D1383C" w:rsidRDefault="00855E14" w:rsidP="00AE28F9">
            <w:pPr>
              <w:spacing w:after="0" w:line="240" w:lineRule="auto"/>
              <w:rPr>
                <w:rFonts w:ascii="Times New Roman" w:eastAsia="Times New Roman" w:hAnsi="Times New Roman" w:cs="Times New Roman"/>
                <w:sz w:val="1"/>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Wyszukiwanie szczegółów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977"/>
        <w:gridCol w:w="850"/>
        <w:gridCol w:w="1418"/>
        <w:gridCol w:w="1559"/>
      </w:tblGrid>
      <w:tr w:rsidR="00855E14" w:rsidRPr="00D1383C" w:rsidTr="00AE28F9">
        <w:trPr>
          <w:trHeight w:val="273"/>
        </w:trPr>
        <w:tc>
          <w:tcPr>
            <w:tcW w:w="209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977"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Atrakcje-pobyty</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DataAtrakcji</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OpisHotelu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977"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344"/>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2977"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977"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8"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Per/002</w:t>
      </w:r>
      <w:r w:rsidRPr="00D1383C">
        <w:rPr>
          <w:rFonts w:ascii="Times New Roman" w:eastAsia="Times New Roman" w:hAnsi="Times New Roman" w:cs="Times New Roman"/>
          <w:sz w:val="24"/>
          <w:szCs w:val="24"/>
          <w:lang w:eastAsia="pl-PL"/>
        </w:rPr>
        <w:t xml:space="preserve"> Rejestracja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TRA/005</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TRA/005</w:t>
      </w:r>
      <w:r w:rsidRPr="00D1383C">
        <w:rPr>
          <w:rFonts w:ascii="Times New Roman" w:eastAsia="Times New Roman" w:hAnsi="Times New Roman" w:cs="Times New Roman"/>
          <w:sz w:val="24"/>
          <w:szCs w:val="24"/>
          <w:lang w:eastAsia="pl-PL"/>
        </w:rPr>
        <w:t xml:space="preserve"> Rejestracja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518"/>
        <w:gridCol w:w="2126"/>
        <w:gridCol w:w="1276"/>
        <w:gridCol w:w="1418"/>
        <w:gridCol w:w="1559"/>
      </w:tblGrid>
      <w:tr w:rsidR="00855E14" w:rsidRPr="00D1383C" w:rsidTr="00AE28F9">
        <w:trPr>
          <w:trHeight w:val="273"/>
        </w:trPr>
        <w:tc>
          <w:tcPr>
            <w:tcW w:w="2518"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8" w:type="dxa"/>
            <w:shd w:val="clear" w:color="auto" w:fill="BFBF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59"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jc w:val="center"/>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5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212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8"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5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C44665"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Per/003</w:t>
      </w:r>
      <w:r w:rsidRPr="00D1383C">
        <w:rPr>
          <w:rFonts w:ascii="Times New Roman" w:eastAsia="Times New Roman" w:hAnsi="Times New Roman" w:cs="Times New Roman"/>
          <w:sz w:val="24"/>
          <w:szCs w:val="24"/>
          <w:lang w:eastAsia="pl-PL"/>
        </w:rPr>
        <w:t xml:space="preserve"> Logowanie</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Użytkownicy:</w:t>
      </w:r>
      <w:r w:rsidRPr="00D1383C">
        <w:rPr>
          <w:rFonts w:ascii="Times New Roman" w:eastAsia="Times New Roman" w:hAnsi="Times New Roman" w:cs="Times New Roman"/>
          <w:sz w:val="24"/>
          <w:szCs w:val="24"/>
          <w:lang w:eastAsia="pl-PL"/>
        </w:rPr>
        <w:tab/>
        <w:t>gość, klient, pracownik, szef biura,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w:t>
      </w:r>
      <w:r w:rsidRPr="00D1383C">
        <w:rPr>
          <w:rFonts w:ascii="Times New Roman" w:eastAsia="Times New Roman" w:hAnsi="Times New Roman" w:cs="Times New Roman"/>
          <w:sz w:val="24"/>
          <w:szCs w:val="24"/>
          <w:lang w:eastAsia="pl-PL"/>
        </w:rPr>
        <w:tab/>
        <w:t>TRA/049</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TRA/049</w:t>
      </w:r>
      <w:r w:rsidRPr="00D1383C">
        <w:rPr>
          <w:rFonts w:ascii="Times New Roman" w:eastAsia="Times New Roman" w:hAnsi="Times New Roman" w:cs="Times New Roman"/>
          <w:sz w:val="24"/>
          <w:szCs w:val="24"/>
          <w:lang w:eastAsia="pl-PL"/>
        </w:rPr>
        <w:t xml:space="preserve"> Logowanie</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89"/>
        <w:gridCol w:w="1776"/>
        <w:gridCol w:w="1276"/>
        <w:gridCol w:w="1847"/>
        <w:gridCol w:w="1909"/>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09"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Klient</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Pracownik</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Szef biura</w:t>
            </w:r>
          </w:p>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Przewoźnik</w:t>
            </w:r>
          </w:p>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 pobytu</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Hasło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909"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Per/004</w:t>
      </w:r>
      <w:r w:rsidRPr="00D1383C">
        <w:rPr>
          <w:rFonts w:ascii="Times New Roman" w:eastAsia="Times New Roman" w:hAnsi="Times New Roman" w:cs="Times New Roman"/>
          <w:sz w:val="24"/>
          <w:szCs w:val="24"/>
          <w:lang w:eastAsia="pl-PL"/>
        </w:rPr>
        <w:t xml:space="preserve"> Rezerwacja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TRA/002</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C44665">
        <w:rPr>
          <w:rFonts w:ascii="Times New Roman" w:eastAsia="Times New Roman" w:hAnsi="Times New Roman" w:cs="Times New Roman"/>
          <w:b/>
          <w:sz w:val="24"/>
          <w:szCs w:val="24"/>
          <w:lang w:eastAsia="pl-PL"/>
        </w:rPr>
        <w:t>TRA/002</w:t>
      </w:r>
      <w:r w:rsidRPr="00D1383C">
        <w:rPr>
          <w:rFonts w:ascii="Times New Roman" w:eastAsia="Times New Roman" w:hAnsi="Times New Roman" w:cs="Times New Roman"/>
          <w:sz w:val="24"/>
          <w:szCs w:val="24"/>
          <w:lang w:eastAsia="pl-PL"/>
        </w:rPr>
        <w:t xml:space="preserve"> Rezerwacja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1984"/>
        <w:gridCol w:w="1418"/>
        <w:gridCol w:w="1276"/>
        <w:gridCol w:w="1984"/>
      </w:tblGrid>
      <w:tr w:rsidR="00855E14" w:rsidRPr="00D1383C" w:rsidTr="00AE28F9">
        <w:trPr>
          <w:trHeight w:val="273"/>
        </w:trPr>
        <w:tc>
          <w:tcPr>
            <w:tcW w:w="209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4"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98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98"/>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#IdOsoby</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84"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8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w:t>
            </w:r>
          </w:p>
        </w:tc>
        <w:tc>
          <w:tcPr>
            <w:tcW w:w="1418" w:type="dxa"/>
            <w:tcBorders>
              <w:left w:val="single" w:sz="6" w:space="0" w:color="auto"/>
              <w:righ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Borders>
              <w:top w:val="nil"/>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84" w:type="dxa"/>
            <w:tcBorders>
              <w:top w:val="nil"/>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418" w:type="dxa"/>
            <w:tcBorders>
              <w:top w:val="nil"/>
              <w:left w:val="single" w:sz="6" w:space="0" w:color="auto"/>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Borders>
              <w:top w:val="nil"/>
              <w:left w:val="single" w:sz="6" w:space="0" w:color="auto"/>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tcBorders>
              <w:top w:val="nil"/>
              <w:left w:val="single" w:sz="6" w:space="0" w:color="auto"/>
              <w:right w:val="single" w:sz="24"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84"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418"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TRA/004, TRA/048, TRA/05</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TRA/004</w:t>
      </w:r>
      <w:r w:rsidRPr="00D1383C">
        <w:rPr>
          <w:rFonts w:ascii="Times New Roman" w:eastAsia="Times New Roman" w:hAnsi="Times New Roman" w:cs="Times New Roman"/>
          <w:sz w:val="24"/>
          <w:szCs w:val="24"/>
          <w:lang w:eastAsia="pl-PL"/>
        </w:rPr>
        <w:t xml:space="preserve"> Usunięcie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TRA/051</w:t>
      </w:r>
      <w:r w:rsidRPr="00D1383C">
        <w:rPr>
          <w:rFonts w:ascii="Times New Roman" w:eastAsia="Times New Roman" w:hAnsi="Times New Roman" w:cs="Times New Roman"/>
          <w:sz w:val="24"/>
          <w:szCs w:val="24"/>
          <w:lang w:eastAsia="pl-PL"/>
        </w:rPr>
        <w:t xml:space="preserve"> Wyszukiwanie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74"/>
        <w:gridCol w:w="2563"/>
        <w:gridCol w:w="1438"/>
        <w:gridCol w:w="1338"/>
        <w:gridCol w:w="1698"/>
      </w:tblGrid>
      <w:tr w:rsidR="00855E14" w:rsidRPr="00D1383C" w:rsidTr="00AE28F9">
        <w:trPr>
          <w:trHeight w:val="273"/>
        </w:trPr>
        <w:tc>
          <w:tcPr>
            <w:tcW w:w="2070"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35"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396"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2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Opcje-Rezerwacje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7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53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39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2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TRA/048</w:t>
      </w:r>
      <w:r w:rsidRPr="00D1383C">
        <w:rPr>
          <w:rFonts w:ascii="Times New Roman" w:eastAsia="Times New Roman" w:hAnsi="Times New Roman" w:cs="Times New Roman"/>
          <w:sz w:val="24"/>
          <w:szCs w:val="24"/>
          <w:lang w:eastAsia="pl-PL"/>
        </w:rPr>
        <w:t xml:space="preserve"> Drukowanie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4"/>
        <w:gridCol w:w="2563"/>
        <w:gridCol w:w="1276"/>
        <w:gridCol w:w="1847"/>
        <w:gridCol w:w="1731"/>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1"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1"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Organizator pobytu, Przewoźnik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TRA/043</w:t>
      </w:r>
      <w:r w:rsidRPr="00D1383C">
        <w:rPr>
          <w:rFonts w:ascii="Times New Roman" w:eastAsia="Times New Roman" w:hAnsi="Times New Roman" w:cs="Times New Roman"/>
          <w:sz w:val="24"/>
          <w:szCs w:val="24"/>
          <w:lang w:eastAsia="pl-PL"/>
        </w:rPr>
        <w:t xml:space="preserve"> Wyszukanie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vAlign w:val="center"/>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TRA/006, TRA/035, TRA/045, TRA/034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TRA/006</w:t>
      </w:r>
      <w:r w:rsidRPr="00D1383C">
        <w:rPr>
          <w:rFonts w:ascii="Times New Roman" w:eastAsia="Times New Roman" w:hAnsi="Times New Roman" w:cs="Times New Roman"/>
          <w:sz w:val="24"/>
          <w:szCs w:val="24"/>
          <w:lang w:eastAsia="pl-PL"/>
        </w:rPr>
        <w:t xml:space="preserve"> Aktualizacja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69"/>
        <w:gridCol w:w="1835"/>
        <w:gridCol w:w="200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015"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tabs>
                <w:tab w:val="center" w:pos="899"/>
              </w:tabs>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01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Pracownik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TRA/003</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TRA/003</w:t>
      </w:r>
      <w:r w:rsidRPr="00D1383C">
        <w:rPr>
          <w:rFonts w:ascii="Times New Roman" w:eastAsia="Times New Roman" w:hAnsi="Times New Roman" w:cs="Times New Roman"/>
          <w:sz w:val="24"/>
          <w:szCs w:val="24"/>
          <w:lang w:eastAsia="pl-PL"/>
        </w:rPr>
        <w:t xml:space="preserve"> Potwierdzenie rezerwacji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2"/>
        <w:gridCol w:w="20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Potwiedzenia </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DataPotwierdzenia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TRA/045</w:t>
      </w:r>
      <w:r w:rsidRPr="00D1383C">
        <w:rPr>
          <w:rFonts w:ascii="Times New Roman" w:eastAsia="Times New Roman" w:hAnsi="Times New Roman" w:cs="Times New Roman"/>
          <w:sz w:val="24"/>
          <w:szCs w:val="24"/>
          <w:lang w:eastAsia="pl-PL"/>
        </w:rPr>
        <w:t xml:space="preserve"> Usuwanie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5"/>
        <w:gridCol w:w="1776"/>
        <w:gridCol w:w="1276"/>
        <w:gridCol w:w="1847"/>
        <w:gridCol w:w="2517"/>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51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517"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TRA/035</w:t>
      </w:r>
      <w:r w:rsidRPr="00D1383C">
        <w:rPr>
          <w:rFonts w:ascii="Times New Roman" w:eastAsia="Times New Roman" w:hAnsi="Times New Roman" w:cs="Times New Roman"/>
          <w:sz w:val="24"/>
          <w:szCs w:val="24"/>
          <w:lang w:eastAsia="pl-PL"/>
        </w:rPr>
        <w:t xml:space="preserve"> Wyszukanie klientów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TRA/034</w:t>
      </w:r>
      <w:r w:rsidRPr="00D1383C">
        <w:rPr>
          <w:rFonts w:ascii="Times New Roman" w:eastAsia="Times New Roman" w:hAnsi="Times New Roman" w:cs="Times New Roman"/>
          <w:sz w:val="24"/>
          <w:szCs w:val="24"/>
          <w:lang w:eastAsia="pl-PL"/>
        </w:rPr>
        <w:t xml:space="preserve"> Wyszukanie zalegających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9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DataUmowy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DataDokumentow</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DataZaliczki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DataPlatnosci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9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Uczestnik</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TRA/050</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 xml:space="preserve">TRA/050 </w:t>
      </w:r>
      <w:r w:rsidRPr="00D1383C">
        <w:rPr>
          <w:rFonts w:ascii="Times New Roman" w:eastAsia="Times New Roman" w:hAnsi="Times New Roman" w:cs="Times New Roman"/>
          <w:sz w:val="24"/>
          <w:szCs w:val="24"/>
          <w:lang w:eastAsia="pl-PL"/>
        </w:rPr>
        <w:t>Wysyłanie e-maili</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13"/>
        <w:gridCol w:w="1731"/>
        <w:gridCol w:w="216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Zniżka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CzyPotwierdzona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Per/005</w:t>
      </w:r>
      <w:r w:rsidRPr="00D1383C">
        <w:rPr>
          <w:rFonts w:ascii="Times New Roman" w:eastAsia="Times New Roman" w:hAnsi="Times New Roman" w:cs="Times New Roman"/>
          <w:sz w:val="24"/>
          <w:szCs w:val="24"/>
          <w:lang w:eastAsia="pl-PL"/>
        </w:rPr>
        <w:t xml:space="preserve"> Edycja danych osobowych</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Klient, Pracownik,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TRA/052, TRA/044</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TRA/052</w:t>
      </w:r>
      <w:r w:rsidRPr="00D1383C">
        <w:rPr>
          <w:rFonts w:ascii="Times New Roman" w:eastAsia="Times New Roman" w:hAnsi="Times New Roman" w:cs="Times New Roman"/>
          <w:sz w:val="24"/>
          <w:szCs w:val="24"/>
          <w:lang w:eastAsia="pl-PL"/>
        </w:rPr>
        <w:t xml:space="preserve"> Edycja danych klienta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Klienci</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NazwaFirmy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REGON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Firmy</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b/>
          <w:bCs/>
          <w:sz w:val="23"/>
          <w:szCs w:val="23"/>
          <w:lang w:eastAsia="pl-PL"/>
        </w:rPr>
      </w:pPr>
    </w:p>
    <w:p w:rsidR="00855E14" w:rsidRPr="00D1383C" w:rsidRDefault="00855E14" w:rsidP="00855E14">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TRA/044</w:t>
      </w:r>
      <w:r w:rsidRPr="00D1383C">
        <w:rPr>
          <w:rFonts w:ascii="Times New Roman" w:eastAsia="Times New Roman" w:hAnsi="Times New Roman" w:cs="Times New Roman"/>
          <w:sz w:val="23"/>
          <w:szCs w:val="23"/>
          <w:lang w:eastAsia="pl-PL"/>
        </w:rPr>
        <w:t xml:space="preserve"> Edycja uczestnika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1843"/>
        <w:gridCol w:w="1275"/>
        <w:gridCol w:w="1843"/>
        <w:gridCol w:w="1732"/>
      </w:tblGrid>
      <w:tr w:rsidR="00855E14" w:rsidRPr="00D1383C" w:rsidTr="00AE28F9">
        <w:trPr>
          <w:trHeight w:val="273"/>
        </w:trPr>
        <w:tc>
          <w:tcPr>
            <w:tcW w:w="209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84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32"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IdUczestnika</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Uczestnicy</w:t>
            </w:r>
          </w:p>
        </w:tc>
        <w:tc>
          <w:tcPr>
            <w:tcW w:w="184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#IdOpiekuna</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32"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Per/006</w:t>
      </w:r>
      <w:r w:rsidRPr="00D1383C">
        <w:rPr>
          <w:rFonts w:ascii="Times New Roman" w:eastAsia="Times New Roman" w:hAnsi="Times New Roman" w:cs="Times New Roman"/>
          <w:sz w:val="24"/>
          <w:szCs w:val="24"/>
          <w:lang w:eastAsia="pl-PL"/>
        </w:rPr>
        <w:t xml:space="preserve"> Zarządzanie ofertą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TRA/019, TRA/020, TRA/021, TRA/016, TRA/017, TRA/018, TRA/022, TRA/023, TRA/024, TRA/025, TRA/026, TRA/027, TRA/028, TRA/029, TRA/030, TRA/031, TRA/032, TRA/033</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TRA/019</w:t>
      </w:r>
      <w:r w:rsidRPr="00D1383C">
        <w:rPr>
          <w:rFonts w:ascii="Times New Roman" w:eastAsia="Times New Roman" w:hAnsi="Times New Roman" w:cs="Times New Roman"/>
          <w:sz w:val="24"/>
          <w:szCs w:val="24"/>
          <w:lang w:eastAsia="pl-PL"/>
        </w:rPr>
        <w:t xml:space="preserve"> Dodanie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489"/>
        <w:gridCol w:w="3045"/>
        <w:gridCol w:w="966"/>
        <w:gridCol w:w="986"/>
        <w:gridCol w:w="1525"/>
      </w:tblGrid>
      <w:tr w:rsidR="00855E14" w:rsidRPr="00D1383C" w:rsidTr="00AE28F9">
        <w:trPr>
          <w:trHeight w:val="273"/>
        </w:trPr>
        <w:tc>
          <w:tcPr>
            <w:tcW w:w="2660"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3118"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993"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992"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3118"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3118"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3118"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660"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3118"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993"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992"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525"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TRA/020</w:t>
      </w:r>
      <w:r w:rsidRPr="00D1383C">
        <w:rPr>
          <w:rFonts w:ascii="Times New Roman" w:eastAsia="Times New Roman" w:hAnsi="Times New Roman" w:cs="Times New Roman"/>
          <w:sz w:val="24"/>
          <w:szCs w:val="24"/>
          <w:lang w:eastAsia="pl-PL"/>
        </w:rPr>
        <w:t xml:space="preserve"> Usuniecie oferty pobytu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34"/>
        <w:gridCol w:w="790"/>
        <w:gridCol w:w="536"/>
        <w:gridCol w:w="1311"/>
        <w:gridCol w:w="532"/>
        <w:gridCol w:w="2268"/>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34"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790"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gridSpan w:val="2"/>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800" w:type="dxa"/>
            <w:gridSpan w:val="2"/>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1934"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326" w:type="dxa"/>
            <w:gridSpan w:val="2"/>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gridSpan w:val="2"/>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TRA/021</w:t>
      </w:r>
      <w:r w:rsidRPr="00D1383C">
        <w:rPr>
          <w:rFonts w:ascii="Times New Roman" w:eastAsia="Times New Roman" w:hAnsi="Times New Roman" w:cs="Times New Roman"/>
          <w:sz w:val="24"/>
          <w:szCs w:val="24"/>
          <w:lang w:eastAsia="pl-PL"/>
        </w:rPr>
        <w:t xml:space="preserve"> Edycja oferty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848"/>
        <w:gridCol w:w="2563"/>
        <w:gridCol w:w="842"/>
        <w:gridCol w:w="1233"/>
        <w:gridCol w:w="1525"/>
      </w:tblGrid>
      <w:tr w:rsidR="00855E14" w:rsidRPr="00D1383C" w:rsidTr="00AE28F9">
        <w:trPr>
          <w:trHeight w:val="273"/>
        </w:trPr>
        <w:tc>
          <w:tcPr>
            <w:tcW w:w="3074"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6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850"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276"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525"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Kraj</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OpisOferty</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DataRozpoczecia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DataZakonczenia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DostepneMiejsca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pobytu</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Transporty-do-pobyty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Transporty-z-pobyty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Noclegi-pobyty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#IdOpcjiPobytu</w:t>
            </w:r>
          </w:p>
        </w:tc>
        <w:tc>
          <w:tcPr>
            <w:tcW w:w="85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85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DataOpcji</w:t>
            </w:r>
          </w:p>
        </w:tc>
        <w:tc>
          <w:tcPr>
            <w:tcW w:w="85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85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3074"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Opcje-pobyty</w:t>
            </w:r>
          </w:p>
        </w:tc>
        <w:tc>
          <w:tcPr>
            <w:tcW w:w="256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85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276"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525"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TRA/016</w:t>
      </w:r>
      <w:r w:rsidRPr="00D1383C">
        <w:rPr>
          <w:rFonts w:ascii="Times New Roman" w:eastAsia="Times New Roman" w:hAnsi="Times New Roman" w:cs="Times New Roman"/>
          <w:sz w:val="24"/>
          <w:szCs w:val="24"/>
          <w:lang w:eastAsia="pl-PL"/>
        </w:rPr>
        <w:t xml:space="preserve"> Dodanie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lastRenderedPageBreak/>
        <w:t>TRA/017</w:t>
      </w:r>
      <w:r w:rsidRPr="00D1383C">
        <w:rPr>
          <w:rFonts w:ascii="Times New Roman" w:eastAsia="Times New Roman" w:hAnsi="Times New Roman" w:cs="Times New Roman"/>
          <w:sz w:val="24"/>
          <w:szCs w:val="24"/>
          <w:lang w:eastAsia="pl-PL"/>
        </w:rPr>
        <w:t xml:space="preserve"> Usuniecie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51"/>
        <w:gridCol w:w="1985"/>
        <w:gridCol w:w="1275"/>
        <w:gridCol w:w="1843"/>
        <w:gridCol w:w="2268"/>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985"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198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TRA/018</w:t>
      </w:r>
      <w:r w:rsidRPr="00D1383C">
        <w:rPr>
          <w:rFonts w:ascii="Times New Roman" w:eastAsia="Times New Roman" w:hAnsi="Times New Roman" w:cs="Times New Roman"/>
          <w:sz w:val="24"/>
          <w:szCs w:val="24"/>
          <w:lang w:eastAsia="pl-PL"/>
        </w:rPr>
        <w:t xml:space="preserve"> Edycja atrakcji</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275"/>
        <w:gridCol w:w="1843"/>
        <w:gridCol w:w="226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5"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IdAtrakcji</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NazwaAtrakcji</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 xml:space="preserve">Atrakcje </w:t>
            </w:r>
          </w:p>
        </w:tc>
        <w:tc>
          <w:tcPr>
            <w:tcW w:w="231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OpisAtrakcji</w:t>
            </w:r>
          </w:p>
        </w:tc>
        <w:tc>
          <w:tcPr>
            <w:tcW w:w="1275"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TRA/022</w:t>
      </w:r>
      <w:r w:rsidRPr="00D1383C">
        <w:rPr>
          <w:rFonts w:ascii="Times New Roman" w:eastAsia="Times New Roman" w:hAnsi="Times New Roman" w:cs="Times New Roman"/>
          <w:sz w:val="24"/>
          <w:szCs w:val="24"/>
          <w:lang w:eastAsia="pl-PL"/>
        </w:rPr>
        <w:t xml:space="preserve"> Dodanie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1951"/>
        <w:gridCol w:w="2693"/>
        <w:gridCol w:w="1560"/>
        <w:gridCol w:w="1417"/>
        <w:gridCol w:w="1667"/>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51"/>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560"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41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667"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TRA/023</w:t>
      </w:r>
      <w:r w:rsidRPr="00D1383C">
        <w:rPr>
          <w:rFonts w:ascii="Times New Roman" w:eastAsia="Times New Roman" w:hAnsi="Times New Roman" w:cs="Times New Roman"/>
          <w:sz w:val="24"/>
          <w:szCs w:val="24"/>
          <w:lang w:eastAsia="pl-PL"/>
        </w:rPr>
        <w:t xml:space="preserve"> Usuniecie oferty transportu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2093"/>
        <w:gridCol w:w="2551"/>
        <w:gridCol w:w="1560"/>
        <w:gridCol w:w="1417"/>
        <w:gridCol w:w="1701"/>
      </w:tblGrid>
      <w:tr w:rsidR="00855E14" w:rsidRPr="00D1383C" w:rsidTr="00AE28F9">
        <w:trPr>
          <w:trHeight w:val="273"/>
        </w:trPr>
        <w:tc>
          <w:tcPr>
            <w:tcW w:w="209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551"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560"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701"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551"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560"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701"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TRA/024</w:t>
      </w:r>
      <w:r w:rsidRPr="00D1383C">
        <w:rPr>
          <w:rFonts w:ascii="Times New Roman" w:eastAsia="Times New Roman" w:hAnsi="Times New Roman" w:cs="Times New Roman"/>
          <w:sz w:val="24"/>
          <w:szCs w:val="24"/>
          <w:lang w:eastAsia="pl-PL"/>
        </w:rPr>
        <w:t xml:space="preserve"> Edycja oferty transportu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A0" w:firstRow="1" w:lastRow="0" w:firstColumn="1" w:lastColumn="0" w:noHBand="0" w:noVBand="1"/>
      </w:tblPr>
      <w:tblGrid>
        <w:gridCol w:w="2093"/>
        <w:gridCol w:w="2693"/>
        <w:gridCol w:w="1418"/>
        <w:gridCol w:w="1417"/>
        <w:gridCol w:w="1667"/>
      </w:tblGrid>
      <w:tr w:rsidR="00855E14" w:rsidRPr="00D1383C" w:rsidTr="00AE28F9">
        <w:trPr>
          <w:trHeight w:val="273"/>
        </w:trPr>
        <w:tc>
          <w:tcPr>
            <w:tcW w:w="209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69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418"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41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1667"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MiejsceWyjazdu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NazwaMiejscaWyjazdu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MiejscePrzyjazdu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NazwaMiejscaPrzyjazdu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GodzinaZbiorki</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GodzinaWyjazdu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CzasPodrozy</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FormaTransportu</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Cena</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Oferty transportu</w:t>
            </w:r>
          </w:p>
        </w:tc>
        <w:tc>
          <w:tcPr>
            <w:tcW w:w="269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209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transportu</w:t>
            </w:r>
          </w:p>
        </w:tc>
        <w:tc>
          <w:tcPr>
            <w:tcW w:w="269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418"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41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667"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TRA/025</w:t>
      </w:r>
      <w:r w:rsidRPr="00D1383C">
        <w:rPr>
          <w:rFonts w:ascii="Times New Roman" w:eastAsia="Times New Roman" w:hAnsi="Times New Roman" w:cs="Times New Roman"/>
          <w:sz w:val="24"/>
          <w:szCs w:val="24"/>
          <w:lang w:eastAsia="pl-PL"/>
        </w:rPr>
        <w:t xml:space="preserve"> Dodanie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TRA/026</w:t>
      </w:r>
      <w:r w:rsidRPr="00D1383C">
        <w:rPr>
          <w:rFonts w:ascii="Times New Roman" w:eastAsia="Times New Roman" w:hAnsi="Times New Roman" w:cs="Times New Roman"/>
          <w:sz w:val="24"/>
          <w:szCs w:val="24"/>
          <w:lang w:eastAsia="pl-PL"/>
        </w:rPr>
        <w:t xml:space="preserve"> Usuniecie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TRA/027</w:t>
      </w:r>
      <w:r w:rsidRPr="00D1383C">
        <w:rPr>
          <w:rFonts w:ascii="Times New Roman" w:eastAsia="Times New Roman" w:hAnsi="Times New Roman" w:cs="Times New Roman"/>
          <w:sz w:val="24"/>
          <w:szCs w:val="24"/>
          <w:lang w:eastAsia="pl-PL"/>
        </w:rPr>
        <w:t xml:space="preserve"> Edycja opcji dodatkowych</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848"/>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 dodatkowe</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TRA/028</w:t>
      </w:r>
      <w:r w:rsidRPr="00D1383C">
        <w:rPr>
          <w:rFonts w:ascii="Times New Roman" w:eastAsia="Times New Roman" w:hAnsi="Times New Roman" w:cs="Times New Roman"/>
          <w:sz w:val="24"/>
          <w:szCs w:val="24"/>
          <w:lang w:eastAsia="pl-PL"/>
        </w:rPr>
        <w:t xml:space="preserve"> Dodanie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43"/>
        <w:gridCol w:w="1699"/>
        <w:gridCol w:w="1272"/>
        <w:gridCol w:w="1835"/>
        <w:gridCol w:w="2262"/>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8"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TRA/029</w:t>
      </w:r>
      <w:r w:rsidRPr="00D1383C">
        <w:rPr>
          <w:rFonts w:ascii="Times New Roman" w:eastAsia="Times New Roman" w:hAnsi="Times New Roman" w:cs="Times New Roman"/>
          <w:sz w:val="24"/>
          <w:szCs w:val="24"/>
          <w:lang w:eastAsia="pl-PL"/>
        </w:rPr>
        <w:t xml:space="preserve"> Usuniecie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944"/>
        <w:gridCol w:w="1697"/>
        <w:gridCol w:w="1272"/>
        <w:gridCol w:w="1836"/>
        <w:gridCol w:w="2262"/>
      </w:tblGrid>
      <w:tr w:rsidR="00855E14" w:rsidRPr="00D1383C" w:rsidTr="00AE28F9">
        <w:trPr>
          <w:trHeight w:val="273"/>
        </w:trPr>
        <w:tc>
          <w:tcPr>
            <w:tcW w:w="1951"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01"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3"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1951"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01"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3"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TRA/030</w:t>
      </w:r>
      <w:r w:rsidRPr="00D1383C">
        <w:rPr>
          <w:rFonts w:ascii="Times New Roman" w:eastAsia="Times New Roman" w:hAnsi="Times New Roman" w:cs="Times New Roman"/>
          <w:sz w:val="24"/>
          <w:szCs w:val="24"/>
          <w:lang w:eastAsia="pl-PL"/>
        </w:rPr>
        <w:t xml:space="preserve"> Edycja oferty noclegu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6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OpisNoclegu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Oferty noclegu</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LiczbaMiejsc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TRA/031</w:t>
      </w:r>
      <w:r w:rsidRPr="00D1383C">
        <w:rPr>
          <w:rFonts w:ascii="Times New Roman" w:eastAsia="Times New Roman" w:hAnsi="Times New Roman" w:cs="Times New Roman"/>
          <w:sz w:val="24"/>
          <w:szCs w:val="24"/>
          <w:lang w:eastAsia="pl-PL"/>
        </w:rPr>
        <w:t xml:space="preserve"> Dodanie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8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TRA/032</w:t>
      </w:r>
      <w:r w:rsidRPr="00D1383C">
        <w:rPr>
          <w:rFonts w:ascii="Times New Roman" w:eastAsia="Times New Roman" w:hAnsi="Times New Roman" w:cs="Times New Roman"/>
          <w:sz w:val="24"/>
          <w:szCs w:val="24"/>
          <w:lang w:eastAsia="pl-PL"/>
        </w:rPr>
        <w:t xml:space="preserve"> Usuniecie hotelu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1776"/>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TRA/033</w:t>
      </w:r>
      <w:r w:rsidRPr="00D1383C">
        <w:rPr>
          <w:rFonts w:ascii="Times New Roman" w:eastAsia="Times New Roman" w:hAnsi="Times New Roman" w:cs="Times New Roman"/>
          <w:sz w:val="24"/>
          <w:szCs w:val="24"/>
          <w:lang w:eastAsia="pl-PL"/>
        </w:rPr>
        <w:t xml:space="preserve"> Edycja hotelu</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842"/>
        <w:gridCol w:w="2410"/>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2"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410"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IdHotelu</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NazwaHotelu</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OpicHotelu</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LiczbaGwiazdek</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Hotele</w:t>
            </w:r>
          </w:p>
        </w:tc>
        <w:tc>
          <w:tcPr>
            <w:tcW w:w="2313"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2"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410"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Pracownicy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TRA/007, TRA/009, TRA/008, TRA/036</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3"/>
          <w:szCs w:val="23"/>
          <w:lang w:eastAsia="pl-PL"/>
        </w:rPr>
      </w:pPr>
      <w:r w:rsidRPr="00D1383C">
        <w:rPr>
          <w:rFonts w:ascii="Times New Roman" w:eastAsia="Times New Roman" w:hAnsi="Times New Roman" w:cs="Times New Roman"/>
          <w:b/>
          <w:bCs/>
          <w:sz w:val="23"/>
          <w:szCs w:val="23"/>
          <w:lang w:eastAsia="pl-PL"/>
        </w:rPr>
        <w:t>TRA/007</w:t>
      </w:r>
      <w:r w:rsidRPr="00D1383C">
        <w:rPr>
          <w:rFonts w:ascii="Times New Roman" w:eastAsia="Times New Roman" w:hAnsi="Times New Roman" w:cs="Times New Roman"/>
          <w:sz w:val="23"/>
          <w:szCs w:val="23"/>
          <w:lang w:eastAsia="pl-PL"/>
        </w:rPr>
        <w:t xml:space="preserve"> Zatrudnianie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224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313"/>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TRA/009</w:t>
      </w:r>
      <w:r w:rsidRPr="00D1383C">
        <w:rPr>
          <w:rFonts w:ascii="Times New Roman" w:eastAsia="Times New Roman" w:hAnsi="Times New Roman" w:cs="Times New Roman"/>
          <w:sz w:val="24"/>
          <w:szCs w:val="24"/>
          <w:lang w:eastAsia="pl-PL"/>
        </w:rPr>
        <w:t xml:space="preserve"> Edycja danych pracownika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TRA/008</w:t>
      </w:r>
      <w:r w:rsidRPr="00D1383C">
        <w:rPr>
          <w:rFonts w:ascii="Times New Roman" w:eastAsia="Times New Roman" w:hAnsi="Times New Roman" w:cs="Times New Roman"/>
          <w:sz w:val="24"/>
          <w:szCs w:val="24"/>
          <w:lang w:eastAsia="pl-PL"/>
        </w:rPr>
        <w:t xml:space="preserve"> Zwolnienie pracownika</w:t>
      </w:r>
    </w:p>
    <w:tbl>
      <w:tblPr>
        <w:tblW w:w="932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623"/>
        <w:gridCol w:w="2313"/>
        <w:gridCol w:w="1134"/>
        <w:gridCol w:w="1984"/>
        <w:gridCol w:w="226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313"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134"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984"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8"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313"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134"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984"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8"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TRA/036</w:t>
      </w:r>
      <w:r w:rsidRPr="00D1383C">
        <w:rPr>
          <w:rFonts w:ascii="Times New Roman" w:eastAsia="Times New Roman" w:hAnsi="Times New Roman" w:cs="Times New Roman"/>
          <w:sz w:val="24"/>
          <w:szCs w:val="24"/>
          <w:lang w:eastAsia="pl-PL"/>
        </w:rPr>
        <w:t xml:space="preserve"> Wyszukanie Pracowników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349"/>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Per/008</w:t>
      </w:r>
      <w:r w:rsidRPr="00D1383C">
        <w:rPr>
          <w:rFonts w:ascii="Times New Roman" w:eastAsia="Times New Roman" w:hAnsi="Times New Roman" w:cs="Times New Roman"/>
          <w:sz w:val="24"/>
          <w:szCs w:val="24"/>
          <w:lang w:eastAsia="pl-PL"/>
        </w:rPr>
        <w:t xml:space="preserve"> Organizatorzy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TRA/013, TRA/014, TRA/015, TRA/037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TRA/013</w:t>
      </w:r>
      <w:r w:rsidRPr="00D1383C">
        <w:rPr>
          <w:rFonts w:ascii="Times New Roman" w:eastAsia="Times New Roman" w:hAnsi="Times New Roman" w:cs="Times New Roman"/>
          <w:sz w:val="24"/>
          <w:szCs w:val="24"/>
          <w:lang w:eastAsia="pl-PL"/>
        </w:rPr>
        <w:t xml:space="preserve"> Dodanie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TRA/014</w:t>
      </w:r>
      <w:r w:rsidRPr="00D1383C">
        <w:rPr>
          <w:rFonts w:ascii="Times New Roman" w:eastAsia="Times New Roman" w:hAnsi="Times New Roman" w:cs="Times New Roman"/>
          <w:sz w:val="24"/>
          <w:szCs w:val="24"/>
          <w:lang w:eastAsia="pl-PL"/>
        </w:rPr>
        <w:t xml:space="preserve"> Usuniecie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041"/>
        <w:gridCol w:w="1275"/>
        <w:gridCol w:w="1844"/>
        <w:gridCol w:w="2262"/>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4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0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TRA/015</w:t>
      </w:r>
      <w:r w:rsidRPr="00D1383C">
        <w:rPr>
          <w:rFonts w:ascii="Times New Roman" w:eastAsia="Times New Roman" w:hAnsi="Times New Roman" w:cs="Times New Roman"/>
          <w:sz w:val="24"/>
          <w:szCs w:val="24"/>
          <w:lang w:eastAsia="pl-PL"/>
        </w:rPr>
        <w:t xml:space="preserve"> Edycja danych organizatora pobytu</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bl>
    <w:p w:rsidR="00855E14" w:rsidRPr="00D1383C" w:rsidRDefault="00855E14" w:rsidP="00855E14">
      <w:pPr>
        <w:spacing w:after="0" w:line="240" w:lineRule="auto"/>
        <w:rPr>
          <w:rFonts w:ascii="Times New Roman" w:eastAsia="Times New Roman" w:hAnsi="Times New Roman" w:cs="Times New Roman"/>
          <w:b/>
          <w:bCs/>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TRA/037</w:t>
      </w:r>
      <w:r w:rsidRPr="00D1383C">
        <w:rPr>
          <w:rFonts w:ascii="Times New Roman" w:eastAsia="Times New Roman" w:hAnsi="Times New Roman" w:cs="Times New Roman"/>
          <w:sz w:val="24"/>
          <w:szCs w:val="24"/>
          <w:lang w:eastAsia="pl-PL"/>
        </w:rPr>
        <w:t xml:space="preserve"> Wyszukanie Organizatorów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89"/>
        <w:gridCol w:w="2135"/>
        <w:gridCol w:w="1253"/>
        <w:gridCol w:w="1805"/>
        <w:gridCol w:w="2229"/>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35"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NazwaOrganizatora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Organizatorzy</w:t>
            </w:r>
          </w:p>
        </w:tc>
        <w:tc>
          <w:tcPr>
            <w:tcW w:w="2135"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Per/007</w:t>
      </w:r>
      <w:r w:rsidRPr="00D1383C">
        <w:rPr>
          <w:rFonts w:ascii="Times New Roman" w:eastAsia="Times New Roman" w:hAnsi="Times New Roman" w:cs="Times New Roman"/>
          <w:sz w:val="24"/>
          <w:szCs w:val="24"/>
          <w:lang w:eastAsia="pl-PL"/>
        </w:rPr>
        <w:t xml:space="preserve"> Przewoźnicy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TRA/010TRA/011, TRA/012, TRA/038</w:t>
      </w:r>
    </w:p>
    <w:p w:rsidR="00855E14"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TRA/010</w:t>
      </w:r>
      <w:r w:rsidRPr="00D1383C">
        <w:rPr>
          <w:rFonts w:ascii="Times New Roman" w:eastAsia="Times New Roman" w:hAnsi="Times New Roman" w:cs="Times New Roman"/>
          <w:sz w:val="24"/>
          <w:szCs w:val="24"/>
          <w:lang w:eastAsia="pl-PL"/>
        </w:rPr>
        <w:t xml:space="preserve"> Dodanie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lastRenderedPageBreak/>
              <w:t>Nazwa relacji</w:t>
            </w:r>
          </w:p>
        </w:tc>
        <w:tc>
          <w:tcPr>
            <w:tcW w:w="212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1847" w:type="dxa"/>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TRA/011</w:t>
      </w:r>
      <w:r w:rsidRPr="00D1383C">
        <w:rPr>
          <w:rFonts w:ascii="Times New Roman" w:eastAsia="Times New Roman" w:hAnsi="Times New Roman" w:cs="Times New Roman"/>
          <w:sz w:val="24"/>
          <w:szCs w:val="24"/>
          <w:lang w:eastAsia="pl-PL"/>
        </w:rPr>
        <w:t xml:space="preserve"> Usuniecie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95"/>
        <w:gridCol w:w="2029"/>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029"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029"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TRA/012</w:t>
      </w:r>
      <w:r w:rsidRPr="00D1383C">
        <w:rPr>
          <w:rFonts w:ascii="Times New Roman" w:eastAsia="Times New Roman" w:hAnsi="Times New Roman" w:cs="Times New Roman"/>
          <w:sz w:val="24"/>
          <w:szCs w:val="24"/>
          <w:lang w:eastAsia="pl-PL"/>
        </w:rPr>
        <w:t xml:space="preserve"> Edycja danych przewoźnika</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0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TRA/038</w:t>
      </w:r>
      <w:r w:rsidRPr="00D1383C">
        <w:rPr>
          <w:rFonts w:ascii="Times New Roman" w:eastAsia="Times New Roman" w:hAnsi="Times New Roman" w:cs="Times New Roman"/>
          <w:sz w:val="24"/>
          <w:szCs w:val="24"/>
          <w:lang w:eastAsia="pl-PL"/>
        </w:rPr>
        <w:t xml:space="preserve"> Wyszukanie Przewoźników</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502"/>
        <w:gridCol w:w="212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12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Haslo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NazwaPrzewoznika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Ulica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KodPocztowy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Miejscowosc</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lastRenderedPageBreak/>
              <w:t>Przewoznicy</w:t>
            </w:r>
          </w:p>
        </w:tc>
        <w:tc>
          <w:tcPr>
            <w:tcW w:w="212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Email</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Per/009</w:t>
      </w:r>
      <w:r w:rsidRPr="00D1383C">
        <w:rPr>
          <w:rFonts w:ascii="Times New Roman" w:eastAsia="Times New Roman" w:hAnsi="Times New Roman" w:cs="Times New Roman"/>
          <w:sz w:val="24"/>
          <w:szCs w:val="24"/>
          <w:lang w:eastAsia="pl-PL"/>
        </w:rPr>
        <w:t xml:space="preserve"> Raporty</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Użytkownicy: Szef biura</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Transakcje TRA/046 TRA/047</w:t>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TRA/046</w:t>
      </w:r>
      <w:r w:rsidRPr="00D1383C">
        <w:rPr>
          <w:rFonts w:ascii="Times New Roman" w:eastAsia="Times New Roman" w:hAnsi="Times New Roman" w:cs="Times New Roman"/>
          <w:sz w:val="24"/>
          <w:szCs w:val="24"/>
          <w:lang w:eastAsia="pl-PL"/>
        </w:rPr>
        <w:t xml:space="preserve"> Tworzenie raportów sprzedaży</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36"/>
        <w:gridCol w:w="2563"/>
        <w:gridCol w:w="1213"/>
        <w:gridCol w:w="1731"/>
        <w:gridCol w:w="2168"/>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1776"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DataRezerwacji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KwotaRezerwacji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KosztRezerwacji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#IdKlienta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#IdOferty</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#IdTransportuDoPobytu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#IdTransportuZPobytu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Opcje-Rezerwacje</w:t>
            </w:r>
          </w:p>
        </w:tc>
        <w:tc>
          <w:tcPr>
            <w:tcW w:w="1776"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#IdOpcji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Rezerwacje</w:t>
            </w:r>
          </w:p>
        </w:tc>
        <w:tc>
          <w:tcPr>
            <w:tcW w:w="1776" w:type="dxa"/>
            <w:tcBorders>
              <w:right w:val="single" w:sz="6" w:space="0" w:color="auto"/>
            </w:tcBorders>
          </w:tcPr>
          <w:p w:rsidR="00855E14" w:rsidRPr="00D1383C" w:rsidRDefault="00855E14" w:rsidP="00AE28F9">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#IdNoclegu</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br/>
      </w:r>
    </w:p>
    <w:p w:rsidR="00855E14" w:rsidRPr="00D1383C" w:rsidRDefault="00855E14" w:rsidP="00855E14">
      <w:pPr>
        <w:spacing w:after="0" w:line="240" w:lineRule="auto"/>
        <w:rPr>
          <w:rFonts w:ascii="Times New Roman" w:eastAsia="Times New Roman" w:hAnsi="Times New Roman" w:cs="Times New Roman"/>
          <w:sz w:val="24"/>
          <w:szCs w:val="24"/>
          <w:lang w:eastAsia="pl-PL"/>
        </w:rPr>
      </w:pPr>
      <w:r w:rsidRPr="00D1383C">
        <w:rPr>
          <w:rFonts w:ascii="Times New Roman" w:eastAsia="Times New Roman" w:hAnsi="Times New Roman" w:cs="Times New Roman"/>
          <w:b/>
          <w:bCs/>
          <w:sz w:val="24"/>
          <w:szCs w:val="24"/>
          <w:lang w:eastAsia="pl-PL"/>
        </w:rPr>
        <w:t>TRA/047</w:t>
      </w:r>
      <w:r w:rsidRPr="00D1383C">
        <w:rPr>
          <w:rFonts w:ascii="Times New Roman" w:eastAsia="Times New Roman" w:hAnsi="Times New Roman" w:cs="Times New Roman"/>
          <w:sz w:val="24"/>
          <w:szCs w:val="24"/>
          <w:lang w:eastAsia="pl-PL"/>
        </w:rPr>
        <w:t xml:space="preserve"> Tworzenie raportów płac</w:t>
      </w:r>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4A0" w:firstRow="1" w:lastRow="0" w:firstColumn="1" w:lastColumn="0" w:noHBand="0" w:noVBand="1"/>
      </w:tblPr>
      <w:tblGrid>
        <w:gridCol w:w="1382"/>
        <w:gridCol w:w="2242"/>
        <w:gridCol w:w="1276"/>
        <w:gridCol w:w="1847"/>
        <w:gridCol w:w="2264"/>
      </w:tblGrid>
      <w:tr w:rsidR="00855E14" w:rsidRPr="00D1383C" w:rsidTr="00AE28F9">
        <w:trPr>
          <w:trHeight w:val="273"/>
        </w:trPr>
        <w:tc>
          <w:tcPr>
            <w:tcW w:w="0" w:type="auto"/>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Nazwa relacji</w:t>
            </w:r>
          </w:p>
        </w:tc>
        <w:tc>
          <w:tcPr>
            <w:tcW w:w="2242" w:type="dxa"/>
            <w:tcBorders>
              <w:righ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Atrybut</w:t>
            </w:r>
          </w:p>
        </w:tc>
        <w:tc>
          <w:tcPr>
            <w:tcW w:w="1276" w:type="dxa"/>
            <w:tcBorders>
              <w:left w:val="single" w:sz="6" w:space="0" w:color="auto"/>
            </w:tcBorders>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Zapis</w:t>
            </w:r>
          </w:p>
        </w:tc>
        <w:tc>
          <w:tcPr>
            <w:tcW w:w="1847" w:type="dxa"/>
            <w:shd w:val="clear" w:color="auto" w:fill="BFBF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Odczyt</w:t>
            </w:r>
          </w:p>
        </w:tc>
        <w:tc>
          <w:tcPr>
            <w:tcW w:w="2264" w:type="dxa"/>
            <w:tcBorders>
              <w:top w:val="single" w:sz="24" w:space="0" w:color="000000"/>
              <w:bottom w:val="single" w:sz="6" w:space="0" w:color="000000"/>
            </w:tcBorders>
            <w:shd w:val="clear" w:color="auto" w:fill="BFBFBF" w:themeFill="background1" w:themeFillShade="BF"/>
          </w:tcPr>
          <w:p w:rsidR="00855E14" w:rsidRPr="00D1383C" w:rsidRDefault="00855E14" w:rsidP="00AE28F9">
            <w:pPr>
              <w:spacing w:after="0" w:line="0" w:lineRule="atLeast"/>
              <w:rPr>
                <w:rFonts w:ascii="Times New Roman" w:eastAsia="Times New Roman" w:hAnsi="Times New Roman" w:cs="Times New Roman"/>
                <w:b/>
                <w:sz w:val="24"/>
                <w:szCs w:val="24"/>
                <w:lang w:eastAsia="pl-PL"/>
              </w:rPr>
            </w:pPr>
            <w:r w:rsidRPr="00D1383C">
              <w:rPr>
                <w:rFonts w:ascii="Times New Roman" w:eastAsia="Times New Roman" w:hAnsi="Times New Roman" w:cs="Times New Roman"/>
                <w:b/>
                <w:sz w:val="24"/>
                <w:szCs w:val="24"/>
                <w:lang w:eastAsia="pl-PL"/>
              </w:rPr>
              <w:t>Modyfikacja</w:t>
            </w: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IdPracownika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270"/>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Imie</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tcBorders>
              <w:top w:val="single" w:sz="6" w:space="0" w:color="000000"/>
            </w:tcBorders>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Nazwisko</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Telefon</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LoginPracownika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NIP</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SprzedaneWycieczki</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Pensja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Premia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r w:rsidR="00855E14" w:rsidRPr="00D1383C" w:rsidTr="00AE28F9">
        <w:trPr>
          <w:trHeight w:val="65"/>
        </w:trPr>
        <w:tc>
          <w:tcPr>
            <w:tcW w:w="0" w:type="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Pracownicy</w:t>
            </w:r>
          </w:p>
        </w:tc>
        <w:tc>
          <w:tcPr>
            <w:tcW w:w="2242" w:type="dxa"/>
            <w:tcBorders>
              <w:righ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NrKonta</w:t>
            </w:r>
          </w:p>
        </w:tc>
        <w:tc>
          <w:tcPr>
            <w:tcW w:w="1276" w:type="dxa"/>
            <w:tcBorders>
              <w:left w:val="single" w:sz="6" w:space="0" w:color="auto"/>
            </w:tcBorders>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c>
          <w:tcPr>
            <w:tcW w:w="1847" w:type="dxa"/>
          </w:tcPr>
          <w:p w:rsidR="00855E14" w:rsidRPr="00D1383C" w:rsidRDefault="00855E14" w:rsidP="00AE28F9">
            <w:pPr>
              <w:spacing w:after="0" w:line="0" w:lineRule="atLeast"/>
              <w:jc w:val="center"/>
              <w:rPr>
                <w:rFonts w:ascii="Times New Roman" w:eastAsia="Times New Roman" w:hAnsi="Times New Roman" w:cs="Times New Roman"/>
                <w:sz w:val="24"/>
                <w:szCs w:val="24"/>
                <w:lang w:eastAsia="pl-PL"/>
              </w:rPr>
            </w:pPr>
            <w:r w:rsidRPr="00D1383C">
              <w:rPr>
                <w:rFonts w:ascii="Times New Roman" w:eastAsia="Times New Roman" w:hAnsi="Times New Roman" w:cs="Times New Roman"/>
                <w:sz w:val="24"/>
                <w:szCs w:val="24"/>
                <w:lang w:eastAsia="pl-PL"/>
              </w:rPr>
              <w:t>+</w:t>
            </w:r>
          </w:p>
        </w:tc>
        <w:tc>
          <w:tcPr>
            <w:tcW w:w="2264" w:type="dxa"/>
            <w:shd w:val="clear" w:color="auto" w:fill="auto"/>
          </w:tcPr>
          <w:p w:rsidR="00855E14" w:rsidRPr="00D1383C" w:rsidRDefault="00855E14" w:rsidP="00AE28F9">
            <w:pPr>
              <w:spacing w:after="0" w:line="0" w:lineRule="atLeast"/>
              <w:rPr>
                <w:rFonts w:ascii="Times New Roman" w:eastAsia="Times New Roman" w:hAnsi="Times New Roman" w:cs="Times New Roman"/>
                <w:sz w:val="24"/>
                <w:szCs w:val="24"/>
                <w:lang w:eastAsia="pl-PL"/>
              </w:rPr>
            </w:pPr>
          </w:p>
        </w:tc>
      </w:tr>
    </w:tbl>
    <w:p w:rsidR="00855E14" w:rsidRPr="00D1383C" w:rsidRDefault="00855E14" w:rsidP="00855E14">
      <w:pPr>
        <w:rPr>
          <w:rFonts w:ascii="Times New Roman" w:hAnsi="Times New Roman" w:cs="Times New Roman"/>
          <w:szCs w:val="52"/>
        </w:rPr>
      </w:pPr>
    </w:p>
    <w:p w:rsidR="005B5C25" w:rsidRDefault="005B5C25">
      <w:pPr>
        <w:rPr>
          <w:rStyle w:val="Pogrubienie"/>
          <w:rFonts w:ascii="Times New Roman" w:hAnsi="Times New Roman" w:cs="Times New Roman"/>
          <w:sz w:val="24"/>
          <w:szCs w:val="24"/>
        </w:rPr>
      </w:pPr>
      <w:r>
        <w:rPr>
          <w:rStyle w:val="Pogrubienie"/>
          <w:rFonts w:ascii="Times New Roman" w:hAnsi="Times New Roman" w:cs="Times New Roman"/>
          <w:sz w:val="24"/>
          <w:szCs w:val="24"/>
        </w:rPr>
        <w:br w:type="page"/>
      </w:r>
    </w:p>
    <w:p w:rsidR="00BD0CB8"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Opis aplikacji bazodanowej.</w:t>
      </w:r>
    </w:p>
    <w:p w:rsidR="004C0E9E" w:rsidRDefault="004C0E9E"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Przeznaczenie, użytkownicy, zakres.</w:t>
      </w:r>
    </w:p>
    <w:p w:rsidR="004C0E9E" w:rsidRPr="004C0E9E" w:rsidRDefault="004C0E9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ab/>
        <w:t>Tworzona przez nas aplikacja jest przeznaczona dla nowopowstającego biura podróży, które poszukuje systemu do zarządzania swoimi ofertami. Korzystać z niej będą pracownicy biura tworząc oferty turystyczne oraz zarządzając rezerwacjami składanymi przez klientów. Ci z kolei dostaną możliwość składania rezerwacji po uprzednim znalezieniu interesujących ich ofert, poprzez przeglądanie całej bazy lub korzystając z formularza wyszukującego. Osobna funkcjonalność jest dostępna dla szefa biura turystycznego, który może generować raporty płacowe pracowników oraz zestawienia sprzedaży konkretnych ofert z bazy biura.</w:t>
      </w:r>
    </w:p>
    <w:p w:rsidR="00BD0CB8" w:rsidRDefault="00BD0CB8" w:rsidP="00151FAF">
      <w:pPr>
        <w:jc w:val="both"/>
        <w:rPr>
          <w:rStyle w:val="Pogrubienie"/>
          <w:rFonts w:ascii="Times New Roman" w:hAnsi="Times New Roman" w:cs="Times New Roman"/>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Podstawowe funkcje systemu.</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 podstawowych funkcji systemu należy:</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rejestracja klientów</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umożliwienie przeglądania i wyszukiwania ofert turystycznych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składanie i usuwanie rezerwacji</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raportów płacowych</w:t>
      </w:r>
    </w:p>
    <w:p w:rsidR="00827D92" w:rsidRDefault="00827D92"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t>- tworzenie statystyk sprzedaży</w:t>
      </w:r>
    </w:p>
    <w:p w:rsidR="00827D92" w:rsidRDefault="00827D92"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Mapa wywołań formularzy i raportów.</w:t>
      </w:r>
    </w:p>
    <w:p w:rsidR="00827D92" w:rsidRDefault="004867FE" w:rsidP="00151FAF">
      <w:pPr>
        <w:jc w:val="both"/>
        <w:rPr>
          <w:rStyle w:val="Pogrubienie"/>
          <w:rFonts w:ascii="Times New Roman" w:hAnsi="Times New Roman" w:cs="Times New Roman"/>
          <w:b w:val="0"/>
          <w:sz w:val="24"/>
          <w:szCs w:val="24"/>
        </w:rPr>
      </w:pPr>
      <w:r>
        <w:rPr>
          <w:rStyle w:val="Pogrubienie"/>
          <w:rFonts w:ascii="Times New Roman" w:hAnsi="Times New Roman" w:cs="Times New Roman"/>
          <w:b w:val="0"/>
          <w:noProof/>
          <w:sz w:val="24"/>
          <w:szCs w:val="24"/>
          <w:lang w:eastAsia="pl-PL"/>
        </w:rPr>
        <w:drawing>
          <wp:inline distT="0" distB="0" distL="0" distR="0">
            <wp:extent cx="5753100" cy="2552700"/>
            <wp:effectExtent l="0" t="0" r="0" b="0"/>
            <wp:docPr id="6" name="Obraz 6" descr="C:\Users\Arek\Desktop\ISBD\Screen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1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4867FE" w:rsidRDefault="004867FE" w:rsidP="00151FAF">
      <w:pPr>
        <w:jc w:val="both"/>
        <w:rPr>
          <w:rStyle w:val="Pogrubienie"/>
          <w:rFonts w:ascii="Times New Roman" w:hAnsi="Times New Roman" w:cs="Times New Roman"/>
          <w:b w:val="0"/>
          <w:sz w:val="24"/>
          <w:szCs w:val="24"/>
        </w:rPr>
      </w:pPr>
    </w:p>
    <w:p w:rsidR="00827D92" w:rsidRDefault="00827D9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Zrzuty ekranów formularzy</w:t>
      </w:r>
    </w:p>
    <w:p w:rsidR="00827D92"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505075"/>
            <wp:effectExtent l="0" t="0" r="9525" b="9525"/>
            <wp:docPr id="5" name="Obraz 5" descr="C:\Users\Arek\Desktop\ISBD\Screen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ek\Desktop\ISBD\Screen017.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5050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62625" cy="2733675"/>
            <wp:effectExtent l="0" t="0" r="9525" b="9525"/>
            <wp:docPr id="7" name="Obraz 7" descr="C:\Users\Arek\Desktop\ISBD\Screen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ek\Desktop\ISBD\Screen02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3609975"/>
            <wp:effectExtent l="0" t="0" r="0" b="9525"/>
            <wp:docPr id="8" name="Obraz 8" descr="C:\Users\Arek\Desktop\ISBD\Screen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ek\Desktop\ISBD\Screen019.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4057650"/>
            <wp:effectExtent l="0" t="0" r="0" b="0"/>
            <wp:docPr id="9" name="Obraz 9" descr="C:\Users\Arek\Desktop\ISBD\Screen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2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4762500" cy="4457700"/>
            <wp:effectExtent l="0" t="0" r="0" b="0"/>
            <wp:docPr id="15" name="Obraz 15" descr="C:\Users\Arek\Desktop\ISBD\Screen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ek\Desktop\ISBD\Screen02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4457700"/>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5753100" cy="1590675"/>
            <wp:effectExtent l="0" t="0" r="0" b="9525"/>
            <wp:docPr id="10" name="Obraz 10" descr="C:\Users\Arek\Desktop\ISBD\Screen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2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drawing>
          <wp:inline distT="0" distB="0" distL="0" distR="0">
            <wp:extent cx="4095750" cy="1971675"/>
            <wp:effectExtent l="0" t="0" r="0" b="9525"/>
            <wp:docPr id="11" name="Obraz 11" descr="C:\Users\Arek\Desktop\ISBD\Screen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18.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0" cy="19716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r>
        <w:rPr>
          <w:rStyle w:val="Pogrubienie"/>
          <w:rFonts w:ascii="Times New Roman" w:hAnsi="Times New Roman" w:cs="Times New Roman"/>
          <w:noProof/>
          <w:sz w:val="24"/>
          <w:szCs w:val="24"/>
          <w:lang w:eastAsia="pl-PL"/>
        </w:rPr>
        <w:lastRenderedPageBreak/>
        <w:drawing>
          <wp:inline distT="0" distB="0" distL="0" distR="0">
            <wp:extent cx="5753100" cy="7000875"/>
            <wp:effectExtent l="0" t="0" r="0" b="9525"/>
            <wp:docPr id="14" name="Obraz 14" descr="C:\Users\Arek\Desktop\ISBD\Screen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ek\Desktop\ISBD\Screen01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53100" cy="7000875"/>
                    </a:xfrm>
                    <a:prstGeom prst="rect">
                      <a:avLst/>
                    </a:prstGeom>
                    <a:noFill/>
                    <a:ln>
                      <a:noFill/>
                    </a:ln>
                  </pic:spPr>
                </pic:pic>
              </a:graphicData>
            </a:graphic>
          </wp:inline>
        </w:drawing>
      </w: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A84D54" w:rsidRDefault="00A84D54" w:rsidP="00151FAF">
      <w:pPr>
        <w:jc w:val="both"/>
        <w:rPr>
          <w:rStyle w:val="Pogrubienie"/>
          <w:rFonts w:ascii="Times New Roman" w:hAnsi="Times New Roman" w:cs="Times New Roman"/>
          <w:sz w:val="24"/>
          <w:szCs w:val="24"/>
        </w:rPr>
      </w:pPr>
    </w:p>
    <w:p w:rsidR="00827D92" w:rsidRDefault="00827D92" w:rsidP="00836262">
      <w:pPr>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Przykłady wydruków raportów</w:t>
      </w:r>
      <w:r w:rsidR="00836262">
        <w:rPr>
          <w:rStyle w:val="Pogrubienie"/>
          <w:rFonts w:ascii="Times New Roman" w:hAnsi="Times New Roman" w:cs="Times New Roman"/>
          <w:noProof/>
          <w:sz w:val="24"/>
          <w:szCs w:val="24"/>
          <w:lang w:eastAsia="pl-PL"/>
        </w:rPr>
        <w:drawing>
          <wp:inline distT="0" distB="0" distL="0" distR="0">
            <wp:extent cx="5753100" cy="4067175"/>
            <wp:effectExtent l="0" t="0" r="0" b="9525"/>
            <wp:docPr id="1" name="Obraz 1" descr="C:\Users\Arek\Desktop\ISBD\Scre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ek\Desktop\ISBD\Screen001.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4067175"/>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077200"/>
            <wp:effectExtent l="0" t="0" r="0" b="0"/>
            <wp:docPr id="2" name="Obraz 2" descr="C:\Users\Arek\Desktop\ISBD\Screen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ek\Desktop\ISBD\Screen00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3100" cy="8077200"/>
                    </a:xfrm>
                    <a:prstGeom prst="rect">
                      <a:avLst/>
                    </a:prstGeom>
                    <a:noFill/>
                    <a:ln>
                      <a:noFill/>
                    </a:ln>
                  </pic:spPr>
                </pic:pic>
              </a:graphicData>
            </a:graphic>
          </wp:inline>
        </w:drawing>
      </w:r>
      <w:r w:rsidR="00836262">
        <w:rPr>
          <w:rStyle w:val="Pogrubienie"/>
          <w:rFonts w:ascii="Times New Roman" w:hAnsi="Times New Roman" w:cs="Times New Roman"/>
          <w:noProof/>
          <w:sz w:val="24"/>
          <w:szCs w:val="24"/>
          <w:lang w:eastAsia="pl-PL"/>
        </w:rPr>
        <w:lastRenderedPageBreak/>
        <w:drawing>
          <wp:inline distT="0" distB="0" distL="0" distR="0">
            <wp:extent cx="5753100" cy="8115300"/>
            <wp:effectExtent l="0" t="0" r="0" b="0"/>
            <wp:docPr id="3" name="Obraz 3" descr="C:\Users\Arek\Desktop\ISBD\Screen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ek\Desktop\ISBD\Screen00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8115300"/>
                    </a:xfrm>
                    <a:prstGeom prst="rect">
                      <a:avLst/>
                    </a:prstGeom>
                    <a:noFill/>
                    <a:ln>
                      <a:noFill/>
                    </a:ln>
                  </pic:spPr>
                </pic:pic>
              </a:graphicData>
            </a:graphic>
          </wp:inline>
        </w:drawing>
      </w:r>
    </w:p>
    <w:p w:rsidR="00836262" w:rsidRDefault="00836262" w:rsidP="00836262">
      <w:pPr>
        <w:rPr>
          <w:rStyle w:val="Pogrubienie"/>
          <w:rFonts w:ascii="Times New Roman" w:hAnsi="Times New Roman" w:cs="Times New Roman"/>
          <w:sz w:val="24"/>
          <w:szCs w:val="24"/>
        </w:rPr>
      </w:pPr>
    </w:p>
    <w:p w:rsidR="00827D92" w:rsidRPr="00827D92" w:rsidRDefault="00827D92" w:rsidP="00151FAF">
      <w:pPr>
        <w:jc w:val="both"/>
        <w:rPr>
          <w:rStyle w:val="Pogrubienie"/>
          <w:rFonts w:ascii="Times New Roman" w:hAnsi="Times New Roman" w:cs="Times New Roman"/>
          <w:sz w:val="24"/>
          <w:szCs w:val="24"/>
        </w:rPr>
      </w:pPr>
    </w:p>
    <w:p w:rsidR="00BD0CB8"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Opis i kod VBA przykładowych procedur/funkcji własnych.</w:t>
      </w:r>
    </w:p>
    <w:p w:rsidR="00836262" w:rsidRPr="00836262" w:rsidRDefault="00836262" w:rsidP="00151FAF">
      <w:pPr>
        <w:jc w:val="both"/>
        <w:rPr>
          <w:rStyle w:val="Pogrubienie"/>
          <w:rFonts w:ascii="Times New Roman" w:hAnsi="Times New Roman" w:cs="Times New Roman"/>
          <w:b w:val="0"/>
          <w:sz w:val="24"/>
          <w:szCs w:val="24"/>
        </w:rPr>
      </w:pPr>
    </w:p>
    <w:p w:rsidR="00836262" w:rsidRPr="00836262" w:rsidRDefault="00836262" w:rsidP="00151FAF">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Filtrowanie złożonych rezerwacji.</w:t>
      </w:r>
    </w:p>
    <w:p w:rsidR="00836262" w:rsidRPr="000A205A" w:rsidRDefault="00836262" w:rsidP="00836262">
      <w:pPr>
        <w:jc w:val="both"/>
        <w:rPr>
          <w:rStyle w:val="Pogrubienie"/>
          <w:rFonts w:ascii="Times New Roman" w:hAnsi="Times New Roman" w:cs="Times New Roman"/>
          <w:b w:val="0"/>
          <w:sz w:val="24"/>
          <w:szCs w:val="24"/>
        </w:rPr>
      </w:pPr>
      <w:r w:rsidRPr="000A205A">
        <w:rPr>
          <w:rStyle w:val="Pogrubienie"/>
          <w:rFonts w:ascii="Times New Roman" w:hAnsi="Times New Roman" w:cs="Times New Roman"/>
          <w:b w:val="0"/>
          <w:sz w:val="24"/>
          <w:szCs w:val="24"/>
        </w:rPr>
        <w:t>Private Sub Filtr_Click()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nr As Integer</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naz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Kraj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Numer_rezerwacji.value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nr = Numer_rezerwacji.value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If Nazwisko_rez.value &lt;&gt; "" Then</w:t>
      </w:r>
    </w:p>
    <w:p w:rsidR="00836262" w:rsidRPr="000A205A"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naz = Nazwisko_rez.value</w:t>
      </w:r>
    </w:p>
    <w:p w:rsidR="00836262" w:rsidRPr="00836262" w:rsidRDefault="00836262" w:rsidP="00836262">
      <w:pPr>
        <w:jc w:val="both"/>
        <w:rPr>
          <w:rStyle w:val="Pogrubienie"/>
          <w:rFonts w:ascii="Times New Roman" w:hAnsi="Times New Roman" w:cs="Times New Roman"/>
          <w:b w:val="0"/>
          <w:sz w:val="24"/>
          <w:szCs w:val="24"/>
          <w:lang w:val="en-US"/>
        </w:rPr>
      </w:pPr>
      <w:r w:rsidRPr="000A205A">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Kraj_rez.value &lt;&gt; ""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Kraj = Kraj_rez.value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If nr &lt;&gt;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Kwerenda].Nazwisko =""" &amp; naz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AND ([Rezerwacje Kwerenda].Kraj =""" &amp; Kraj &amp;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Kwerenda].IdRezerwacji = " &amp; nr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lastRenderedPageBreak/>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naz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AND ([Rezerwacje Kwerenda].Kraj =""" &amp; Kraj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Kwerenda].Nazwisko =""" &amp; naz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Lista9.RowSource = 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If Kraj &lt;&gt; ""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WHERE ([Rezerwacje Kwerenda].Kraj =""" &amp; Kraj &amp; """)"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sql = "SELECT [Rezerwacje Kwerenda].IdRezerwacji, [Rezerwacje Kwerenda].Imie, [Rezerwacje Kwerenda].Nazwisko," &amp; _</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"[Rezerwacje Kwerenda].Kraj FROM [Rezerwacje Kwerenda] ORDER BY [Rezerwacje Kwerenda].Nazwisko, [Rezerwacje Kwerenda].Imie, [Rezerwacje Kwerenda].Kraj;"</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Lista9.RowSource = sql</w:t>
      </w:r>
    </w:p>
    <w:p w:rsidR="00836262" w:rsidRPr="00836262" w:rsidRDefault="00836262" w:rsidP="00836262">
      <w:pPr>
        <w:jc w:val="both"/>
        <w:rPr>
          <w:rStyle w:val="Pogrubienie"/>
          <w:rFonts w:ascii="Times New Roman" w:hAnsi="Times New Roman" w:cs="Times New Roman"/>
          <w:b w:val="0"/>
          <w:sz w:val="24"/>
          <w:szCs w:val="24"/>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p>
    <w:p w:rsidR="00836262" w:rsidRDefault="00836262" w:rsidP="00836262">
      <w:pPr>
        <w:jc w:val="both"/>
        <w:rPr>
          <w:rStyle w:val="Pogrubienie"/>
          <w:rFonts w:ascii="Times New Roman" w:hAnsi="Times New Roman" w:cs="Times New Roman"/>
          <w:b w:val="0"/>
          <w:sz w:val="24"/>
          <w:szCs w:val="24"/>
        </w:rPr>
      </w:pPr>
    </w:p>
    <w:p w:rsidR="00836262" w:rsidRPr="000A205A" w:rsidRDefault="00836262" w:rsidP="00836262">
      <w:pPr>
        <w:jc w:val="both"/>
        <w:rPr>
          <w:rStyle w:val="Pogrubienie"/>
          <w:rFonts w:ascii="Times New Roman" w:hAnsi="Times New Roman" w:cs="Times New Roman"/>
          <w:sz w:val="24"/>
          <w:szCs w:val="24"/>
        </w:rPr>
      </w:pPr>
      <w:r w:rsidRPr="000A205A">
        <w:rPr>
          <w:rStyle w:val="Pogrubienie"/>
          <w:rFonts w:ascii="Times New Roman" w:hAnsi="Times New Roman" w:cs="Times New Roman"/>
          <w:sz w:val="24"/>
          <w:szCs w:val="24"/>
        </w:rPr>
        <w:t>Logowanie.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Private Sub btnOk_Click()</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Dim sql As String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Len(Nz(Me.Login, "")) &gt; 0 And Len(Nz(Me.Pass, "")) &gt; 0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Debug.Print SHA.SHA1HASH(Me.Pass)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Klienci where Login = """ &amp; Me.Login &amp; """ and HasloSHA = """ &amp; SHA.SHA1HASH(Me.Pass)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"Klienci"</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lastRenderedPageBreak/>
        <w:t xml:space="preserve">            DoCmd.Close acForm, Me.Name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DoCmd.OpenForm prevFormName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sql = "select * from Pracownicy where Login = """ &amp; Me.Login &amp; """ and HasloSHA = """ &amp; SHA.SHA1HASH(Me.Pass) &amp;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CurrentDb.OpenRecordset(sql)</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If Not rsUsr.EOF Then</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DaneLogowania.rsUser = rsUsr.Clone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lang w:val="en-US"/>
        </w:rPr>
        <w:t xml:space="preserve">                </w:t>
      </w:r>
      <w:r w:rsidRPr="00836262">
        <w:rPr>
          <w:rStyle w:val="Pogrubienie"/>
          <w:rFonts w:ascii="Times New Roman" w:hAnsi="Times New Roman" w:cs="Times New Roman"/>
          <w:b w:val="0"/>
          <w:sz w:val="24"/>
          <w:szCs w:val="24"/>
        </w:rPr>
        <w:t>DaneLogowania.Tabela = "Pracownicy"</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DoCmd.Close acForm, Me.Name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DoCmd.OpenForm "FRezerwacje"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Else</w:t>
      </w:r>
    </w:p>
    <w:p w:rsidR="00836262" w:rsidRP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 xml:space="preserve">                MsgBox "Niepoprawne dane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rPr>
        <w:t xml:space="preserve">                </w:t>
      </w:r>
      <w:r w:rsidRPr="00836262">
        <w:rPr>
          <w:rStyle w:val="Pogrubienie"/>
          <w:rFonts w:ascii="Times New Roman" w:hAnsi="Times New Roman" w:cs="Times New Roman"/>
          <w:b w:val="0"/>
          <w:sz w:val="24"/>
          <w:szCs w:val="24"/>
          <w:lang w:val="en-US"/>
        </w:rPr>
        <w:t>Me.Login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Me.Pass =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Me.Login.SetFocus</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rsUsr.Close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Set rsUsr = Nothing</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Else</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MsgBox "Podaj dane do logowania!"</w:t>
      </w:r>
    </w:p>
    <w:p w:rsidR="00836262" w:rsidRPr="00836262" w:rsidRDefault="00836262" w:rsidP="00836262">
      <w:pPr>
        <w:jc w:val="both"/>
        <w:rPr>
          <w:rStyle w:val="Pogrubienie"/>
          <w:rFonts w:ascii="Times New Roman" w:hAnsi="Times New Roman" w:cs="Times New Roman"/>
          <w:b w:val="0"/>
          <w:sz w:val="24"/>
          <w:szCs w:val="24"/>
          <w:lang w:val="en-US"/>
        </w:rPr>
      </w:pPr>
      <w:r w:rsidRPr="00836262">
        <w:rPr>
          <w:rStyle w:val="Pogrubienie"/>
          <w:rFonts w:ascii="Times New Roman" w:hAnsi="Times New Roman" w:cs="Times New Roman"/>
          <w:b w:val="0"/>
          <w:sz w:val="24"/>
          <w:szCs w:val="24"/>
          <w:lang w:val="en-US"/>
        </w:rPr>
        <w:t xml:space="preserve">    End If</w:t>
      </w:r>
    </w:p>
    <w:p w:rsidR="00836262" w:rsidRPr="00836262" w:rsidRDefault="00836262" w:rsidP="00836262">
      <w:pPr>
        <w:jc w:val="both"/>
        <w:rPr>
          <w:rStyle w:val="Pogrubienie"/>
          <w:rFonts w:ascii="Times New Roman" w:hAnsi="Times New Roman" w:cs="Times New Roman"/>
          <w:b w:val="0"/>
          <w:sz w:val="24"/>
          <w:szCs w:val="24"/>
          <w:lang w:val="en-US"/>
        </w:rPr>
      </w:pPr>
    </w:p>
    <w:p w:rsidR="00836262" w:rsidRDefault="00836262" w:rsidP="00836262">
      <w:pPr>
        <w:jc w:val="both"/>
        <w:rPr>
          <w:rStyle w:val="Pogrubienie"/>
          <w:rFonts w:ascii="Times New Roman" w:hAnsi="Times New Roman" w:cs="Times New Roman"/>
          <w:b w:val="0"/>
          <w:sz w:val="24"/>
          <w:szCs w:val="24"/>
        </w:rPr>
      </w:pPr>
      <w:r w:rsidRPr="00836262">
        <w:rPr>
          <w:rStyle w:val="Pogrubienie"/>
          <w:rFonts w:ascii="Times New Roman" w:hAnsi="Times New Roman" w:cs="Times New Roman"/>
          <w:b w:val="0"/>
          <w:sz w:val="24"/>
          <w:szCs w:val="24"/>
        </w:rPr>
        <w:t>End Sub</w:t>
      </w:r>
    </w:p>
    <w:p w:rsidR="00836262" w:rsidRDefault="00836262">
      <w:pPr>
        <w:rPr>
          <w:rStyle w:val="Pogrubienie"/>
          <w:rFonts w:ascii="Times New Roman" w:hAnsi="Times New Roman" w:cs="Times New Roman"/>
          <w:b w:val="0"/>
          <w:sz w:val="24"/>
          <w:szCs w:val="24"/>
        </w:rPr>
      </w:pPr>
      <w:r>
        <w:rPr>
          <w:rStyle w:val="Pogrubienie"/>
          <w:rFonts w:ascii="Times New Roman" w:hAnsi="Times New Roman" w:cs="Times New Roman"/>
          <w:b w:val="0"/>
          <w:sz w:val="24"/>
          <w:szCs w:val="24"/>
        </w:rPr>
        <w:br w:type="page"/>
      </w:r>
    </w:p>
    <w:p w:rsidR="00836262"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lastRenderedPageBreak/>
        <w:t>Zawartość płyty</w:t>
      </w:r>
      <w:r w:rsidR="005101B5">
        <w:rPr>
          <w:rStyle w:val="Pogrubienie"/>
          <w:rFonts w:ascii="Times New Roman" w:hAnsi="Times New Roman" w:cs="Times New Roman"/>
          <w:sz w:val="24"/>
          <w:szCs w:val="24"/>
        </w:rPr>
        <w:t>.</w:t>
      </w:r>
    </w:p>
    <w:p w:rsidR="005101B5" w:rsidRDefault="005101B5" w:rsidP="00836262">
      <w:pPr>
        <w:jc w:val="both"/>
        <w:rPr>
          <w:rStyle w:val="Pogrubienie"/>
          <w:rFonts w:ascii="Times New Roman" w:hAnsi="Times New Roman" w:cs="Times New Roman"/>
          <w:sz w:val="24"/>
          <w:szCs w:val="24"/>
        </w:rPr>
      </w:pPr>
    </w:p>
    <w:p w:rsidR="00F73C27" w:rsidRDefault="005101B5"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Sposób instalacji.</w:t>
      </w:r>
    </w:p>
    <w:p w:rsidR="005101B5" w:rsidRDefault="005101B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Dołączone na płycie zdjęcia należy umieścić w folderze C:\ISBD.</w:t>
      </w:r>
    </w:p>
    <w:p w:rsidR="005101B5" w:rsidRPr="005101B5" w:rsidRDefault="005101B5" w:rsidP="00836262">
      <w:pPr>
        <w:jc w:val="both"/>
        <w:rPr>
          <w:rStyle w:val="Pogrubienie"/>
          <w:rFonts w:ascii="Times New Roman" w:hAnsi="Times New Roman" w:cs="Times New Roman"/>
          <w:b w:val="0"/>
          <w:sz w:val="24"/>
          <w:szCs w:val="24"/>
        </w:rPr>
      </w:pPr>
    </w:p>
    <w:p w:rsidR="00F73C27" w:rsidRDefault="00F73C27"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Zakończenie.</w:t>
      </w:r>
    </w:p>
    <w:p w:rsidR="00F73C27" w:rsidRDefault="004D0505" w:rsidP="00836262">
      <w:pPr>
        <w:jc w:val="both"/>
        <w:rPr>
          <w:rStyle w:val="Pogrubienie"/>
          <w:rFonts w:ascii="Times New Roman" w:hAnsi="Times New Roman" w:cs="Times New Roman"/>
          <w:b w:val="0"/>
          <w:sz w:val="24"/>
          <w:szCs w:val="24"/>
        </w:rPr>
      </w:pPr>
      <w:r>
        <w:rPr>
          <w:rStyle w:val="Pogrubienie"/>
          <w:rFonts w:ascii="Times New Roman" w:hAnsi="Times New Roman" w:cs="Times New Roman"/>
          <w:sz w:val="24"/>
          <w:szCs w:val="24"/>
        </w:rPr>
        <w:tab/>
      </w:r>
      <w:r>
        <w:rPr>
          <w:rStyle w:val="Pogrubienie"/>
          <w:rFonts w:ascii="Times New Roman" w:hAnsi="Times New Roman" w:cs="Times New Roman"/>
          <w:b w:val="0"/>
          <w:sz w:val="24"/>
          <w:szCs w:val="24"/>
        </w:rPr>
        <w:t>Stworzona przez nas aplikacja zapewnia podstawowe funkcjonalności niezbędne do prowadzenia biura turystycznego. Wykorzystywana w niej baza danych jest przygotowana do dalszej rozbudowy aplikacji, aby wspomagać współpracę z firmami zewnętrznymi jak hotele przy przewoźnicy. MS Access pozwolił na wygodne stworzenie takiej bazy i jej prototypowanie, a stworzona w nim aplikacja daje doskonałe wyobrażenie do czego i jak taka baza może być wykorzystana.</w:t>
      </w:r>
    </w:p>
    <w:p w:rsidR="000A205A" w:rsidRDefault="000A205A" w:rsidP="00836262">
      <w:pPr>
        <w:jc w:val="both"/>
        <w:rPr>
          <w:rStyle w:val="Pogrubienie"/>
          <w:rFonts w:ascii="Times New Roman" w:hAnsi="Times New Roman" w:cs="Times New Roman"/>
          <w:b w:val="0"/>
          <w:sz w:val="24"/>
          <w:szCs w:val="24"/>
        </w:rPr>
      </w:pPr>
    </w:p>
    <w:p w:rsidR="000A205A" w:rsidRDefault="000A205A" w:rsidP="00836262">
      <w:pPr>
        <w:jc w:val="both"/>
        <w:rPr>
          <w:rStyle w:val="Pogrubienie"/>
          <w:rFonts w:ascii="Times New Roman" w:hAnsi="Times New Roman" w:cs="Times New Roman"/>
          <w:sz w:val="24"/>
          <w:szCs w:val="24"/>
        </w:rPr>
      </w:pPr>
      <w:r>
        <w:rPr>
          <w:rStyle w:val="Pogrubienie"/>
          <w:rFonts w:ascii="Times New Roman" w:hAnsi="Times New Roman" w:cs="Times New Roman"/>
          <w:sz w:val="24"/>
          <w:szCs w:val="24"/>
        </w:rPr>
        <w:t>Źródła.</w:t>
      </w:r>
    </w:p>
    <w:p w:rsidR="000A205A" w:rsidRPr="000A205A" w:rsidRDefault="000A205A" w:rsidP="000A205A">
      <w:pPr>
        <w:rPr>
          <w:rFonts w:ascii="Times New Roman" w:hAnsi="Times New Roman" w:cs="Times New Roman"/>
          <w:sz w:val="24"/>
          <w:szCs w:val="24"/>
        </w:rPr>
      </w:pPr>
      <w:r>
        <w:t>„</w:t>
      </w:r>
      <w:r w:rsidRPr="000A205A">
        <w:rPr>
          <w:rFonts w:ascii="Times New Roman" w:hAnsi="Times New Roman" w:cs="Times New Roman"/>
          <w:sz w:val="24"/>
          <w:szCs w:val="24"/>
        </w:rPr>
        <w:t>PROJEKTOWANIE RELACYJNYCH. BAZ DANYCH” - Hanna Mazur, Zygmunt Mazur</w:t>
      </w:r>
    </w:p>
    <w:p w:rsidR="000A205A" w:rsidRPr="000A205A" w:rsidRDefault="000A205A" w:rsidP="000A205A">
      <w:pPr>
        <w:rPr>
          <w:rFonts w:ascii="Times New Roman" w:hAnsi="Times New Roman" w:cs="Times New Roman"/>
          <w:sz w:val="24"/>
          <w:szCs w:val="24"/>
          <w:lang w:val="en-US"/>
        </w:rPr>
      </w:pPr>
      <w:r w:rsidRPr="000A205A">
        <w:rPr>
          <w:rFonts w:ascii="Times New Roman" w:hAnsi="Times New Roman" w:cs="Times New Roman"/>
          <w:sz w:val="24"/>
          <w:szCs w:val="24"/>
          <w:lang w:val="en-US"/>
        </w:rPr>
        <w:t xml:space="preserve">„Board” - </w:t>
      </w:r>
      <w:hyperlink r:id="rId51" w:history="1">
        <w:r w:rsidRPr="000A205A">
          <w:rPr>
            <w:rStyle w:val="Hipercze"/>
            <w:rFonts w:ascii="Times New Roman" w:hAnsi="Times New Roman" w:cs="Times New Roman"/>
            <w:sz w:val="24"/>
            <w:szCs w:val="24"/>
            <w:lang w:val="en-US"/>
          </w:rPr>
          <w:t>https://eportal.ii.pwr.wroc.pl/w08/board/BOARD/Forms/AllItems.aspx?RootFolder=%2fw08%2fboard%2fBOARD%2fMazur.Hanna%2fISBD&amp;FolderCTID=&amp;View={2B76D1CF-F94D-4F69-8721-0B624E3638C4}</w:t>
        </w:r>
      </w:hyperlink>
    </w:p>
    <w:p w:rsidR="000A205A" w:rsidRDefault="00F342D4" w:rsidP="000A205A">
      <w:pPr>
        <w:rPr>
          <w:lang w:val="en-US"/>
        </w:rPr>
      </w:pPr>
      <w:hyperlink r:id="rId52" w:history="1">
        <w:r w:rsidR="000A205A" w:rsidRPr="008629A3">
          <w:rPr>
            <w:rStyle w:val="Hipercze"/>
            <w:lang w:val="en-US"/>
          </w:rPr>
          <w:t>http://www.frez.co.uk/vb6.aspx</w:t>
        </w:r>
      </w:hyperlink>
    </w:p>
    <w:p w:rsidR="000A205A" w:rsidRDefault="00F342D4" w:rsidP="000A205A">
      <w:pPr>
        <w:rPr>
          <w:lang w:val="en-US"/>
        </w:rPr>
      </w:pPr>
      <w:hyperlink r:id="rId53" w:history="1">
        <w:r w:rsidR="000A205A" w:rsidRPr="008629A3">
          <w:rPr>
            <w:rStyle w:val="Hipercze"/>
            <w:lang w:val="en-US"/>
          </w:rPr>
          <w:t>http://www.access-programmers.co.uk/</w:t>
        </w:r>
      </w:hyperlink>
    </w:p>
    <w:p w:rsidR="000A205A" w:rsidRPr="000A205A" w:rsidRDefault="000A205A" w:rsidP="000A205A">
      <w:pPr>
        <w:rPr>
          <w:lang w:val="en-US"/>
        </w:rPr>
      </w:pPr>
    </w:p>
    <w:p w:rsidR="000A205A" w:rsidRPr="000A205A" w:rsidRDefault="000A205A" w:rsidP="00836262">
      <w:pPr>
        <w:jc w:val="both"/>
        <w:rPr>
          <w:rStyle w:val="Pogrubienie"/>
          <w:rFonts w:ascii="Times New Roman" w:hAnsi="Times New Roman" w:cs="Times New Roman"/>
          <w:b w:val="0"/>
          <w:sz w:val="24"/>
          <w:szCs w:val="24"/>
          <w:lang w:val="en-US"/>
        </w:rPr>
      </w:pPr>
    </w:p>
    <w:sectPr w:rsidR="000A205A" w:rsidRPr="000A205A" w:rsidSect="00D1516E">
      <w:footerReference w:type="even" r:id="rId54"/>
      <w:footerReference w:type="default" r:id="rId55"/>
      <w:footerReference w:type="first" r:id="rId56"/>
      <w:pgSz w:w="11907" w:h="16839"/>
      <w:pgMar w:top="1418"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2D4" w:rsidRDefault="00F342D4">
      <w:r>
        <w:separator/>
      </w:r>
    </w:p>
    <w:p w:rsidR="00F342D4" w:rsidRDefault="00F342D4"/>
    <w:p w:rsidR="00F342D4" w:rsidRDefault="00F342D4"/>
    <w:p w:rsidR="00F342D4" w:rsidRDefault="00F342D4"/>
    <w:p w:rsidR="00F342D4" w:rsidRDefault="00F342D4"/>
  </w:endnote>
  <w:endnote w:type="continuationSeparator" w:id="0">
    <w:p w:rsidR="00F342D4" w:rsidRDefault="00F342D4">
      <w:r>
        <w:continuationSeparator/>
      </w:r>
    </w:p>
    <w:p w:rsidR="00F342D4" w:rsidRDefault="00F342D4"/>
    <w:p w:rsidR="00F342D4" w:rsidRDefault="00F342D4"/>
    <w:p w:rsidR="00F342D4" w:rsidRDefault="00F342D4"/>
    <w:p w:rsidR="00F342D4" w:rsidRDefault="00F34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866446002"/>
            <w:placeholder>
              <w:docPart w:val="A11BF7CD31F94F86BCEDFAC0B2E930AE"/>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rsidP="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55E14">
            <w:rPr>
              <w:noProof/>
              <w:color w:val="FFFFFF" w:themeColor="background1"/>
            </w:rPr>
            <w:t>8</w:t>
          </w:r>
          <w:r>
            <w:rPr>
              <w:color w:val="FFFFFF" w:themeColor="background1"/>
            </w:rPr>
            <w:fldChar w:fldCharType="end"/>
          </w:r>
        </w:p>
      </w:tc>
    </w:tr>
  </w:tbl>
  <w:p w:rsidR="00D1516E" w:rsidRDefault="00D1516E">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p w:rsidR="00D1516E" w:rsidRDefault="00D1516E">
          <w:pPr>
            <w:pStyle w:val="Nagwek"/>
            <w:jc w:val="right"/>
            <w:rPr>
              <w:caps/>
              <w:color w:val="000000" w:themeColor="text1"/>
            </w:rPr>
          </w:pPr>
        </w:p>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55E14">
            <w:rPr>
              <w:noProof/>
              <w:color w:val="FFFFFF" w:themeColor="background1"/>
            </w:rPr>
            <w:t>7</w:t>
          </w:r>
          <w:r>
            <w:rPr>
              <w:color w:val="FFFFFF" w:themeColor="background1"/>
            </w:rPr>
            <w:fldChar w:fldCharType="end"/>
          </w:r>
        </w:p>
      </w:tc>
    </w:tr>
  </w:tbl>
  <w:p w:rsidR="00974D12" w:rsidRDefault="00974D12">
    <w:pPr>
      <w:pStyle w:val="Bezodstpw"/>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7"/>
      <w:gridCol w:w="454"/>
    </w:tblGrid>
    <w:tr w:rsidR="00D1516E">
      <w:trPr>
        <w:jc w:val="right"/>
      </w:trPr>
      <w:tc>
        <w:tcPr>
          <w:tcW w:w="4795" w:type="dxa"/>
          <w:vAlign w:val="center"/>
        </w:tcPr>
        <w:sdt>
          <w:sdtPr>
            <w:rPr>
              <w:caps/>
              <w:color w:val="000000" w:themeColor="text1"/>
            </w:rPr>
            <w:alias w:val="Autor"/>
            <w:tag w:val=""/>
            <w:id w:val="1534539408"/>
            <w:placeholder>
              <w:docPart w:val="B8A9B1E7EA7B4989B349328B167D6422"/>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D1516E" w:rsidRDefault="00D1516E">
              <w:pPr>
                <w:pStyle w:val="Nagwek"/>
                <w:jc w:val="right"/>
                <w:rPr>
                  <w:caps/>
                  <w:color w:val="000000" w:themeColor="text1"/>
                </w:rPr>
              </w:pPr>
              <w:r>
                <w:rPr>
                  <w:caps/>
                  <w:color w:val="FFFFFF" w:themeColor="background1"/>
                </w:rPr>
                <w:t>[Nazwisko autora]</w:t>
              </w:r>
            </w:p>
          </w:sdtContent>
        </w:sdt>
      </w:tc>
      <w:tc>
        <w:tcPr>
          <w:tcW w:w="250" w:type="pct"/>
          <w:shd w:val="clear" w:color="auto" w:fill="438086" w:themeFill="accent2"/>
          <w:vAlign w:val="center"/>
        </w:tcPr>
        <w:p w:rsidR="00D1516E" w:rsidRDefault="00D1516E">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55E14">
            <w:rPr>
              <w:noProof/>
              <w:color w:val="FFFFFF" w:themeColor="background1"/>
            </w:rPr>
            <w:t>1</w:t>
          </w:r>
          <w:r>
            <w:rPr>
              <w:color w:val="FFFFFF" w:themeColor="background1"/>
            </w:rPr>
            <w:fldChar w:fldCharType="end"/>
          </w:r>
        </w:p>
      </w:tc>
    </w:tr>
  </w:tbl>
  <w:p w:rsidR="00D1516E" w:rsidRDefault="00D1516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2D4" w:rsidRDefault="00F342D4">
      <w:r>
        <w:separator/>
      </w:r>
    </w:p>
    <w:p w:rsidR="00F342D4" w:rsidRDefault="00F342D4"/>
    <w:p w:rsidR="00F342D4" w:rsidRDefault="00F342D4"/>
    <w:p w:rsidR="00F342D4" w:rsidRDefault="00F342D4"/>
    <w:p w:rsidR="00F342D4" w:rsidRDefault="00F342D4"/>
  </w:footnote>
  <w:footnote w:type="continuationSeparator" w:id="0">
    <w:p w:rsidR="00F342D4" w:rsidRDefault="00F342D4">
      <w:r>
        <w:continuationSeparator/>
      </w:r>
    </w:p>
    <w:p w:rsidR="00F342D4" w:rsidRDefault="00F342D4"/>
    <w:p w:rsidR="00F342D4" w:rsidRDefault="00F342D4"/>
    <w:p w:rsidR="00F342D4" w:rsidRDefault="00F342D4"/>
    <w:p w:rsidR="00F342D4" w:rsidRDefault="00F342D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73835"/>
    <w:multiLevelType w:val="multilevel"/>
    <w:tmpl w:val="293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B7CF1"/>
    <w:multiLevelType w:val="multilevel"/>
    <w:tmpl w:val="7AC6A14E"/>
    <w:styleLink w:val="ListanumerowanamotywWielkomiejski"/>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
    <w:nsid w:val="17217194"/>
    <w:multiLevelType w:val="multilevel"/>
    <w:tmpl w:val="F87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C488C"/>
    <w:multiLevelType w:val="multilevel"/>
    <w:tmpl w:val="DAD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F5FEC"/>
    <w:multiLevelType w:val="multilevel"/>
    <w:tmpl w:val="4FE4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E6A37"/>
    <w:multiLevelType w:val="multilevel"/>
    <w:tmpl w:val="1CCE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7F017A"/>
    <w:multiLevelType w:val="multilevel"/>
    <w:tmpl w:val="BF82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2130"/>
    <w:multiLevelType w:val="multilevel"/>
    <w:tmpl w:val="EB32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D3ADF"/>
    <w:multiLevelType w:val="multilevel"/>
    <w:tmpl w:val="6ED0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C014F0"/>
    <w:multiLevelType w:val="multilevel"/>
    <w:tmpl w:val="C5C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3C7050"/>
    <w:multiLevelType w:val="multilevel"/>
    <w:tmpl w:val="DC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A20A4"/>
    <w:multiLevelType w:val="multilevel"/>
    <w:tmpl w:val="C5C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DD6CF7"/>
    <w:multiLevelType w:val="multilevel"/>
    <w:tmpl w:val="013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8E490C"/>
    <w:multiLevelType w:val="multilevel"/>
    <w:tmpl w:val="2DE6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C46A3"/>
    <w:multiLevelType w:val="multilevel"/>
    <w:tmpl w:val="33B056D0"/>
    <w:styleLink w:val="ListapunktowanamotywWielkomiejski"/>
    <w:lvl w:ilvl="0">
      <w:start w:val="1"/>
      <w:numFmt w:val="bullet"/>
      <w:pStyle w:val="Punktor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nktor2"/>
      <w:lvlText w:val=""/>
      <w:lvlJc w:val="left"/>
      <w:pPr>
        <w:ind w:left="461" w:hanging="216"/>
      </w:pPr>
      <w:rPr>
        <w:rFonts w:ascii="Wingdings" w:hAnsi="Wingdings" w:hint="default"/>
        <w:b w:val="0"/>
        <w:i w:val="0"/>
        <w:color w:val="438086" w:themeColor="accent2"/>
        <w:sz w:val="12"/>
      </w:rPr>
    </w:lvl>
    <w:lvl w:ilvl="2">
      <w:start w:val="1"/>
      <w:numFmt w:val="bullet"/>
      <w:pStyle w:val="Punktor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nsid w:val="3E404E77"/>
    <w:multiLevelType w:val="multilevel"/>
    <w:tmpl w:val="EE6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7371F"/>
    <w:multiLevelType w:val="multilevel"/>
    <w:tmpl w:val="C75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4414A"/>
    <w:multiLevelType w:val="multilevel"/>
    <w:tmpl w:val="E6A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001EE7"/>
    <w:multiLevelType w:val="multilevel"/>
    <w:tmpl w:val="6C0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9B2EAB"/>
    <w:multiLevelType w:val="multilevel"/>
    <w:tmpl w:val="17E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401DF0"/>
    <w:multiLevelType w:val="multilevel"/>
    <w:tmpl w:val="5ED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373F5"/>
    <w:multiLevelType w:val="multilevel"/>
    <w:tmpl w:val="BE4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101B6D"/>
    <w:multiLevelType w:val="multilevel"/>
    <w:tmpl w:val="BE1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376448"/>
    <w:multiLevelType w:val="multilevel"/>
    <w:tmpl w:val="E07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74926"/>
    <w:multiLevelType w:val="multilevel"/>
    <w:tmpl w:val="0896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154AEB"/>
    <w:multiLevelType w:val="multilevel"/>
    <w:tmpl w:val="B76A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780D7B"/>
    <w:multiLevelType w:val="multilevel"/>
    <w:tmpl w:val="9EB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C11C37"/>
    <w:multiLevelType w:val="multilevel"/>
    <w:tmpl w:val="4E3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4E5D17"/>
    <w:multiLevelType w:val="multilevel"/>
    <w:tmpl w:val="0D5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D23255"/>
    <w:multiLevelType w:val="multilevel"/>
    <w:tmpl w:val="482C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3685B"/>
    <w:multiLevelType w:val="multilevel"/>
    <w:tmpl w:val="810A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B24485"/>
    <w:multiLevelType w:val="multilevel"/>
    <w:tmpl w:val="A7A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14"/>
  </w:num>
  <w:num w:numId="4">
    <w:abstractNumId w:val="17"/>
  </w:num>
  <w:num w:numId="5">
    <w:abstractNumId w:val="24"/>
  </w:num>
  <w:num w:numId="6">
    <w:abstractNumId w:val="23"/>
  </w:num>
  <w:num w:numId="7">
    <w:abstractNumId w:val="5"/>
  </w:num>
  <w:num w:numId="8">
    <w:abstractNumId w:val="4"/>
  </w:num>
  <w:num w:numId="9">
    <w:abstractNumId w:val="19"/>
  </w:num>
  <w:num w:numId="10">
    <w:abstractNumId w:val="21"/>
  </w:num>
  <w:num w:numId="11">
    <w:abstractNumId w:val="10"/>
  </w:num>
  <w:num w:numId="12">
    <w:abstractNumId w:val="9"/>
  </w:num>
  <w:num w:numId="13">
    <w:abstractNumId w:val="20"/>
  </w:num>
  <w:num w:numId="14">
    <w:abstractNumId w:val="31"/>
  </w:num>
  <w:num w:numId="15">
    <w:abstractNumId w:val="12"/>
  </w:num>
  <w:num w:numId="16">
    <w:abstractNumId w:val="2"/>
  </w:num>
  <w:num w:numId="17">
    <w:abstractNumId w:val="30"/>
  </w:num>
  <w:num w:numId="18">
    <w:abstractNumId w:val="15"/>
  </w:num>
  <w:num w:numId="19">
    <w:abstractNumId w:val="6"/>
  </w:num>
  <w:num w:numId="20">
    <w:abstractNumId w:val="27"/>
  </w:num>
  <w:num w:numId="21">
    <w:abstractNumId w:val="8"/>
  </w:num>
  <w:num w:numId="22">
    <w:abstractNumId w:val="0"/>
  </w:num>
  <w:num w:numId="23">
    <w:abstractNumId w:val="26"/>
  </w:num>
  <w:num w:numId="24">
    <w:abstractNumId w:val="25"/>
  </w:num>
  <w:num w:numId="25">
    <w:abstractNumId w:val="29"/>
  </w:num>
  <w:num w:numId="26">
    <w:abstractNumId w:val="13"/>
  </w:num>
  <w:num w:numId="27">
    <w:abstractNumId w:val="7"/>
  </w:num>
  <w:num w:numId="28">
    <w:abstractNumId w:val="22"/>
  </w:num>
  <w:num w:numId="29">
    <w:abstractNumId w:val="16"/>
  </w:num>
  <w:num w:numId="30">
    <w:abstractNumId w:val="3"/>
  </w:num>
  <w:num w:numId="31">
    <w:abstractNumId w:val="18"/>
  </w:num>
  <w:num w:numId="32">
    <w:abstractNumId w:val="11"/>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54"/>
    <w:rsid w:val="000149A2"/>
    <w:rsid w:val="000A205A"/>
    <w:rsid w:val="000F505E"/>
    <w:rsid w:val="00112536"/>
    <w:rsid w:val="00151FAF"/>
    <w:rsid w:val="0019578E"/>
    <w:rsid w:val="00247725"/>
    <w:rsid w:val="002648F5"/>
    <w:rsid w:val="00274209"/>
    <w:rsid w:val="002E24EE"/>
    <w:rsid w:val="002F788A"/>
    <w:rsid w:val="00303B9F"/>
    <w:rsid w:val="00351194"/>
    <w:rsid w:val="00380234"/>
    <w:rsid w:val="00414C86"/>
    <w:rsid w:val="004539F7"/>
    <w:rsid w:val="004738CC"/>
    <w:rsid w:val="004867FE"/>
    <w:rsid w:val="00487A4B"/>
    <w:rsid w:val="004C0E9E"/>
    <w:rsid w:val="004D0505"/>
    <w:rsid w:val="005101B5"/>
    <w:rsid w:val="005320DE"/>
    <w:rsid w:val="005914D9"/>
    <w:rsid w:val="005A0D54"/>
    <w:rsid w:val="005B5C25"/>
    <w:rsid w:val="005B74E4"/>
    <w:rsid w:val="005D429F"/>
    <w:rsid w:val="005E1983"/>
    <w:rsid w:val="005E7494"/>
    <w:rsid w:val="00643A47"/>
    <w:rsid w:val="006C05E0"/>
    <w:rsid w:val="006F36B2"/>
    <w:rsid w:val="00734DD8"/>
    <w:rsid w:val="00767750"/>
    <w:rsid w:val="007C61F9"/>
    <w:rsid w:val="00827D92"/>
    <w:rsid w:val="00836262"/>
    <w:rsid w:val="00836329"/>
    <w:rsid w:val="00846EA0"/>
    <w:rsid w:val="00855E14"/>
    <w:rsid w:val="008638FD"/>
    <w:rsid w:val="00867717"/>
    <w:rsid w:val="009654CF"/>
    <w:rsid w:val="00974D12"/>
    <w:rsid w:val="009B1218"/>
    <w:rsid w:val="009B1B74"/>
    <w:rsid w:val="009B4C70"/>
    <w:rsid w:val="009B6DD1"/>
    <w:rsid w:val="00A17038"/>
    <w:rsid w:val="00A2113A"/>
    <w:rsid w:val="00A31FC7"/>
    <w:rsid w:val="00A33B60"/>
    <w:rsid w:val="00A8120A"/>
    <w:rsid w:val="00A84D54"/>
    <w:rsid w:val="00AB6F09"/>
    <w:rsid w:val="00B112CA"/>
    <w:rsid w:val="00B17A2E"/>
    <w:rsid w:val="00B33140"/>
    <w:rsid w:val="00B8631F"/>
    <w:rsid w:val="00B949BE"/>
    <w:rsid w:val="00BA6717"/>
    <w:rsid w:val="00BA68E8"/>
    <w:rsid w:val="00BC02C8"/>
    <w:rsid w:val="00BC3DA9"/>
    <w:rsid w:val="00BD0CB8"/>
    <w:rsid w:val="00BD393C"/>
    <w:rsid w:val="00BD67D7"/>
    <w:rsid w:val="00BF7095"/>
    <w:rsid w:val="00C133DC"/>
    <w:rsid w:val="00C36467"/>
    <w:rsid w:val="00C628A4"/>
    <w:rsid w:val="00C7217F"/>
    <w:rsid w:val="00C92054"/>
    <w:rsid w:val="00C956B1"/>
    <w:rsid w:val="00CB5483"/>
    <w:rsid w:val="00CD2851"/>
    <w:rsid w:val="00CF4C85"/>
    <w:rsid w:val="00D1516E"/>
    <w:rsid w:val="00D71887"/>
    <w:rsid w:val="00D91A48"/>
    <w:rsid w:val="00DC5693"/>
    <w:rsid w:val="00E025A3"/>
    <w:rsid w:val="00E4058E"/>
    <w:rsid w:val="00E4781B"/>
    <w:rsid w:val="00E62285"/>
    <w:rsid w:val="00EF2AC2"/>
    <w:rsid w:val="00F04F14"/>
    <w:rsid w:val="00F342D4"/>
    <w:rsid w:val="00F349C5"/>
    <w:rsid w:val="00F5794C"/>
    <w:rsid w:val="00F73C27"/>
    <w:rsid w:val="00F83C45"/>
    <w:rsid w:val="00F91D53"/>
    <w:rsid w:val="00FA701E"/>
    <w:rsid w:val="00FB4C3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oNotEmbedSmartTags/>
  <w:decimalSymbol w:val=","/>
  <w:listSeparator w:val=";"/>
  <w15:docId w15:val="{937CA0BE-A59F-4248-A396-13379BC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eastAsiaTheme="minorEastAsia" w:cstheme="minorBidi"/>
      <w:sz w:val="20"/>
      <w:szCs w:val="20"/>
      <w:lang w:val="pl-PL"/>
    </w:rPr>
  </w:style>
  <w:style w:type="paragraph" w:styleId="Nagwek1">
    <w:name w:val="heading 1"/>
    <w:basedOn w:val="Normalny"/>
    <w:next w:val="Normalny"/>
    <w:link w:val="Nagwek1Znak"/>
    <w:uiPriority w:val="9"/>
    <w:qFormat/>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Nagwek2">
    <w:name w:val="heading 2"/>
    <w:basedOn w:val="Normalny"/>
    <w:next w:val="Normalny"/>
    <w:link w:val="Nagwek2Znak"/>
    <w:uiPriority w:val="9"/>
    <w:qFormat/>
    <w:pPr>
      <w:spacing w:after="0"/>
      <w:outlineLvl w:val="1"/>
    </w:pPr>
    <w:rPr>
      <w:rFonts w:asciiTheme="majorHAnsi" w:eastAsiaTheme="majorEastAsia" w:hAnsiTheme="majorHAnsi" w:cstheme="majorBidi"/>
      <w:color w:val="438086" w:themeColor="accent2"/>
      <w:sz w:val="28"/>
      <w:szCs w:val="28"/>
    </w:rPr>
  </w:style>
  <w:style w:type="paragraph" w:styleId="Nagwek3">
    <w:name w:val="heading 3"/>
    <w:basedOn w:val="Normalny"/>
    <w:next w:val="Normalny"/>
    <w:link w:val="Nagwek3Znak"/>
    <w:uiPriority w:val="9"/>
    <w:qFormat/>
    <w:pPr>
      <w:spacing w:after="0"/>
      <w:outlineLvl w:val="2"/>
    </w:pPr>
    <w:rPr>
      <w:rFonts w:asciiTheme="majorHAnsi" w:eastAsiaTheme="majorEastAsia" w:hAnsiTheme="majorHAnsi" w:cstheme="majorBidi"/>
      <w:color w:val="438086" w:themeColor="accent2"/>
      <w:sz w:val="24"/>
      <w:szCs w:val="24"/>
    </w:rPr>
  </w:style>
  <w:style w:type="paragraph" w:styleId="Nagwek4">
    <w:name w:val="heading 4"/>
    <w:basedOn w:val="Normalny"/>
    <w:next w:val="Normalny"/>
    <w:link w:val="Nagwek4Znak"/>
    <w:uiPriority w:val="9"/>
    <w:semiHidden/>
    <w:unhideWhenUsed/>
    <w:qFormat/>
    <w:pPr>
      <w:spacing w:after="0"/>
      <w:outlineLvl w:val="3"/>
    </w:pPr>
    <w:rPr>
      <w:rFonts w:asciiTheme="majorHAnsi" w:eastAsiaTheme="majorEastAsia" w:hAnsiTheme="majorHAnsi" w:cstheme="majorBidi"/>
      <w:i/>
      <w:iCs/>
      <w:color w:val="438086" w:themeColor="accent2"/>
      <w:sz w:val="22"/>
      <w:szCs w:val="22"/>
    </w:rPr>
  </w:style>
  <w:style w:type="paragraph" w:styleId="Nagwek5">
    <w:name w:val="heading 5"/>
    <w:basedOn w:val="Normalny"/>
    <w:next w:val="Normalny"/>
    <w:link w:val="Nagwek5Znak"/>
    <w:uiPriority w:val="9"/>
    <w:semiHidden/>
    <w:unhideWhenUsed/>
    <w:qFormat/>
    <w:pPr>
      <w:spacing w:after="0"/>
      <w:outlineLvl w:val="4"/>
    </w:pPr>
    <w:rPr>
      <w:rFonts w:asciiTheme="majorHAnsi" w:eastAsiaTheme="majorEastAsia" w:hAnsiTheme="majorHAnsi" w:cstheme="majorBidi"/>
      <w:b/>
      <w:bCs/>
      <w:color w:val="325F64" w:themeColor="accent2" w:themeShade="BF"/>
    </w:rPr>
  </w:style>
  <w:style w:type="paragraph" w:styleId="Nagwek6">
    <w:name w:val="heading 6"/>
    <w:basedOn w:val="Normalny"/>
    <w:next w:val="Normalny"/>
    <w:link w:val="Nagwek6Znak"/>
    <w:uiPriority w:val="9"/>
    <w:semiHidden/>
    <w:unhideWhenUsed/>
    <w:qFormat/>
    <w:pPr>
      <w:spacing w:after="0"/>
      <w:outlineLvl w:val="5"/>
    </w:pPr>
    <w:rPr>
      <w:rFonts w:asciiTheme="majorHAnsi" w:eastAsiaTheme="majorEastAsia" w:hAnsiTheme="majorHAnsi" w:cstheme="majorBidi"/>
      <w:b/>
      <w:bCs/>
      <w:i/>
      <w:iCs/>
      <w:color w:val="325F64" w:themeColor="accent2" w:themeShade="BF"/>
    </w:rPr>
  </w:style>
  <w:style w:type="paragraph" w:styleId="Nagwek7">
    <w:name w:val="heading 7"/>
    <w:basedOn w:val="Normalny"/>
    <w:next w:val="Normalny"/>
    <w:link w:val="Nagwek7Znak"/>
    <w:uiPriority w:val="9"/>
    <w:semiHidden/>
    <w:unhideWhenUsed/>
    <w:qFormat/>
    <w:pPr>
      <w:spacing w:after="0"/>
      <w:outlineLvl w:val="6"/>
    </w:pPr>
    <w:rPr>
      <w:rFonts w:asciiTheme="majorHAnsi" w:eastAsiaTheme="majorEastAsia" w:hAnsiTheme="majorHAnsi" w:cstheme="majorBidi"/>
      <w:b/>
      <w:bCs/>
      <w:color w:val="53548A" w:themeColor="accent1"/>
    </w:rPr>
  </w:style>
  <w:style w:type="paragraph" w:styleId="Nagwek8">
    <w:name w:val="heading 8"/>
    <w:basedOn w:val="Normalny"/>
    <w:next w:val="Normalny"/>
    <w:link w:val="Nagwek8Znak"/>
    <w:uiPriority w:val="9"/>
    <w:semiHidden/>
    <w:unhideWhenUsed/>
    <w:qFormat/>
    <w:pPr>
      <w:spacing w:after="0"/>
      <w:outlineLvl w:val="7"/>
    </w:pPr>
    <w:rPr>
      <w:rFonts w:asciiTheme="majorHAnsi" w:eastAsiaTheme="majorEastAsia" w:hAnsiTheme="majorHAnsi" w:cstheme="majorBidi"/>
      <w:b/>
      <w:bCs/>
      <w:i/>
      <w:iCs/>
      <w:color w:val="53548A" w:themeColor="accent1"/>
    </w:rPr>
  </w:style>
  <w:style w:type="paragraph" w:styleId="Nagwek9">
    <w:name w:val="heading 9"/>
    <w:basedOn w:val="Normalny"/>
    <w:next w:val="Normalny"/>
    <w:link w:val="Nagwek9Znak"/>
    <w:uiPriority w:val="9"/>
    <w:semiHidden/>
    <w:unhideWhenUsed/>
    <w:qFormat/>
    <w:pPr>
      <w:spacing w:after="0"/>
      <w:outlineLvl w:val="8"/>
    </w:pPr>
    <w:rPr>
      <w:rFonts w:asciiTheme="majorHAnsi" w:eastAsiaTheme="majorEastAsia" w:hAnsiTheme="majorHAnsi" w:cstheme="majorBidi"/>
      <w:b/>
      <w:bCs/>
      <w:color w:val="313240" w:themeColor="text2"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1"/>
    <w:pPr>
      <w:spacing w:after="0" w:line="240" w:lineRule="auto"/>
    </w:pPr>
    <w:rPr>
      <w:rFonts w:eastAsiaTheme="minorEastAsia" w:cstheme="minorBidi"/>
      <w:lang w:val="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link w:val="TytuZnak"/>
    <w:uiPriority w:val="10"/>
    <w:qFormat/>
    <w:pPr>
      <w:spacing w:before="400"/>
    </w:pPr>
    <w:rPr>
      <w:rFonts w:asciiTheme="majorHAnsi" w:eastAsiaTheme="majorEastAsia" w:hAnsiTheme="majorHAnsi" w:cstheme="majorBidi"/>
      <w:color w:val="3E3E67" w:themeColor="accent1" w:themeShade="BF"/>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color w:val="3E3E67" w:themeColor="accent1" w:themeShade="BF"/>
      <w:sz w:val="56"/>
      <w:szCs w:val="56"/>
    </w:rPr>
  </w:style>
  <w:style w:type="paragraph" w:styleId="Podtytu">
    <w:name w:val="Subtitle"/>
    <w:basedOn w:val="Normalny"/>
    <w:link w:val="PodtytuZnak"/>
    <w:uiPriority w:val="11"/>
    <w:qFormat/>
    <w:pPr>
      <w:spacing w:after="480"/>
    </w:pPr>
    <w:rPr>
      <w:i/>
      <w:iCs/>
      <w:color w:val="424456" w:themeColor="text2"/>
      <w:sz w:val="24"/>
      <w:szCs w:val="24"/>
    </w:rPr>
  </w:style>
  <w:style w:type="character" w:customStyle="1" w:styleId="PodtytuZnak">
    <w:name w:val="Podtytuł Znak"/>
    <w:basedOn w:val="Domylnaczcionkaakapitu"/>
    <w:link w:val="Podtytu"/>
    <w:uiPriority w:val="11"/>
    <w:rPr>
      <w:i/>
      <w:iCs/>
      <w:color w:val="424456" w:themeColor="text2"/>
      <w:sz w:val="24"/>
      <w:szCs w:val="24"/>
    </w:rPr>
  </w:style>
  <w:style w:type="character" w:styleId="Wyrnienieintensywne">
    <w:name w:val="Intense Emphasis"/>
    <w:basedOn w:val="Domylnaczcionkaakapitu"/>
    <w:uiPriority w:val="21"/>
    <w:qFormat/>
    <w:rPr>
      <w:rFonts w:asciiTheme="minorHAnsi" w:hAnsiTheme="minorHAnsi"/>
      <w:b/>
      <w:bCs/>
      <w:i/>
      <w:iCs/>
      <w:caps/>
      <w:color w:val="438086"/>
      <w:spacing w:val="5"/>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438086" w:themeColor="accent2"/>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438086" w:themeColor="accent2"/>
      <w:sz w:val="28"/>
      <w:szCs w:val="28"/>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438086" w:themeColor="accent2"/>
      <w:sz w:val="24"/>
      <w:szCs w:val="24"/>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
      <w:iCs/>
      <w:color w:val="438086" w:themeColor="accent2"/>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b/>
      <w:bCs/>
      <w:color w:val="325F64" w:themeColor="accent2" w:themeShade="BF"/>
      <w:sz w:val="20"/>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bCs/>
      <w:i/>
      <w:iCs/>
      <w:color w:val="325F64" w:themeColor="accent2" w:themeShade="BF"/>
      <w:sz w:val="20"/>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bCs/>
      <w:color w:val="53548A" w:themeColor="accent1"/>
      <w:sz w:val="20"/>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b/>
      <w:bCs/>
      <w:i/>
      <w:iCs/>
      <w:color w:val="53548A" w:themeColor="accent1"/>
      <w:sz w:val="20"/>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b/>
      <w:bCs/>
      <w:color w:val="313240" w:themeColor="text2" w:themeShade="BF"/>
      <w:sz w:val="20"/>
    </w:rPr>
  </w:style>
  <w:style w:type="character" w:styleId="Pogrubienie">
    <w:name w:val="Strong"/>
    <w:basedOn w:val="Domylnaczcionkaakapitu"/>
    <w:uiPriority w:val="22"/>
    <w:qFormat/>
    <w:rPr>
      <w:b/>
      <w:bCs/>
    </w:rPr>
  </w:style>
  <w:style w:type="paragraph" w:styleId="Tekstblokowy">
    <w:name w:val="Block Text"/>
    <w:basedOn w:val="Normalny"/>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Wyrnieniedelikatne">
    <w:name w:val="Subtle Emphasis"/>
    <w:basedOn w:val="Domylnaczcionkaakapitu"/>
    <w:uiPriority w:val="19"/>
    <w:qFormat/>
    <w:rPr>
      <w:rFonts w:asciiTheme="minorHAnsi" w:hAnsiTheme="minorHAnsi"/>
      <w:i/>
      <w:iCs/>
      <w:color w:val="006666"/>
    </w:rPr>
  </w:style>
  <w:style w:type="character" w:styleId="Odwoanieintensywne">
    <w:name w:val="Intense Reference"/>
    <w:basedOn w:val="Domylnaczcionkaakapitu"/>
    <w:uiPriority w:val="32"/>
    <w:qFormat/>
    <w:rPr>
      <w:rFonts w:asciiTheme="minorHAnsi" w:hAnsiTheme="minorHAnsi"/>
      <w:b/>
      <w:bCs/>
      <w:i/>
      <w:iCs/>
      <w:caps/>
      <w:color w:val="4E4F89"/>
      <w:spacing w:val="5"/>
    </w:rPr>
  </w:style>
  <w:style w:type="character" w:styleId="Odwoaniedelikatne">
    <w:name w:val="Subtle Reference"/>
    <w:basedOn w:val="Domylnaczcionkaakapitu"/>
    <w:uiPriority w:val="31"/>
    <w:qFormat/>
    <w:rPr>
      <w:i/>
      <w:iCs/>
      <w:color w:val="4E4F89"/>
    </w:rPr>
  </w:style>
  <w:style w:type="character" w:styleId="Uwydatnienie">
    <w:name w:val="Emphasis"/>
    <w:uiPriority w:val="20"/>
    <w:qFormat/>
    <w:rPr>
      <w:rFonts w:asciiTheme="minorHAnsi" w:eastAsiaTheme="minorEastAsia" w:hAnsiTheme="minorHAnsi" w:cstheme="minorBidi"/>
      <w:b/>
      <w:bCs/>
      <w:iCs w:val="0"/>
      <w:color w:val="438086" w:themeColor="accent2"/>
      <w:spacing w:val="10"/>
      <w:szCs w:val="20"/>
      <w:lang w:val="pl-PL"/>
    </w:rPr>
  </w:style>
  <w:style w:type="character" w:styleId="Tytuksiki">
    <w:name w:val="Book Title"/>
    <w:basedOn w:val="Domylnaczcionkaakapitu"/>
    <w:uiPriority w:val="33"/>
    <w:qFormat/>
    <w:rPr>
      <w:rFonts w:asciiTheme="minorHAnsi" w:eastAsiaTheme="minorEastAsia" w:hAnsi="Cambria" w:cstheme="minorBidi"/>
      <w:bCs w:val="0"/>
      <w:i/>
      <w:iCs/>
      <w:color w:val="000000"/>
      <w:sz w:val="20"/>
      <w:szCs w:val="20"/>
      <w:lang w:val="pl-PL"/>
    </w:rPr>
  </w:style>
  <w:style w:type="paragraph" w:styleId="Nagwek">
    <w:name w:val="header"/>
    <w:basedOn w:val="Normalny"/>
    <w:link w:val="NagwekZnak"/>
    <w:uiPriority w:val="99"/>
    <w:unhideWhenUsed/>
    <w:pPr>
      <w:tabs>
        <w:tab w:val="center" w:pos="4320"/>
        <w:tab w:val="right" w:pos="8640"/>
      </w:tabs>
    </w:pPr>
  </w:style>
  <w:style w:type="character" w:customStyle="1" w:styleId="NagwekZnak">
    <w:name w:val="Nagłówek Znak"/>
    <w:basedOn w:val="Domylnaczcionkaakapitu"/>
    <w:link w:val="Nagwek"/>
    <w:uiPriority w:val="99"/>
    <w:rPr>
      <w:sz w:val="20"/>
    </w:rPr>
  </w:style>
  <w:style w:type="paragraph" w:styleId="Stopka">
    <w:name w:val="footer"/>
    <w:basedOn w:val="Normalny"/>
    <w:link w:val="StopkaZnak"/>
    <w:uiPriority w:val="99"/>
    <w:unhideWhenUsed/>
    <w:pPr>
      <w:tabs>
        <w:tab w:val="center" w:pos="4320"/>
        <w:tab w:val="right" w:pos="8640"/>
      </w:tabs>
    </w:pPr>
  </w:style>
  <w:style w:type="character" w:customStyle="1" w:styleId="StopkaZnak">
    <w:name w:val="Stopka Znak"/>
    <w:basedOn w:val="Domylnaczcionkaakapitu"/>
    <w:link w:val="Stopka"/>
    <w:uiPriority w:val="99"/>
    <w:rPr>
      <w:sz w:val="20"/>
    </w:rPr>
  </w:style>
  <w:style w:type="paragraph" w:styleId="Wcicienormalne">
    <w:name w:val="Normal Indent"/>
    <w:basedOn w:val="Normalny"/>
    <w:uiPriority w:val="99"/>
    <w:unhideWhenUsed/>
    <w:pPr>
      <w:ind w:left="720"/>
      <w:contextualSpacing/>
    </w:pPr>
  </w:style>
  <w:style w:type="paragraph" w:styleId="Cytatintensywny">
    <w:name w:val="Intense Quote"/>
    <w:basedOn w:val="Normalny"/>
    <w:uiPriority w:val="30"/>
    <w:qFormat/>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apunktowanamotywWielkomiejski">
    <w:name w:val="Lista punktowana (motyw Wielkomiejski)"/>
    <w:uiPriority w:val="99"/>
    <w:pPr>
      <w:numPr>
        <w:numId w:val="1"/>
      </w:numPr>
    </w:pPr>
  </w:style>
  <w:style w:type="numbering" w:customStyle="1" w:styleId="ListanumerowanamotywWielkomiejski">
    <w:name w:val="Lista numerowana (motyw Wielkomiejski)"/>
    <w:uiPriority w:val="99"/>
    <w:pPr>
      <w:numPr>
        <w:numId w:val="2"/>
      </w:numPr>
    </w:pPr>
  </w:style>
  <w:style w:type="paragraph" w:styleId="Akapitzlist">
    <w:name w:val="List Paragraph"/>
    <w:basedOn w:val="Normalny"/>
    <w:uiPriority w:val="34"/>
    <w:unhideWhenUsed/>
    <w:qFormat/>
    <w:pPr>
      <w:ind w:left="720"/>
      <w:contextualSpacing/>
    </w:pPr>
  </w:style>
  <w:style w:type="paragraph" w:styleId="Bezodstpw">
    <w:name w:val="No Spacing"/>
    <w:basedOn w:val="Normalny"/>
    <w:uiPriority w:val="1"/>
    <w:qFormat/>
    <w:pPr>
      <w:spacing w:after="0" w:line="240" w:lineRule="auto"/>
    </w:pPr>
  </w:style>
  <w:style w:type="character" w:styleId="Tekstzastpczy">
    <w:name w:val="Placeholder Text"/>
    <w:basedOn w:val="Domylnaczcionkaakapitu"/>
    <w:uiPriority w:val="99"/>
    <w:unhideWhenUsed/>
    <w:rPr>
      <w:color w:val="808080"/>
    </w:rPr>
  </w:style>
  <w:style w:type="paragraph" w:styleId="Tekstdymka">
    <w:name w:val="Balloon Text"/>
    <w:basedOn w:val="Normalny"/>
    <w:link w:val="TekstdymkaZnak"/>
    <w:uiPriority w:val="99"/>
    <w:semiHidden/>
    <w:unhideWhenUsed/>
    <w:pPr>
      <w:spacing w:after="0" w:line="240" w:lineRule="auto"/>
    </w:pPr>
    <w:rPr>
      <w:rFonts w:hAnsi="Tahoma"/>
      <w:sz w:val="16"/>
      <w:szCs w:val="16"/>
    </w:rPr>
  </w:style>
  <w:style w:type="character" w:customStyle="1" w:styleId="TekstdymkaZnak">
    <w:name w:val="Tekst dymka Znak"/>
    <w:basedOn w:val="Domylnaczcionkaakapitu"/>
    <w:link w:val="Tekstdymka"/>
    <w:uiPriority w:val="99"/>
    <w:semiHidden/>
    <w:rPr>
      <w:rFonts w:eastAsiaTheme="minorEastAsia" w:hAnsi="Tahoma" w:cstheme="minorBidi"/>
      <w:sz w:val="16"/>
      <w:szCs w:val="16"/>
      <w:lang w:val="pl-PL"/>
    </w:rPr>
  </w:style>
  <w:style w:type="paragraph" w:customStyle="1" w:styleId="Nagwekstronaparzysta">
    <w:name w:val="Nagłówek (strona parzysta)"/>
    <w:basedOn w:val="Nagwek"/>
    <w:uiPriority w:val="39"/>
    <w:pPr>
      <w:pBdr>
        <w:bottom w:val="single" w:sz="4" w:space="1" w:color="auto"/>
      </w:pBdr>
    </w:pPr>
  </w:style>
  <w:style w:type="paragraph" w:customStyle="1" w:styleId="Nagwekstronanieparzysta">
    <w:name w:val="Nagłówek (strona nieparzysta)"/>
    <w:basedOn w:val="Nagwek"/>
    <w:uiPriority w:val="39"/>
    <w:pPr>
      <w:pBdr>
        <w:bottom w:val="single" w:sz="4" w:space="1" w:color="auto"/>
      </w:pBdr>
      <w:jc w:val="right"/>
    </w:pPr>
  </w:style>
  <w:style w:type="paragraph" w:customStyle="1" w:styleId="Punktor1">
    <w:name w:val="Punktor 1"/>
    <w:basedOn w:val="Akapitzlist"/>
    <w:uiPriority w:val="38"/>
    <w:qFormat/>
    <w:pPr>
      <w:numPr>
        <w:numId w:val="3"/>
      </w:numPr>
      <w:spacing w:after="0"/>
    </w:pPr>
  </w:style>
  <w:style w:type="paragraph" w:customStyle="1" w:styleId="Punktor2">
    <w:name w:val="Punktor 2"/>
    <w:basedOn w:val="Akapitzlist"/>
    <w:uiPriority w:val="38"/>
    <w:qFormat/>
    <w:pPr>
      <w:numPr>
        <w:ilvl w:val="1"/>
        <w:numId w:val="3"/>
      </w:numPr>
      <w:spacing w:after="0"/>
    </w:pPr>
  </w:style>
  <w:style w:type="paragraph" w:customStyle="1" w:styleId="Punktor3">
    <w:name w:val="Punktor 3"/>
    <w:basedOn w:val="Akapitzlist"/>
    <w:uiPriority w:val="38"/>
    <w:qFormat/>
    <w:pPr>
      <w:numPr>
        <w:ilvl w:val="2"/>
        <w:numId w:val="3"/>
      </w:numPr>
      <w:spacing w:after="0"/>
    </w:pPr>
  </w:style>
  <w:style w:type="paragraph" w:customStyle="1" w:styleId="DomylnysymbolzastpczyTemat10">
    <w:name w:val="Domyślny_symbol_zastępczy_Temat10"/>
    <w:uiPriority w:val="39"/>
    <w:rPr>
      <w:rFonts w:eastAsiaTheme="minorEastAsia" w:cstheme="minorBidi"/>
      <w:i/>
      <w:iCs/>
      <w:color w:val="424456" w:themeColor="text2"/>
      <w:sz w:val="24"/>
      <w:szCs w:val="24"/>
      <w:lang w:val="pl-PL"/>
    </w:rPr>
  </w:style>
  <w:style w:type="paragraph" w:customStyle="1" w:styleId="Kategoria">
    <w:name w:val="Kategoria"/>
    <w:basedOn w:val="Normalny"/>
    <w:link w:val="Kategoriaznak"/>
    <w:uiPriority w:val="39"/>
    <w:qFormat/>
    <w:pPr>
      <w:framePr w:hSpace="187" w:wrap="around" w:hAnchor="margin" w:xAlign="center" w:y="721"/>
      <w:spacing w:after="0" w:line="240" w:lineRule="auto"/>
    </w:pPr>
    <w:rPr>
      <w:caps/>
      <w:sz w:val="22"/>
      <w:szCs w:val="22"/>
    </w:rPr>
  </w:style>
  <w:style w:type="paragraph" w:customStyle="1" w:styleId="Komentarze">
    <w:name w:val="Komentarze"/>
    <w:basedOn w:val="Normalny"/>
    <w:link w:val="Komentarzeznak"/>
    <w:uiPriority w:val="39"/>
    <w:qFormat/>
    <w:pPr>
      <w:spacing w:after="120" w:line="240" w:lineRule="auto"/>
    </w:pPr>
    <w:rPr>
      <w:b/>
      <w:bCs/>
    </w:rPr>
  </w:style>
  <w:style w:type="character" w:customStyle="1" w:styleId="Kategoriaznak">
    <w:name w:val="Kategoria (znak)"/>
    <w:basedOn w:val="Domylnaczcionkaakapitu"/>
    <w:link w:val="Kategoria"/>
    <w:uiPriority w:val="39"/>
    <w:rPr>
      <w:caps/>
    </w:rPr>
  </w:style>
  <w:style w:type="character" w:customStyle="1" w:styleId="Komentarzeznak">
    <w:name w:val="Komentarze (znak)"/>
    <w:basedOn w:val="Domylnaczcionkaakapitu"/>
    <w:link w:val="Komentarze"/>
    <w:uiPriority w:val="39"/>
    <w:rPr>
      <w:b/>
      <w:bCs/>
      <w:sz w:val="20"/>
    </w:rPr>
  </w:style>
  <w:style w:type="paragraph" w:customStyle="1" w:styleId="Tekstkomentarza1">
    <w:name w:val="Tekst komentarza1"/>
    <w:basedOn w:val="Normalny"/>
    <w:uiPriority w:val="39"/>
    <w:qFormat/>
    <w:pPr>
      <w:spacing w:after="120" w:line="288" w:lineRule="auto"/>
    </w:pPr>
  </w:style>
  <w:style w:type="paragraph" w:styleId="Spistreci1">
    <w:name w:val="toc 1"/>
    <w:basedOn w:val="Normalny"/>
    <w:next w:val="Normalny"/>
    <w:autoRedefine/>
    <w:uiPriority w:val="39"/>
    <w:unhideWhenUsed/>
    <w:qFormat/>
    <w:rPr>
      <w:sz w:val="24"/>
      <w:szCs w:val="24"/>
    </w:rPr>
  </w:style>
  <w:style w:type="paragraph" w:styleId="Spistreci2">
    <w:name w:val="toc 2"/>
    <w:basedOn w:val="Normalny"/>
    <w:next w:val="Normalny"/>
    <w:autoRedefine/>
    <w:uiPriority w:val="39"/>
    <w:unhideWhenUsed/>
    <w:qFormat/>
    <w:pPr>
      <w:ind w:left="240"/>
    </w:pPr>
    <w:rPr>
      <w:sz w:val="24"/>
      <w:szCs w:val="24"/>
    </w:rPr>
  </w:style>
  <w:style w:type="character" w:styleId="Hipercze">
    <w:name w:val="Hyperlink"/>
    <w:basedOn w:val="Domylnaczcionkaakapitu"/>
    <w:uiPriority w:val="99"/>
    <w:unhideWhenUsed/>
    <w:rPr>
      <w:color w:val="67AFBD" w:themeColor="hyperlink"/>
      <w:u w:val="single"/>
    </w:rPr>
  </w:style>
  <w:style w:type="paragraph" w:styleId="Spistreci3">
    <w:name w:val="toc 3"/>
    <w:basedOn w:val="Normalny"/>
    <w:next w:val="Normalny"/>
    <w:autoRedefine/>
    <w:uiPriority w:val="39"/>
    <w:unhideWhenUsed/>
    <w:pPr>
      <w:spacing w:after="100"/>
      <w:ind w:left="400"/>
    </w:pPr>
  </w:style>
  <w:style w:type="paragraph" w:styleId="Legenda">
    <w:name w:val="caption"/>
    <w:basedOn w:val="Normalny"/>
    <w:next w:val="Normalny"/>
    <w:uiPriority w:val="99"/>
    <w:unhideWhenUsed/>
    <w:rsid w:val="00C628A4"/>
    <w:pPr>
      <w:spacing w:line="240" w:lineRule="auto"/>
    </w:pPr>
    <w:rPr>
      <w:i/>
      <w:iCs/>
      <w:color w:val="424456" w:themeColor="text2"/>
      <w:sz w:val="18"/>
      <w:szCs w:val="18"/>
    </w:rPr>
  </w:style>
  <w:style w:type="paragraph" w:customStyle="1" w:styleId="Normalny1">
    <w:name w:val="Normalny1"/>
    <w:uiPriority w:val="99"/>
    <w:rsid w:val="00BD0CB8"/>
    <w:pPr>
      <w:spacing w:after="0"/>
    </w:pPr>
    <w:rPr>
      <w:rFonts w:ascii="Arial" w:eastAsia="Times New Roman" w:hAnsi="Arial" w:cs="Arial"/>
      <w:color w:val="000000"/>
      <w:lang w:val="pl-PL" w:eastAsia="pl-PL"/>
    </w:rPr>
  </w:style>
  <w:style w:type="paragraph" w:styleId="NormalnyWeb">
    <w:name w:val="Normal (Web)"/>
    <w:basedOn w:val="Normalny"/>
    <w:uiPriority w:val="99"/>
    <w:unhideWhenUsed/>
    <w:rsid w:val="00855E1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855E14"/>
  </w:style>
  <w:style w:type="character" w:styleId="UyteHipercze">
    <w:name w:val="FollowedHyperlink"/>
    <w:basedOn w:val="Domylnaczcionkaakapitu"/>
    <w:uiPriority w:val="99"/>
    <w:semiHidden/>
    <w:unhideWhenUsed/>
    <w:rsid w:val="00855E14"/>
    <w:rPr>
      <w:color w:val="800080"/>
      <w:u w:val="single"/>
    </w:rPr>
  </w:style>
  <w:style w:type="paragraph" w:styleId="Nagwekspisutreci">
    <w:name w:val="TOC Heading"/>
    <w:basedOn w:val="Nagwek1"/>
    <w:next w:val="Normalny"/>
    <w:uiPriority w:val="39"/>
    <w:unhideWhenUsed/>
    <w:qFormat/>
    <w:rsid w:val="00855E14"/>
    <w:pPr>
      <w:keepNext/>
      <w:keepLines/>
      <w:pBdr>
        <w:bottom w:val="none" w:sz="0" w:space="0" w:color="auto"/>
      </w:pBdr>
      <w:spacing w:before="480" w:after="0"/>
      <w:outlineLvl w:val="9"/>
    </w:pPr>
    <w:rPr>
      <w:b/>
      <w:bCs/>
      <w:color w:val="3E3E67" w:themeColor="accent1" w:themeShade="BF"/>
      <w:sz w:val="28"/>
      <w:szCs w:val="2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p.Martex@poczta.p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jpe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jpeg"/><Relationship Id="rId47" Type="http://schemas.openxmlformats.org/officeDocument/2006/relationships/image" Target="media/image33.jpeg"/><Relationship Id="rId50" Type="http://schemas.openxmlformats.org/officeDocument/2006/relationships/image" Target="media/image36.jpeg"/><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www.moico.pl/oferta,internet.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emf"/><Relationship Id="rId40" Type="http://schemas.openxmlformats.org/officeDocument/2006/relationships/image" Target="media/image26.jpeg"/><Relationship Id="rId45" Type="http://schemas.openxmlformats.org/officeDocument/2006/relationships/image" Target="media/image31.jpeg"/><Relationship Id="rId53" Type="http://schemas.openxmlformats.org/officeDocument/2006/relationships/hyperlink" Target="http://www.access-programmers.co.uk/" TargetMode="External"/><Relationship Id="rId58" Type="http://schemas.openxmlformats.org/officeDocument/2006/relationships/glossaryDocument" Target="glossary/document.xml"/><Relationship Id="rId5" Type="http://schemas.openxmlformats.org/officeDocument/2006/relationships/numbering" Target="numbering.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wikipedia.org/wiki/Fully_Qualified_Domain_Nam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jpeg"/><Relationship Id="rId48" Type="http://schemas.openxmlformats.org/officeDocument/2006/relationships/image" Target="media/image34.jpeg"/><Relationship Id="rId56"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hyperlink" Target="https://eportal.ii.pwr.wroc.pl/w08/board/BOARD/Forms/AllItems.aspx?RootFolder=%2fw08%2fboard%2fBOARD%2fMazur.Hanna%2fISBD&amp;FolderCTID=&amp;View=%7b2B76D1CF-F94D-4F69-8721-0B624E3638C4%7d" TargetMode="External"/><Relationship Id="rId3" Type="http://schemas.openxmlformats.org/officeDocument/2006/relationships/customXml" Target="../customXml/item3.xml"/><Relationship Id="rId12" Type="http://schemas.openxmlformats.org/officeDocument/2006/relationships/hyperlink" Target="http://pl.tripadvisor.com/Hotels-g297549-Hurghada_Red_Sea_and_Sinai-Hotels.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emf"/><Relationship Id="rId46" Type="http://schemas.openxmlformats.org/officeDocument/2006/relationships/image" Target="media/image32.jpe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jpeg"/><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jpeg"/><Relationship Id="rId52" Type="http://schemas.openxmlformats.org/officeDocument/2006/relationships/hyperlink" Target="http://www.frez.co.uk/vb6.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k\AppData\Roaming\Microsoft\Szablony\Raport%20(projekt%20Wielkomiejsk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E481D4EE0E4416B4DCCA01C80A3D39"/>
        <w:category>
          <w:name w:val="Ogólne"/>
          <w:gallery w:val="placeholder"/>
        </w:category>
        <w:types>
          <w:type w:val="bbPlcHdr"/>
        </w:types>
        <w:behaviors>
          <w:behavior w:val="content"/>
        </w:behaviors>
        <w:guid w:val="{DD48DEB8-D4B3-4A89-BF75-8B6370837E4E}"/>
      </w:docPartPr>
      <w:docPartBody>
        <w:p w:rsidR="00BF4012" w:rsidRDefault="00770A62" w:rsidP="00770A62">
          <w:pPr>
            <w:pStyle w:val="3FE481D4EE0E4416B4DCCA01C80A3D39"/>
          </w:pPr>
          <w:r>
            <w:rPr>
              <w:rFonts w:asciiTheme="majorHAnsi" w:eastAsiaTheme="majorEastAsia" w:hAnsiTheme="majorHAnsi" w:cstheme="majorBidi"/>
              <w:color w:val="2E74B5" w:themeColor="accent1" w:themeShade="BF"/>
              <w:sz w:val="72"/>
              <w:szCs w:val="72"/>
            </w:rPr>
            <w:t>[WPISZ TYTUŁ DOKUMENTU]</w:t>
          </w:r>
        </w:p>
      </w:docPartBody>
    </w:docPart>
    <w:docPart>
      <w:docPartPr>
        <w:name w:val="CBED6031BA944ADE98927A6139949671"/>
        <w:category>
          <w:name w:val="Ogólne"/>
          <w:gallery w:val="placeholder"/>
        </w:category>
        <w:types>
          <w:type w:val="bbPlcHdr"/>
        </w:types>
        <w:behaviors>
          <w:behavior w:val="content"/>
        </w:behaviors>
        <w:guid w:val="{41BD691C-DD9A-4619-8771-3B2126F0E302}"/>
      </w:docPartPr>
      <w:docPartBody>
        <w:p w:rsidR="00BF4012" w:rsidRDefault="00770A62" w:rsidP="00770A62">
          <w:pPr>
            <w:pStyle w:val="CBED6031BA944ADE98927A6139949671"/>
          </w:pPr>
          <w:r>
            <w:rPr>
              <w:i/>
              <w:iCs/>
              <w:color w:val="44546A" w:themeColor="text2"/>
              <w:sz w:val="28"/>
              <w:szCs w:val="28"/>
            </w:rPr>
            <w:t>[Wpisz podtytuł dokumentu]</w:t>
          </w:r>
        </w:p>
      </w:docPartBody>
    </w:docPart>
    <w:docPart>
      <w:docPartPr>
        <w:name w:val="B8A9B1E7EA7B4989B349328B167D6422"/>
        <w:category>
          <w:name w:val="Ogólne"/>
          <w:gallery w:val="placeholder"/>
        </w:category>
        <w:types>
          <w:type w:val="bbPlcHdr"/>
        </w:types>
        <w:behaviors>
          <w:behavior w:val="content"/>
        </w:behaviors>
        <w:guid w:val="{3F00BD69-84B0-4097-902F-FDA367A5290A}"/>
      </w:docPartPr>
      <w:docPartBody>
        <w:p w:rsidR="00D0369B" w:rsidRDefault="000121E1" w:rsidP="000121E1">
          <w:pPr>
            <w:pStyle w:val="B8A9B1E7EA7B4989B349328B167D6422"/>
          </w:pPr>
          <w:r>
            <w:rPr>
              <w:caps/>
              <w:color w:val="FFFFFF" w:themeColor="background1"/>
            </w:rPr>
            <w:t>[Nazwisko autora]</w:t>
          </w:r>
        </w:p>
      </w:docPartBody>
    </w:docPart>
    <w:docPart>
      <w:docPartPr>
        <w:name w:val="A11BF7CD31F94F86BCEDFAC0B2E930AE"/>
        <w:category>
          <w:name w:val="Ogólne"/>
          <w:gallery w:val="placeholder"/>
        </w:category>
        <w:types>
          <w:type w:val="bbPlcHdr"/>
        </w:types>
        <w:behaviors>
          <w:behavior w:val="content"/>
        </w:behaviors>
        <w:guid w:val="{E7D34F72-77F2-462A-ABC8-FBB4EA03E97C}"/>
      </w:docPartPr>
      <w:docPartBody>
        <w:p w:rsidR="00D0369B" w:rsidRDefault="000121E1" w:rsidP="000121E1">
          <w:pPr>
            <w:pStyle w:val="A11BF7CD31F94F86BCEDFAC0B2E930AE"/>
          </w:pPr>
          <w:r>
            <w:rPr>
              <w:caps/>
              <w:color w:val="FFFFFF" w:themeColor="background1"/>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62"/>
    <w:rsid w:val="000121E1"/>
    <w:rsid w:val="00126D02"/>
    <w:rsid w:val="001B0FBD"/>
    <w:rsid w:val="004048CB"/>
    <w:rsid w:val="00567D4A"/>
    <w:rsid w:val="00770A62"/>
    <w:rsid w:val="008E3EDB"/>
    <w:rsid w:val="00903B6D"/>
    <w:rsid w:val="00BF4012"/>
    <w:rsid w:val="00D0369B"/>
    <w:rsid w:val="00EB26BA"/>
    <w:rsid w:val="00ED6638"/>
    <w:rsid w:val="00EE2E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Nagwek2">
    <w:name w:val="heading 2"/>
    <w:basedOn w:val="Normalny"/>
    <w:next w:val="Normalny"/>
    <w:link w:val="Nagwek2Znak"/>
    <w:uiPriority w:val="2"/>
    <w:qFormat/>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Nagwek3">
    <w:name w:val="heading 3"/>
    <w:basedOn w:val="Normalny"/>
    <w:next w:val="Normalny"/>
    <w:link w:val="Nagwek3Znak"/>
    <w:uiPriority w:val="2"/>
    <w:unhideWhenUsed/>
    <w:qFormat/>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C7608AE5DC044DF987C39CAE837DE64">
    <w:name w:val="FC7608AE5DC044DF987C39CAE837DE64"/>
  </w:style>
  <w:style w:type="paragraph" w:customStyle="1" w:styleId="C38505C5BED44CB8BCBFAF59772773D6">
    <w:name w:val="C38505C5BED44CB8BCBFAF59772773D6"/>
  </w:style>
  <w:style w:type="paragraph" w:customStyle="1" w:styleId="D0B214AA7B4F4490B70F76F0E9C56132">
    <w:name w:val="D0B214AA7B4F4490B70F76F0E9C56132"/>
  </w:style>
  <w:style w:type="paragraph" w:customStyle="1" w:styleId="E449A8191ED04BC995D8BBDA62F1D448">
    <w:name w:val="E449A8191ED04BC995D8BBDA62F1D448"/>
  </w:style>
  <w:style w:type="paragraph" w:customStyle="1" w:styleId="E20BA6B797A94F208F6B990FD5AF0CE8">
    <w:name w:val="E20BA6B797A94F208F6B990FD5AF0CE8"/>
  </w:style>
  <w:style w:type="paragraph" w:customStyle="1" w:styleId="32E7CF26E7044817811F3F295000A11F">
    <w:name w:val="32E7CF26E7044817811F3F295000A11F"/>
  </w:style>
  <w:style w:type="character" w:customStyle="1" w:styleId="Nagwek1Znak">
    <w:name w:val="Nagłówek 1 Znak"/>
    <w:basedOn w:val="Domylnaczcionkaakapitu"/>
    <w:link w:val="Nagwek1"/>
    <w:uiPriority w:val="1"/>
    <w:rPr>
      <w:rFonts w:asciiTheme="majorHAnsi" w:eastAsiaTheme="minorHAnsi" w:hAnsiTheme="majorHAnsi" w:cstheme="minorHAnsi"/>
      <w:color w:val="ED7D31" w:themeColor="accent2"/>
      <w:sz w:val="32"/>
      <w:szCs w:val="32"/>
      <w:lang w:val="en-US" w:eastAsia="en-US"/>
    </w:rPr>
  </w:style>
  <w:style w:type="character" w:customStyle="1" w:styleId="Nagwek2Znak">
    <w:name w:val="Nagłówek 2 Znak"/>
    <w:basedOn w:val="Domylnaczcionkaakapitu"/>
    <w:link w:val="Nagwek2"/>
    <w:uiPriority w:val="2"/>
    <w:rPr>
      <w:rFonts w:asciiTheme="majorHAnsi" w:eastAsiaTheme="minorHAnsi" w:hAnsiTheme="majorHAnsi" w:cstheme="minorHAnsi"/>
      <w:color w:val="ED7D31" w:themeColor="accent2"/>
      <w:sz w:val="28"/>
      <w:szCs w:val="28"/>
      <w:lang w:val="en-US" w:eastAsia="en-US"/>
    </w:rPr>
  </w:style>
  <w:style w:type="character" w:customStyle="1" w:styleId="Nagwek3Znak">
    <w:name w:val="Nagłówek 3 Znak"/>
    <w:basedOn w:val="Domylnaczcionkaakapitu"/>
    <w:link w:val="Nagwek3"/>
    <w:uiPriority w:val="2"/>
    <w:rPr>
      <w:rFonts w:asciiTheme="majorHAnsi" w:eastAsiaTheme="minorHAnsi" w:hAnsiTheme="majorHAnsi" w:cstheme="minorHAnsi"/>
      <w:color w:val="ED7D31" w:themeColor="accent2"/>
      <w:sz w:val="24"/>
      <w:szCs w:val="24"/>
      <w:lang w:val="en-US" w:eastAsia="en-US"/>
    </w:rPr>
  </w:style>
  <w:style w:type="paragraph" w:customStyle="1" w:styleId="CCA4340669164C95B7BB3666465B7203">
    <w:name w:val="CCA4340669164C95B7BB3666465B7203"/>
  </w:style>
  <w:style w:type="paragraph" w:customStyle="1" w:styleId="03846174F02A495FBA96C582A5C706F0">
    <w:name w:val="03846174F02A495FBA96C582A5C706F0"/>
    <w:rsid w:val="00770A62"/>
  </w:style>
  <w:style w:type="paragraph" w:customStyle="1" w:styleId="3C54CB93F0A541649D99FB3B24DD607D">
    <w:name w:val="3C54CB93F0A541649D99FB3B24DD607D"/>
    <w:rsid w:val="00770A62"/>
  </w:style>
  <w:style w:type="paragraph" w:customStyle="1" w:styleId="D5FD58EA3EF84889A2A646A4C6BACD26">
    <w:name w:val="D5FD58EA3EF84889A2A646A4C6BACD26"/>
    <w:rsid w:val="00770A62"/>
  </w:style>
  <w:style w:type="paragraph" w:customStyle="1" w:styleId="2927BCC6E0C84CEDB56B148D70DAEB30">
    <w:name w:val="2927BCC6E0C84CEDB56B148D70DAEB30"/>
    <w:rsid w:val="00770A62"/>
  </w:style>
  <w:style w:type="paragraph" w:customStyle="1" w:styleId="4761DC4492804E73B6AD330AC4045D1A">
    <w:name w:val="4761DC4492804E73B6AD330AC4045D1A"/>
    <w:rsid w:val="00770A62"/>
  </w:style>
  <w:style w:type="paragraph" w:customStyle="1" w:styleId="15F1D9B1E2884708AFFE09C963361087">
    <w:name w:val="15F1D9B1E2884708AFFE09C963361087"/>
    <w:rsid w:val="00770A62"/>
  </w:style>
  <w:style w:type="paragraph" w:customStyle="1" w:styleId="625BD4AF44454496A56AC41A73F38572">
    <w:name w:val="625BD4AF44454496A56AC41A73F38572"/>
    <w:rsid w:val="00770A62"/>
  </w:style>
  <w:style w:type="paragraph" w:customStyle="1" w:styleId="E95FB9A799D8402A8B3630CAEB9A2EA5">
    <w:name w:val="E95FB9A799D8402A8B3630CAEB9A2EA5"/>
    <w:rsid w:val="00770A62"/>
  </w:style>
  <w:style w:type="paragraph" w:customStyle="1" w:styleId="5DE4B02E55BC415789D6E262465B1B45">
    <w:name w:val="5DE4B02E55BC415789D6E262465B1B45"/>
    <w:rsid w:val="00770A62"/>
  </w:style>
  <w:style w:type="paragraph" w:customStyle="1" w:styleId="367BE644C98E48D5AFD4CB5DECA10543">
    <w:name w:val="367BE644C98E48D5AFD4CB5DECA10543"/>
    <w:rsid w:val="00770A62"/>
  </w:style>
  <w:style w:type="paragraph" w:customStyle="1" w:styleId="B6ED5F37FA1E433BA11F5D4564A9F088">
    <w:name w:val="B6ED5F37FA1E433BA11F5D4564A9F088"/>
    <w:rsid w:val="00770A62"/>
  </w:style>
  <w:style w:type="paragraph" w:customStyle="1" w:styleId="1F50D8ECD88F4E5987BB6F8110DD104C">
    <w:name w:val="1F50D8ECD88F4E5987BB6F8110DD104C"/>
    <w:rsid w:val="00770A62"/>
  </w:style>
  <w:style w:type="paragraph" w:customStyle="1" w:styleId="05C8BA2BA7ED4DE9904E250E5A81FAFD">
    <w:name w:val="05C8BA2BA7ED4DE9904E250E5A81FAFD"/>
    <w:rsid w:val="00770A62"/>
  </w:style>
  <w:style w:type="paragraph" w:customStyle="1" w:styleId="54464ADC54C346D696E2A8CB03DF176B">
    <w:name w:val="54464ADC54C346D696E2A8CB03DF176B"/>
    <w:rsid w:val="00770A62"/>
  </w:style>
  <w:style w:type="paragraph" w:customStyle="1" w:styleId="E0BA0C779E7B42D4B20AA1095DCAF13B">
    <w:name w:val="E0BA0C779E7B42D4B20AA1095DCAF13B"/>
    <w:rsid w:val="00770A62"/>
  </w:style>
  <w:style w:type="paragraph" w:customStyle="1" w:styleId="59A3453F0B0E461E85DDBCB2BA5E6C9B">
    <w:name w:val="59A3453F0B0E461E85DDBCB2BA5E6C9B"/>
    <w:rsid w:val="00770A62"/>
  </w:style>
  <w:style w:type="paragraph" w:customStyle="1" w:styleId="A69AAD8406D04057A272908712506DE8">
    <w:name w:val="A69AAD8406D04057A272908712506DE8"/>
    <w:rsid w:val="00770A62"/>
  </w:style>
  <w:style w:type="paragraph" w:customStyle="1" w:styleId="0F7FB9CE359349C5A8CEAD65F44A2AEE">
    <w:name w:val="0F7FB9CE359349C5A8CEAD65F44A2AEE"/>
    <w:rsid w:val="00770A62"/>
  </w:style>
  <w:style w:type="paragraph" w:customStyle="1" w:styleId="EEB97CC34948414EB010219CC2991455">
    <w:name w:val="EEB97CC34948414EB010219CC2991455"/>
    <w:rsid w:val="00770A62"/>
  </w:style>
  <w:style w:type="paragraph" w:customStyle="1" w:styleId="209AEDBA5E5745F399D361E1D0225807">
    <w:name w:val="209AEDBA5E5745F399D361E1D0225807"/>
    <w:rsid w:val="00770A62"/>
  </w:style>
  <w:style w:type="paragraph" w:customStyle="1" w:styleId="7B1012D07D0C4E8B8AB0AC90CC4DD6C1">
    <w:name w:val="7B1012D07D0C4E8B8AB0AC90CC4DD6C1"/>
    <w:rsid w:val="00770A62"/>
  </w:style>
  <w:style w:type="paragraph" w:customStyle="1" w:styleId="063494B57A2A43D496A381BBB74F9670">
    <w:name w:val="063494B57A2A43D496A381BBB74F9670"/>
    <w:rsid w:val="00770A62"/>
  </w:style>
  <w:style w:type="paragraph" w:customStyle="1" w:styleId="4B594890658648588736E35F1B190651">
    <w:name w:val="4B594890658648588736E35F1B190651"/>
    <w:rsid w:val="00770A62"/>
  </w:style>
  <w:style w:type="paragraph" w:customStyle="1" w:styleId="086712985645463985B634BC09B631DD">
    <w:name w:val="086712985645463985B634BC09B631DD"/>
    <w:rsid w:val="00770A62"/>
  </w:style>
  <w:style w:type="paragraph" w:customStyle="1" w:styleId="48064283762A4AD2BE601F6372E42EE7">
    <w:name w:val="48064283762A4AD2BE601F6372E42EE7"/>
    <w:rsid w:val="00770A62"/>
  </w:style>
  <w:style w:type="paragraph" w:customStyle="1" w:styleId="3FE481D4EE0E4416B4DCCA01C80A3D39">
    <w:name w:val="3FE481D4EE0E4416B4DCCA01C80A3D39"/>
    <w:rsid w:val="00770A62"/>
  </w:style>
  <w:style w:type="paragraph" w:customStyle="1" w:styleId="CBED6031BA944ADE98927A6139949671">
    <w:name w:val="CBED6031BA944ADE98927A6139949671"/>
    <w:rsid w:val="00770A62"/>
  </w:style>
  <w:style w:type="paragraph" w:customStyle="1" w:styleId="60C0CCAD5B4D426F867F01B8DFCF5E6A">
    <w:name w:val="60C0CCAD5B4D426F867F01B8DFCF5E6A"/>
    <w:rsid w:val="00770A62"/>
  </w:style>
  <w:style w:type="paragraph" w:customStyle="1" w:styleId="A5AE1F91BBB749ADAF183A5450E7C02A">
    <w:name w:val="A5AE1F91BBB749ADAF183A5450E7C02A"/>
    <w:rsid w:val="00770A62"/>
  </w:style>
  <w:style w:type="paragraph" w:customStyle="1" w:styleId="410E9D756F7E40F3BAFF4BAEC67DABF4">
    <w:name w:val="410E9D756F7E40F3BAFF4BAEC67DABF4"/>
    <w:rsid w:val="00770A62"/>
  </w:style>
  <w:style w:type="character" w:styleId="Tekstzastpczy">
    <w:name w:val="Placeholder Text"/>
    <w:basedOn w:val="Domylnaczcionkaakapitu"/>
    <w:uiPriority w:val="99"/>
    <w:unhideWhenUsed/>
    <w:rsid w:val="00BF4012"/>
    <w:rPr>
      <w:color w:val="808080"/>
    </w:rPr>
  </w:style>
  <w:style w:type="paragraph" w:customStyle="1" w:styleId="B8A9B1E7EA7B4989B349328B167D6422">
    <w:name w:val="B8A9B1E7EA7B4989B349328B167D6422"/>
    <w:rsid w:val="000121E1"/>
  </w:style>
  <w:style w:type="paragraph" w:customStyle="1" w:styleId="A11BF7CD31F94F86BCEDFAC0B2E930AE">
    <w:name w:val="A11BF7CD31F94F86BCEDFAC0B2E930AE"/>
    <w:rsid w:val="000121E1"/>
  </w:style>
  <w:style w:type="paragraph" w:customStyle="1" w:styleId="3984CD48F4EA4EF2AB59B28B0E12D249">
    <w:name w:val="3984CD48F4EA4EF2AB59B28B0E12D249"/>
    <w:rsid w:val="00012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F18255-08F0-4109-BB77-FAE648BB1C43}">
  <ds:schemaRefs>
    <ds:schemaRef ds:uri="http://schemas.microsoft.com/sharepoint/v3/contenttype/forms"/>
  </ds:schemaRefs>
</ds:datastoreItem>
</file>

<file path=customXml/itemProps3.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4.xml><?xml version="1.0" encoding="utf-8"?>
<ds:datastoreItem xmlns:ds="http://schemas.openxmlformats.org/officeDocument/2006/customXml" ds:itemID="{CCFAC6B5-521C-4E17-9262-119170B1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Raport (projekt Wielkomiejski)</Template>
  <TotalTime>752</TotalTime>
  <Pages>128</Pages>
  <Words>22200</Words>
  <Characters>133205</Characters>
  <Application>Microsoft Office Word</Application>
  <DocSecurity>0</DocSecurity>
  <Lines>1110</Lines>
  <Paragraphs>310</Paragraphs>
  <ScaleCrop>false</ScaleCrop>
  <HeadingPairs>
    <vt:vector size="6" baseType="variant">
      <vt:variant>
        <vt:lpstr>Tytuł</vt:lpstr>
      </vt:variant>
      <vt:variant>
        <vt:i4>1</vt:i4>
      </vt:variant>
      <vt:variant>
        <vt:lpstr>Title</vt:lpstr>
      </vt:variant>
      <vt:variant>
        <vt:i4>1</vt:i4>
      </vt:variant>
      <vt:variant>
        <vt:lpstr>Headings</vt:lpstr>
      </vt:variant>
      <vt:variant>
        <vt:i4>3</vt:i4>
      </vt:variant>
    </vt:vector>
  </HeadingPairs>
  <TitlesOfParts>
    <vt:vector size="5" baseType="lpstr">
      <vt:lpstr>Dokumentacja aplikacji bazodanowej biura turystycznego</vt:lpstr>
      <vt:lpstr/>
      <vt:lpstr>Heading 1</vt:lpstr>
      <vt:lpstr>    Heading 2</vt:lpstr>
      <vt:lpstr>        /Heading 3</vt:lpstr>
    </vt:vector>
  </TitlesOfParts>
  <Company/>
  <LinksUpToDate>false</LinksUpToDate>
  <CharactersWithSpaces>155095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 bazodanowej biura turystycznego</dc:title>
  <dc:subject>Inżyniera Systemów Baz danych Projekt</dc:subject>
  <dc:creator/>
  <cp:keywords/>
  <dc:description/>
  <cp:lastModifiedBy>Arek</cp:lastModifiedBy>
  <cp:revision>31</cp:revision>
  <cp:lastPrinted>2013-12-16T23:04:00Z</cp:lastPrinted>
  <dcterms:created xsi:type="dcterms:W3CDTF">2013-12-16T18:49:00Z</dcterms:created>
  <dcterms:modified xsi:type="dcterms:W3CDTF">2014-01-22T16:49:00Z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